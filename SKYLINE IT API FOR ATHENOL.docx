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708027465"/>
        <w:docPartObj>
          <w:docPartGallery w:val="Cover Pages"/>
          <w:docPartUnique/>
        </w:docPartObj>
      </w:sdtPr>
      <w:sdtContent>
        <w:p w14:paraId="4F594977" w14:textId="126FED13" w:rsidR="00A02783" w:rsidRDefault="00A02783">
          <w:r>
            <w:rPr>
              <w:noProof/>
            </w:rPr>
            <mc:AlternateContent>
              <mc:Choice Requires="wpg">
                <w:drawing>
                  <wp:anchor distT="0" distB="0" distL="114300" distR="114300" simplePos="0" relativeHeight="251665408" behindDoc="1" locked="0" layoutInCell="1" allowOverlap="1" wp14:anchorId="2F643C8A" wp14:editId="71E5E01B">
                    <wp:simplePos x="0" y="0"/>
                    <wp:positionH relativeFrom="page">
                      <wp:align>center</wp:align>
                    </wp:positionH>
                    <wp:positionV relativeFrom="page">
                      <wp:align>center</wp:align>
                    </wp:positionV>
                    <wp:extent cx="6864824" cy="9123528"/>
                    <wp:effectExtent l="0" t="0" r="2540" b="635"/>
                    <wp:wrapNone/>
                    <wp:docPr id="193" name="Group 105"/>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44FDF82B" w14:textId="5CCA1D1B" w:rsidR="00A02783" w:rsidRDefault="00A02783">
                                      <w:pPr>
                                        <w:pStyle w:val="NoSpacing"/>
                                        <w:spacing w:before="120"/>
                                        <w:jc w:val="center"/>
                                        <w:rPr>
                                          <w:color w:val="FFFFFF" w:themeColor="background1"/>
                                        </w:rPr>
                                      </w:pPr>
                                      <w:r>
                                        <w:rPr>
                                          <w:color w:val="FFFFFF" w:themeColor="background1"/>
                                        </w:rPr>
                                        <w:t>SKYLINE IT</w:t>
                                      </w:r>
                                    </w:p>
                                  </w:sdtContent>
                                </w:sdt>
                                <w:p w14:paraId="5E266F26" w14:textId="4413CEAB" w:rsidR="00A02783" w:rsidRDefault="00A02783">
                                  <w:pPr>
                                    <w:pStyle w:val="NoSpacing"/>
                                    <w:spacing w:before="120"/>
                                    <w:jc w:val="center"/>
                                    <w:rPr>
                                      <w:caps/>
                                      <w:color w:val="FFFFFF" w:themeColor="background1"/>
                                    </w:rPr>
                                  </w:pPr>
                                  <w:r>
                                    <w:rPr>
                                      <w:caps/>
                                      <w:color w:val="FFFFFF" w:themeColor="background1"/>
                                    </w:rPr>
                                    <w:t>Group 1</w:t>
                                  </w:r>
                                </w:p>
                                <w:p w14:paraId="71547297" w14:textId="3A59A19E" w:rsidR="00A02783" w:rsidRDefault="00A02783">
                                  <w:pPr>
                                    <w:pStyle w:val="NoSpacing"/>
                                    <w:spacing w:before="120"/>
                                    <w:jc w:val="center"/>
                                    <w:rPr>
                                      <w:color w:val="FFFFFF" w:themeColor="background1"/>
                                    </w:rPr>
                                  </w:pPr>
                                  <w:r>
                                    <w:rPr>
                                      <w:caps/>
                                      <w:color w:val="FFFFFF" w:themeColor="background1"/>
                                    </w:rPr>
                                    <w:t>JAyla J. Hasan M. Issac M. Menchie C. Matthew T.</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3C32601" w14:textId="77777777" w:rsidR="00A02783" w:rsidRDefault="00A02783" w:rsidP="00A02783">
                                  <w:pPr>
                                    <w:pStyle w:val="NormalWeb"/>
                                    <w:spacing w:before="0" w:beforeAutospacing="0" w:after="0" w:afterAutospacing="0"/>
                                    <w:jc w:val="center"/>
                                    <w:rPr>
                                      <w:color w:val="000000"/>
                                    </w:rPr>
                                  </w:pPr>
                                  <w:r>
                                    <w:rPr>
                                      <w:rFonts w:ascii="Arial" w:hAnsi="Arial" w:cs="Arial"/>
                                      <w:b/>
                                      <w:bCs/>
                                      <w:color w:val="666666"/>
                                      <w:sz w:val="104"/>
                                      <w:szCs w:val="104"/>
                                    </w:rPr>
                                    <w:t>AI App Integration for Google Workspace</w:t>
                                  </w:r>
                                </w:p>
                                <w:p w14:paraId="3095BED8" w14:textId="77777777" w:rsidR="00A02783" w:rsidRDefault="00A02783" w:rsidP="00A02783">
                                  <w:pPr>
                                    <w:spacing w:after="240"/>
                                  </w:pPr>
                                </w:p>
                                <w:p w14:paraId="7BC72D12" w14:textId="77777777" w:rsidR="00A02783" w:rsidRDefault="00A02783" w:rsidP="00A02783"/>
                                <w:p w14:paraId="0382E35E" w14:textId="3566CC94" w:rsidR="00A02783" w:rsidRDefault="00A02783">
                                  <w:pPr>
                                    <w:pStyle w:val="NoSpacing"/>
                                    <w:jc w:val="center"/>
                                    <w:rPr>
                                      <w:rFonts w:asciiTheme="majorHAnsi" w:eastAsiaTheme="majorEastAsia" w:hAnsiTheme="majorHAnsi" w:cstheme="majorBidi"/>
                                      <w:caps/>
                                      <w:color w:val="1CADE4" w:themeColor="accent1"/>
                                      <w:sz w:val="72"/>
                                      <w:szCs w:val="72"/>
                                    </w:rPr>
                                  </w:pP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xmlns="">
                <w:pict>
                  <v:group w14:anchorId="2F643C8A" id="Group 105" o:spid="_x0000_s1026" style="position:absolute;margin-left:0;margin-top:0;width:540.55pt;height:718.4pt;z-index:-251651072;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" fillcolor="#487b77 [2409]" stroked="f" strokeweight="1pt"/>
                    <v:rect id="Rectangle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" fillcolor="#487b77 [2409]"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44FDF82B" w14:textId="5CCA1D1B" w:rsidR="00A02783" w:rsidRDefault="00A02783">
                                <w:pPr>
                                  <w:pStyle w:val="NoSpacing"/>
                                  <w:spacing w:before="120"/>
                                  <w:jc w:val="center"/>
                                  <w:rPr>
                                    <w:color w:val="FFFFFF" w:themeColor="background1"/>
                                  </w:rPr>
                                </w:pPr>
                                <w:r>
                                  <w:rPr>
                                    <w:color w:val="FFFFFF" w:themeColor="background1"/>
                                  </w:rPr>
                                  <w:t>SKYLINE IT</w:t>
                                </w:r>
                              </w:p>
                            </w:sdtContent>
                          </w:sdt>
                          <w:p w14:paraId="5E266F26" w14:textId="4413CEAB" w:rsidR="00A02783" w:rsidRDefault="00A02783">
                            <w:pPr>
                              <w:pStyle w:val="NoSpacing"/>
                              <w:spacing w:before="120"/>
                              <w:jc w:val="center"/>
                              <w:rPr>
                                <w:caps/>
                                <w:color w:val="FFFFFF" w:themeColor="background1"/>
                              </w:rPr>
                            </w:pPr>
                            <w:r>
                              <w:rPr>
                                <w:caps/>
                                <w:color w:val="FFFFFF" w:themeColor="background1"/>
                              </w:rPr>
                              <w:t>Group 1</w:t>
                            </w:r>
                          </w:p>
                          <w:p w14:paraId="71547297" w14:textId="3A59A19E" w:rsidR="00A02783" w:rsidRDefault="00A02783">
                            <w:pPr>
                              <w:pStyle w:val="NoSpacing"/>
                              <w:spacing w:before="120"/>
                              <w:jc w:val="center"/>
                              <w:rPr>
                                <w:color w:val="FFFFFF" w:themeColor="background1"/>
                              </w:rPr>
                            </w:pPr>
                            <w:r>
                              <w:rPr>
                                <w:caps/>
                                <w:color w:val="FFFFFF" w:themeColor="background1"/>
                              </w:rPr>
                              <w:t>JAyla J. Hasan M. Issac M. Menchie C. Matthew T.</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p w14:paraId="43C32601" w14:textId="77777777" w:rsidR="00A02783" w:rsidRDefault="00A02783" w:rsidP="00A02783">
                            <w:pPr>
                              <w:pStyle w:val="NormalWeb"/>
                              <w:spacing w:before="0" w:beforeAutospacing="0" w:after="0" w:afterAutospacing="0"/>
                              <w:jc w:val="center"/>
                              <w:rPr>
                                <w:color w:val="000000"/>
                              </w:rPr>
                            </w:pPr>
                            <w:r>
                              <w:rPr>
                                <w:rFonts w:ascii="Arial" w:hAnsi="Arial" w:cs="Arial"/>
                                <w:b/>
                                <w:bCs/>
                                <w:color w:val="666666"/>
                                <w:sz w:val="104"/>
                                <w:szCs w:val="104"/>
                              </w:rPr>
                              <w:t>AI App Integration for Google Workspace</w:t>
                            </w:r>
                          </w:p>
                          <w:p w14:paraId="3095BED8" w14:textId="77777777" w:rsidR="00A02783" w:rsidRDefault="00A02783" w:rsidP="00A02783">
                            <w:pPr>
                              <w:spacing w:after="240"/>
                            </w:pPr>
                          </w:p>
                          <w:p w14:paraId="7BC72D12" w14:textId="77777777" w:rsidR="00A02783" w:rsidRDefault="00A02783" w:rsidP="00A02783"/>
                          <w:p w14:paraId="0382E35E" w14:textId="3566CC94" w:rsidR="00A02783" w:rsidRDefault="00A02783">
                            <w:pPr>
                              <w:pStyle w:val="NoSpacing"/>
                              <w:jc w:val="center"/>
                              <w:rPr>
                                <w:rFonts w:asciiTheme="majorHAnsi" w:eastAsiaTheme="majorEastAsia" w:hAnsiTheme="majorHAnsi" w:cstheme="majorBidi"/>
                                <w:caps/>
                                <w:color w:val="1CADE4" w:themeColor="accent1"/>
                                <w:sz w:val="72"/>
                                <w:szCs w:val="72"/>
                              </w:rPr>
                            </w:pPr>
                          </w:p>
                        </w:txbxContent>
                      </v:textbox>
                    </v:shape>
                    <w10:wrap anchorx="page" anchory="page"/>
                  </v:group>
                </w:pict>
              </mc:Fallback>
            </mc:AlternateContent>
          </w:r>
        </w:p>
        <w:p w14:paraId="152EF1C6" w14:textId="51C40A2A" w:rsidR="00A02783" w:rsidRDefault="00B1607C">
          <w:pPr>
            <w:ind w:firstLine="360"/>
            <w:rPr>
              <w:rFonts w:asciiTheme="majorHAnsi" w:eastAsiaTheme="majorEastAsia" w:hAnsiTheme="majorHAnsi" w:cstheme="majorBidi"/>
              <w:b/>
              <w:bCs/>
              <w:color w:val="76CDEE" w:themeColor="accent1" w:themeTint="99"/>
              <w:sz w:val="32"/>
            </w:rPr>
          </w:pPr>
          <w:r>
            <w:rPr>
              <w:noProof/>
              <w:color w:val="000000"/>
            </w:rPr>
            <w:drawing>
              <wp:anchor distT="0" distB="0" distL="114300" distR="114300" simplePos="0" relativeHeight="251669504" behindDoc="1" locked="0" layoutInCell="1" allowOverlap="1" wp14:anchorId="0F99643C" wp14:editId="1189328C">
                <wp:simplePos x="0" y="0"/>
                <wp:positionH relativeFrom="column">
                  <wp:posOffset>1297209</wp:posOffset>
                </wp:positionH>
                <wp:positionV relativeFrom="paragraph">
                  <wp:posOffset>3699456</wp:posOffset>
                </wp:positionV>
                <wp:extent cx="4485736" cy="4485736"/>
                <wp:effectExtent l="0" t="0" r="0" b="0"/>
                <wp:wrapTight wrapText="bothSides">
                  <wp:wrapPolygon edited="0">
                    <wp:start x="6421" y="4159"/>
                    <wp:lineTo x="3302" y="4954"/>
                    <wp:lineTo x="3302" y="15595"/>
                    <wp:lineTo x="18224" y="15595"/>
                    <wp:lineTo x="18347" y="12904"/>
                    <wp:lineTo x="18041" y="12659"/>
                    <wp:lineTo x="16940" y="12109"/>
                    <wp:lineTo x="16940" y="9296"/>
                    <wp:lineTo x="16634" y="9173"/>
                    <wp:lineTo x="16757" y="8867"/>
                    <wp:lineTo x="12537" y="8195"/>
                    <wp:lineTo x="12170" y="8011"/>
                    <wp:lineTo x="10274" y="7216"/>
                    <wp:lineTo x="10213" y="4770"/>
                    <wp:lineTo x="9968" y="4159"/>
                    <wp:lineTo x="6421" y="4159"/>
                  </wp:wrapPolygon>
                </wp:wrapTight>
                <wp:docPr id="2041715377" name="Picture 1" descr="A city skylin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52814" name="Picture 1" descr="A city skyline with tex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85736" cy="4485736"/>
                        </a:xfrm>
                        <a:prstGeom prst="rect">
                          <a:avLst/>
                        </a:prstGeom>
                        <a:noFill/>
                        <a:ln>
                          <a:noFill/>
                        </a:ln>
                      </pic:spPr>
                    </pic:pic>
                  </a:graphicData>
                </a:graphic>
                <wp14:sizeRelH relativeFrom="page">
                  <wp14:pctWidth>0</wp14:pctWidth>
                </wp14:sizeRelH>
                <wp14:sizeRelV relativeFrom="page">
                  <wp14:pctHeight>0</wp14:pctHeight>
                </wp14:sizeRelV>
              </wp:anchor>
            </w:drawing>
          </w:r>
          <w:r w:rsidR="00A02783">
            <w:br w:type="page"/>
          </w:r>
        </w:p>
      </w:sdtContent>
    </w:sdt>
    <w:sdt>
      <w:sdtPr>
        <w:rPr>
          <w:rFonts w:eastAsia="Times New Roman" w:cs="Times New Roman"/>
          <w:b w:val="0"/>
          <w:bCs w:val="0"/>
          <w:color w:val="auto"/>
          <w:sz w:val="24"/>
        </w:rPr>
        <w:id w:val="1390922651"/>
        <w:docPartObj>
          <w:docPartGallery w:val="Table of Contents"/>
          <w:docPartUnique/>
        </w:docPartObj>
      </w:sdtPr>
      <w:sdtContent>
        <w:p w14:paraId="0E90451F" w14:textId="19FA3136" w:rsidR="005C10D7" w:rsidRPr="00A66904" w:rsidRDefault="005C10D7" w:rsidP="00B1607C">
          <w:pPr>
            <w:pStyle w:val="TOCHeading"/>
          </w:pPr>
          <w:r w:rsidRPr="00A66904">
            <w:t xml:space="preserve">Table of </w:t>
          </w:r>
          <w:r w:rsidRPr="00B1607C">
            <w:t>Contents</w:t>
          </w:r>
        </w:p>
        <w:p w14:paraId="65DAC10E" w14:textId="2099EF70" w:rsidR="00A02783" w:rsidRDefault="005C10D7">
          <w:pPr>
            <w:pStyle w:val="TOC2"/>
            <w:tabs>
              <w:tab w:val="right" w:leader="dot" w:pos="10502"/>
            </w:tabs>
            <w:rPr>
              <w:rFonts w:asciiTheme="minorHAnsi" w:eastAsiaTheme="minorEastAsia" w:hAnsiTheme="minorHAnsi" w:cstheme="minorBidi"/>
              <w:b w:val="0"/>
              <w:bCs w:val="0"/>
              <w:noProof/>
              <w:kern w:val="2"/>
              <w14:ligatures w14:val="standardContextual"/>
            </w:rPr>
          </w:pPr>
          <w:r w:rsidRPr="00A66904">
            <w:fldChar w:fldCharType="begin"/>
          </w:r>
          <w:r w:rsidRPr="00A66904">
            <w:instrText xml:space="preserve"> TOC \o "1-3" \h \z \u </w:instrText>
          </w:r>
          <w:r w:rsidRPr="00A66904">
            <w:fldChar w:fldCharType="separate"/>
          </w:r>
          <w:hyperlink w:anchor="_Toc197349091" w:history="1">
            <w:r w:rsidR="00A02783" w:rsidRPr="00311E5B">
              <w:rPr>
                <w:rStyle w:val="Hyperlink"/>
                <w:noProof/>
              </w:rPr>
              <w:t>EXECUTIVE SUMMARY</w:t>
            </w:r>
            <w:r w:rsidR="00A02783">
              <w:rPr>
                <w:noProof/>
                <w:webHidden/>
              </w:rPr>
              <w:tab/>
            </w:r>
            <w:r w:rsidR="00A02783">
              <w:rPr>
                <w:noProof/>
                <w:webHidden/>
              </w:rPr>
              <w:fldChar w:fldCharType="begin"/>
            </w:r>
            <w:r w:rsidR="00A02783">
              <w:rPr>
                <w:noProof/>
                <w:webHidden/>
              </w:rPr>
              <w:instrText xml:space="preserve"> PAGEREF _Toc197349091 \h </w:instrText>
            </w:r>
            <w:r w:rsidR="00A02783">
              <w:rPr>
                <w:noProof/>
                <w:webHidden/>
              </w:rPr>
            </w:r>
            <w:r w:rsidR="00A02783">
              <w:rPr>
                <w:noProof/>
                <w:webHidden/>
              </w:rPr>
              <w:fldChar w:fldCharType="separate"/>
            </w:r>
            <w:r w:rsidR="00A02783">
              <w:rPr>
                <w:noProof/>
                <w:webHidden/>
              </w:rPr>
              <w:t>3</w:t>
            </w:r>
            <w:r w:rsidR="00A02783">
              <w:rPr>
                <w:noProof/>
                <w:webHidden/>
              </w:rPr>
              <w:fldChar w:fldCharType="end"/>
            </w:r>
          </w:hyperlink>
        </w:p>
        <w:p w14:paraId="142D2CDA" w14:textId="6B731E58" w:rsidR="00A02783" w:rsidRDefault="00A02783">
          <w:pPr>
            <w:pStyle w:val="TOC2"/>
            <w:tabs>
              <w:tab w:val="right" w:leader="dot" w:pos="10502"/>
            </w:tabs>
            <w:rPr>
              <w:rFonts w:asciiTheme="minorHAnsi" w:eastAsiaTheme="minorEastAsia" w:hAnsiTheme="minorHAnsi" w:cstheme="minorBidi"/>
              <w:b w:val="0"/>
              <w:bCs w:val="0"/>
              <w:noProof/>
              <w:kern w:val="2"/>
              <w14:ligatures w14:val="standardContextual"/>
            </w:rPr>
          </w:pPr>
          <w:hyperlink w:anchor="_Toc197349092" w:history="1">
            <w:r w:rsidRPr="00311E5B">
              <w:rPr>
                <w:rStyle w:val="Hyperlink"/>
                <w:noProof/>
              </w:rPr>
              <w:t>COMPANY BACKGROUND</w:t>
            </w:r>
            <w:r>
              <w:rPr>
                <w:noProof/>
                <w:webHidden/>
              </w:rPr>
              <w:tab/>
            </w:r>
            <w:r>
              <w:rPr>
                <w:noProof/>
                <w:webHidden/>
              </w:rPr>
              <w:fldChar w:fldCharType="begin"/>
            </w:r>
            <w:r>
              <w:rPr>
                <w:noProof/>
                <w:webHidden/>
              </w:rPr>
              <w:instrText xml:space="preserve"> PAGEREF _Toc197349092 \h </w:instrText>
            </w:r>
            <w:r>
              <w:rPr>
                <w:noProof/>
                <w:webHidden/>
              </w:rPr>
            </w:r>
            <w:r>
              <w:rPr>
                <w:noProof/>
                <w:webHidden/>
              </w:rPr>
              <w:fldChar w:fldCharType="separate"/>
            </w:r>
            <w:r>
              <w:rPr>
                <w:noProof/>
                <w:webHidden/>
              </w:rPr>
              <w:t>4</w:t>
            </w:r>
            <w:r>
              <w:rPr>
                <w:noProof/>
                <w:webHidden/>
              </w:rPr>
              <w:fldChar w:fldCharType="end"/>
            </w:r>
          </w:hyperlink>
        </w:p>
        <w:p w14:paraId="241E56DA" w14:textId="0110E1A9" w:rsidR="00A02783" w:rsidRDefault="00A02783">
          <w:pPr>
            <w:pStyle w:val="TOC2"/>
            <w:tabs>
              <w:tab w:val="right" w:leader="dot" w:pos="10502"/>
            </w:tabs>
            <w:rPr>
              <w:rFonts w:asciiTheme="minorHAnsi" w:eastAsiaTheme="minorEastAsia" w:hAnsiTheme="minorHAnsi" w:cstheme="minorBidi"/>
              <w:b w:val="0"/>
              <w:bCs w:val="0"/>
              <w:noProof/>
              <w:kern w:val="2"/>
              <w14:ligatures w14:val="standardContextual"/>
            </w:rPr>
          </w:pPr>
          <w:hyperlink w:anchor="_Toc197349093" w:history="1">
            <w:r w:rsidRPr="00311E5B">
              <w:rPr>
                <w:rStyle w:val="Hyperlink"/>
                <w:noProof/>
              </w:rPr>
              <w:t>CURRENT SITUATION ANALYSIS</w:t>
            </w:r>
            <w:r>
              <w:rPr>
                <w:noProof/>
                <w:webHidden/>
              </w:rPr>
              <w:tab/>
            </w:r>
            <w:r>
              <w:rPr>
                <w:noProof/>
                <w:webHidden/>
              </w:rPr>
              <w:fldChar w:fldCharType="begin"/>
            </w:r>
            <w:r>
              <w:rPr>
                <w:noProof/>
                <w:webHidden/>
              </w:rPr>
              <w:instrText xml:space="preserve"> PAGEREF _Toc197349093 \h </w:instrText>
            </w:r>
            <w:r>
              <w:rPr>
                <w:noProof/>
                <w:webHidden/>
              </w:rPr>
            </w:r>
            <w:r>
              <w:rPr>
                <w:noProof/>
                <w:webHidden/>
              </w:rPr>
              <w:fldChar w:fldCharType="separate"/>
            </w:r>
            <w:r>
              <w:rPr>
                <w:noProof/>
                <w:webHidden/>
              </w:rPr>
              <w:t>4</w:t>
            </w:r>
            <w:r>
              <w:rPr>
                <w:noProof/>
                <w:webHidden/>
              </w:rPr>
              <w:fldChar w:fldCharType="end"/>
            </w:r>
          </w:hyperlink>
        </w:p>
        <w:p w14:paraId="3AF6B0C1" w14:textId="06E45258" w:rsidR="00A02783" w:rsidRDefault="00A02783">
          <w:pPr>
            <w:pStyle w:val="TOC2"/>
            <w:tabs>
              <w:tab w:val="right" w:leader="dot" w:pos="10502"/>
            </w:tabs>
            <w:rPr>
              <w:rFonts w:asciiTheme="minorHAnsi" w:eastAsiaTheme="minorEastAsia" w:hAnsiTheme="minorHAnsi" w:cstheme="minorBidi"/>
              <w:b w:val="0"/>
              <w:bCs w:val="0"/>
              <w:noProof/>
              <w:kern w:val="2"/>
              <w14:ligatures w14:val="standardContextual"/>
            </w:rPr>
          </w:pPr>
          <w:hyperlink w:anchor="_Toc197349094" w:history="1">
            <w:r w:rsidRPr="00311E5B">
              <w:rPr>
                <w:rStyle w:val="Hyperlink"/>
                <w:noProof/>
              </w:rPr>
              <w:t>STAKEHOLDER ANALYSIS</w:t>
            </w:r>
            <w:r>
              <w:rPr>
                <w:noProof/>
                <w:webHidden/>
              </w:rPr>
              <w:tab/>
            </w:r>
            <w:r>
              <w:rPr>
                <w:noProof/>
                <w:webHidden/>
              </w:rPr>
              <w:fldChar w:fldCharType="begin"/>
            </w:r>
            <w:r>
              <w:rPr>
                <w:noProof/>
                <w:webHidden/>
              </w:rPr>
              <w:instrText xml:space="preserve"> PAGEREF _Toc197349094 \h </w:instrText>
            </w:r>
            <w:r>
              <w:rPr>
                <w:noProof/>
                <w:webHidden/>
              </w:rPr>
            </w:r>
            <w:r>
              <w:rPr>
                <w:noProof/>
                <w:webHidden/>
              </w:rPr>
              <w:fldChar w:fldCharType="separate"/>
            </w:r>
            <w:r>
              <w:rPr>
                <w:noProof/>
                <w:webHidden/>
              </w:rPr>
              <w:t>5</w:t>
            </w:r>
            <w:r>
              <w:rPr>
                <w:noProof/>
                <w:webHidden/>
              </w:rPr>
              <w:fldChar w:fldCharType="end"/>
            </w:r>
          </w:hyperlink>
        </w:p>
        <w:p w14:paraId="24E7A180" w14:textId="5C080E17" w:rsidR="00A02783" w:rsidRDefault="00A02783">
          <w:pPr>
            <w:pStyle w:val="TOC2"/>
            <w:tabs>
              <w:tab w:val="right" w:leader="dot" w:pos="10502"/>
            </w:tabs>
            <w:rPr>
              <w:rFonts w:asciiTheme="minorHAnsi" w:eastAsiaTheme="minorEastAsia" w:hAnsiTheme="minorHAnsi" w:cstheme="minorBidi"/>
              <w:b w:val="0"/>
              <w:bCs w:val="0"/>
              <w:noProof/>
              <w:kern w:val="2"/>
              <w14:ligatures w14:val="standardContextual"/>
            </w:rPr>
          </w:pPr>
          <w:hyperlink w:anchor="_Toc197349095" w:history="1">
            <w:r w:rsidRPr="00311E5B">
              <w:rPr>
                <w:rStyle w:val="Hyperlink"/>
                <w:noProof/>
              </w:rPr>
              <w:t>4. REQUIREMENTS ANALYSIS</w:t>
            </w:r>
            <w:r>
              <w:rPr>
                <w:noProof/>
                <w:webHidden/>
              </w:rPr>
              <w:tab/>
            </w:r>
            <w:r>
              <w:rPr>
                <w:noProof/>
                <w:webHidden/>
              </w:rPr>
              <w:fldChar w:fldCharType="begin"/>
            </w:r>
            <w:r>
              <w:rPr>
                <w:noProof/>
                <w:webHidden/>
              </w:rPr>
              <w:instrText xml:space="preserve"> PAGEREF _Toc197349095 \h </w:instrText>
            </w:r>
            <w:r>
              <w:rPr>
                <w:noProof/>
                <w:webHidden/>
              </w:rPr>
            </w:r>
            <w:r>
              <w:rPr>
                <w:noProof/>
                <w:webHidden/>
              </w:rPr>
              <w:fldChar w:fldCharType="separate"/>
            </w:r>
            <w:r>
              <w:rPr>
                <w:noProof/>
                <w:webHidden/>
              </w:rPr>
              <w:t>5</w:t>
            </w:r>
            <w:r>
              <w:rPr>
                <w:noProof/>
                <w:webHidden/>
              </w:rPr>
              <w:fldChar w:fldCharType="end"/>
            </w:r>
          </w:hyperlink>
        </w:p>
        <w:p w14:paraId="652B669E" w14:textId="0886E19A" w:rsidR="00A02783" w:rsidRDefault="00A02783">
          <w:pPr>
            <w:pStyle w:val="TOC2"/>
            <w:tabs>
              <w:tab w:val="right" w:leader="dot" w:pos="10502"/>
            </w:tabs>
            <w:rPr>
              <w:rFonts w:asciiTheme="minorHAnsi" w:eastAsiaTheme="minorEastAsia" w:hAnsiTheme="minorHAnsi" w:cstheme="minorBidi"/>
              <w:b w:val="0"/>
              <w:bCs w:val="0"/>
              <w:noProof/>
              <w:kern w:val="2"/>
              <w14:ligatures w14:val="standardContextual"/>
            </w:rPr>
          </w:pPr>
          <w:hyperlink w:anchor="_Toc197349096" w:history="1">
            <w:r w:rsidRPr="00311E5B">
              <w:rPr>
                <w:rStyle w:val="Hyperlink"/>
                <w:noProof/>
              </w:rPr>
              <w:t>PROJECT OBJECTIVES</w:t>
            </w:r>
            <w:r>
              <w:rPr>
                <w:noProof/>
                <w:webHidden/>
              </w:rPr>
              <w:tab/>
            </w:r>
            <w:r>
              <w:rPr>
                <w:noProof/>
                <w:webHidden/>
              </w:rPr>
              <w:fldChar w:fldCharType="begin"/>
            </w:r>
            <w:r>
              <w:rPr>
                <w:noProof/>
                <w:webHidden/>
              </w:rPr>
              <w:instrText xml:space="preserve"> PAGEREF _Toc197349096 \h </w:instrText>
            </w:r>
            <w:r>
              <w:rPr>
                <w:noProof/>
                <w:webHidden/>
              </w:rPr>
            </w:r>
            <w:r>
              <w:rPr>
                <w:noProof/>
                <w:webHidden/>
              </w:rPr>
              <w:fldChar w:fldCharType="separate"/>
            </w:r>
            <w:r>
              <w:rPr>
                <w:noProof/>
                <w:webHidden/>
              </w:rPr>
              <w:t>7</w:t>
            </w:r>
            <w:r>
              <w:rPr>
                <w:noProof/>
                <w:webHidden/>
              </w:rPr>
              <w:fldChar w:fldCharType="end"/>
            </w:r>
          </w:hyperlink>
        </w:p>
        <w:p w14:paraId="4D0CA14D" w14:textId="0B4CC029" w:rsidR="00A02783" w:rsidRDefault="00A02783">
          <w:pPr>
            <w:pStyle w:val="TOC2"/>
            <w:tabs>
              <w:tab w:val="right" w:leader="dot" w:pos="10502"/>
            </w:tabs>
            <w:rPr>
              <w:rFonts w:asciiTheme="minorHAnsi" w:eastAsiaTheme="minorEastAsia" w:hAnsiTheme="minorHAnsi" w:cstheme="minorBidi"/>
              <w:b w:val="0"/>
              <w:bCs w:val="0"/>
              <w:noProof/>
              <w:kern w:val="2"/>
              <w14:ligatures w14:val="standardContextual"/>
            </w:rPr>
          </w:pPr>
          <w:hyperlink w:anchor="_Toc197349097" w:history="1">
            <w:r w:rsidRPr="00311E5B">
              <w:rPr>
                <w:rStyle w:val="Hyperlink"/>
                <w:noProof/>
              </w:rPr>
              <w:t>PROJECT REQUIREMENTS</w:t>
            </w:r>
            <w:r>
              <w:rPr>
                <w:noProof/>
                <w:webHidden/>
              </w:rPr>
              <w:tab/>
            </w:r>
            <w:r>
              <w:rPr>
                <w:noProof/>
                <w:webHidden/>
              </w:rPr>
              <w:fldChar w:fldCharType="begin"/>
            </w:r>
            <w:r>
              <w:rPr>
                <w:noProof/>
                <w:webHidden/>
              </w:rPr>
              <w:instrText xml:space="preserve"> PAGEREF _Toc197349097 \h </w:instrText>
            </w:r>
            <w:r>
              <w:rPr>
                <w:noProof/>
                <w:webHidden/>
              </w:rPr>
            </w:r>
            <w:r>
              <w:rPr>
                <w:noProof/>
                <w:webHidden/>
              </w:rPr>
              <w:fldChar w:fldCharType="separate"/>
            </w:r>
            <w:r>
              <w:rPr>
                <w:noProof/>
                <w:webHidden/>
              </w:rPr>
              <w:t>7</w:t>
            </w:r>
            <w:r>
              <w:rPr>
                <w:noProof/>
                <w:webHidden/>
              </w:rPr>
              <w:fldChar w:fldCharType="end"/>
            </w:r>
          </w:hyperlink>
        </w:p>
        <w:p w14:paraId="7894E202" w14:textId="0A281F39"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098" w:history="1">
            <w:r w:rsidRPr="00311E5B">
              <w:rPr>
                <w:rStyle w:val="Hyperlink"/>
                <w:noProof/>
              </w:rPr>
              <w:t>1. Human Resources</w:t>
            </w:r>
            <w:r>
              <w:rPr>
                <w:noProof/>
                <w:webHidden/>
              </w:rPr>
              <w:tab/>
            </w:r>
            <w:r>
              <w:rPr>
                <w:noProof/>
                <w:webHidden/>
              </w:rPr>
              <w:fldChar w:fldCharType="begin"/>
            </w:r>
            <w:r>
              <w:rPr>
                <w:noProof/>
                <w:webHidden/>
              </w:rPr>
              <w:instrText xml:space="preserve"> PAGEREF _Toc197349098 \h </w:instrText>
            </w:r>
            <w:r>
              <w:rPr>
                <w:noProof/>
                <w:webHidden/>
              </w:rPr>
            </w:r>
            <w:r>
              <w:rPr>
                <w:noProof/>
                <w:webHidden/>
              </w:rPr>
              <w:fldChar w:fldCharType="separate"/>
            </w:r>
            <w:r>
              <w:rPr>
                <w:noProof/>
                <w:webHidden/>
              </w:rPr>
              <w:t>7</w:t>
            </w:r>
            <w:r>
              <w:rPr>
                <w:noProof/>
                <w:webHidden/>
              </w:rPr>
              <w:fldChar w:fldCharType="end"/>
            </w:r>
          </w:hyperlink>
        </w:p>
        <w:p w14:paraId="02AF5B2B" w14:textId="7112C87C"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099" w:history="1">
            <w:r w:rsidRPr="00311E5B">
              <w:rPr>
                <w:rStyle w:val="Hyperlink"/>
                <w:noProof/>
              </w:rPr>
              <w:t>2. Tools &amp; Technologies</w:t>
            </w:r>
            <w:r>
              <w:rPr>
                <w:noProof/>
                <w:webHidden/>
              </w:rPr>
              <w:tab/>
            </w:r>
            <w:r>
              <w:rPr>
                <w:noProof/>
                <w:webHidden/>
              </w:rPr>
              <w:fldChar w:fldCharType="begin"/>
            </w:r>
            <w:r>
              <w:rPr>
                <w:noProof/>
                <w:webHidden/>
              </w:rPr>
              <w:instrText xml:space="preserve"> PAGEREF _Toc197349099 \h </w:instrText>
            </w:r>
            <w:r>
              <w:rPr>
                <w:noProof/>
                <w:webHidden/>
              </w:rPr>
            </w:r>
            <w:r>
              <w:rPr>
                <w:noProof/>
                <w:webHidden/>
              </w:rPr>
              <w:fldChar w:fldCharType="separate"/>
            </w:r>
            <w:r>
              <w:rPr>
                <w:noProof/>
                <w:webHidden/>
              </w:rPr>
              <w:t>8</w:t>
            </w:r>
            <w:r>
              <w:rPr>
                <w:noProof/>
                <w:webHidden/>
              </w:rPr>
              <w:fldChar w:fldCharType="end"/>
            </w:r>
          </w:hyperlink>
        </w:p>
        <w:p w14:paraId="1C493E70" w14:textId="2BD69C89"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100" w:history="1">
            <w:r w:rsidRPr="00311E5B">
              <w:rPr>
                <w:rStyle w:val="Hyperlink"/>
                <w:noProof/>
              </w:rPr>
              <w:t>3. Software &amp; Development Tools</w:t>
            </w:r>
            <w:r>
              <w:rPr>
                <w:noProof/>
                <w:webHidden/>
              </w:rPr>
              <w:tab/>
            </w:r>
            <w:r>
              <w:rPr>
                <w:noProof/>
                <w:webHidden/>
              </w:rPr>
              <w:fldChar w:fldCharType="begin"/>
            </w:r>
            <w:r>
              <w:rPr>
                <w:noProof/>
                <w:webHidden/>
              </w:rPr>
              <w:instrText xml:space="preserve"> PAGEREF _Toc197349100 \h </w:instrText>
            </w:r>
            <w:r>
              <w:rPr>
                <w:noProof/>
                <w:webHidden/>
              </w:rPr>
            </w:r>
            <w:r>
              <w:rPr>
                <w:noProof/>
                <w:webHidden/>
              </w:rPr>
              <w:fldChar w:fldCharType="separate"/>
            </w:r>
            <w:r>
              <w:rPr>
                <w:noProof/>
                <w:webHidden/>
              </w:rPr>
              <w:t>9</w:t>
            </w:r>
            <w:r>
              <w:rPr>
                <w:noProof/>
                <w:webHidden/>
              </w:rPr>
              <w:fldChar w:fldCharType="end"/>
            </w:r>
          </w:hyperlink>
        </w:p>
        <w:p w14:paraId="40ED22E9" w14:textId="61DF7DCA"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101" w:history="1">
            <w:r w:rsidRPr="00311E5B">
              <w:rPr>
                <w:rStyle w:val="Hyperlink"/>
                <w:noProof/>
              </w:rPr>
              <w:t>4. Documentation Tools</w:t>
            </w:r>
            <w:r>
              <w:rPr>
                <w:noProof/>
                <w:webHidden/>
              </w:rPr>
              <w:tab/>
            </w:r>
            <w:r>
              <w:rPr>
                <w:noProof/>
                <w:webHidden/>
              </w:rPr>
              <w:fldChar w:fldCharType="begin"/>
            </w:r>
            <w:r>
              <w:rPr>
                <w:noProof/>
                <w:webHidden/>
              </w:rPr>
              <w:instrText xml:space="preserve"> PAGEREF _Toc197349101 \h </w:instrText>
            </w:r>
            <w:r>
              <w:rPr>
                <w:noProof/>
                <w:webHidden/>
              </w:rPr>
            </w:r>
            <w:r>
              <w:rPr>
                <w:noProof/>
                <w:webHidden/>
              </w:rPr>
              <w:fldChar w:fldCharType="separate"/>
            </w:r>
            <w:r>
              <w:rPr>
                <w:noProof/>
                <w:webHidden/>
              </w:rPr>
              <w:t>9</w:t>
            </w:r>
            <w:r>
              <w:rPr>
                <w:noProof/>
                <w:webHidden/>
              </w:rPr>
              <w:fldChar w:fldCharType="end"/>
            </w:r>
          </w:hyperlink>
        </w:p>
        <w:p w14:paraId="6461156A" w14:textId="1AA9A815"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102" w:history="1">
            <w:r w:rsidRPr="00311E5B">
              <w:rPr>
                <w:rStyle w:val="Hyperlink"/>
                <w:noProof/>
              </w:rPr>
              <w:t>6. Cloud Resources</w:t>
            </w:r>
            <w:r>
              <w:rPr>
                <w:noProof/>
                <w:webHidden/>
              </w:rPr>
              <w:tab/>
            </w:r>
            <w:r>
              <w:rPr>
                <w:noProof/>
                <w:webHidden/>
              </w:rPr>
              <w:fldChar w:fldCharType="begin"/>
            </w:r>
            <w:r>
              <w:rPr>
                <w:noProof/>
                <w:webHidden/>
              </w:rPr>
              <w:instrText xml:space="preserve"> PAGEREF _Toc197349102 \h </w:instrText>
            </w:r>
            <w:r>
              <w:rPr>
                <w:noProof/>
                <w:webHidden/>
              </w:rPr>
            </w:r>
            <w:r>
              <w:rPr>
                <w:noProof/>
                <w:webHidden/>
              </w:rPr>
              <w:fldChar w:fldCharType="separate"/>
            </w:r>
            <w:r>
              <w:rPr>
                <w:noProof/>
                <w:webHidden/>
              </w:rPr>
              <w:t>9</w:t>
            </w:r>
            <w:r>
              <w:rPr>
                <w:noProof/>
                <w:webHidden/>
              </w:rPr>
              <w:fldChar w:fldCharType="end"/>
            </w:r>
          </w:hyperlink>
        </w:p>
        <w:p w14:paraId="7B7F7C5D" w14:textId="60563C4E"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103" w:history="1">
            <w:r w:rsidRPr="00311E5B">
              <w:rPr>
                <w:rStyle w:val="Hyperlink"/>
                <w:noProof/>
              </w:rPr>
              <w:t>7. Security Resources</w:t>
            </w:r>
            <w:r>
              <w:rPr>
                <w:noProof/>
                <w:webHidden/>
              </w:rPr>
              <w:tab/>
            </w:r>
            <w:r>
              <w:rPr>
                <w:noProof/>
                <w:webHidden/>
              </w:rPr>
              <w:fldChar w:fldCharType="begin"/>
            </w:r>
            <w:r>
              <w:rPr>
                <w:noProof/>
                <w:webHidden/>
              </w:rPr>
              <w:instrText xml:space="preserve"> PAGEREF _Toc197349103 \h </w:instrText>
            </w:r>
            <w:r>
              <w:rPr>
                <w:noProof/>
                <w:webHidden/>
              </w:rPr>
            </w:r>
            <w:r>
              <w:rPr>
                <w:noProof/>
                <w:webHidden/>
              </w:rPr>
              <w:fldChar w:fldCharType="separate"/>
            </w:r>
            <w:r>
              <w:rPr>
                <w:noProof/>
                <w:webHidden/>
              </w:rPr>
              <w:t>10</w:t>
            </w:r>
            <w:r>
              <w:rPr>
                <w:noProof/>
                <w:webHidden/>
              </w:rPr>
              <w:fldChar w:fldCharType="end"/>
            </w:r>
          </w:hyperlink>
        </w:p>
        <w:p w14:paraId="64D2FB76" w14:textId="41F024F5"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104" w:history="1">
            <w:r w:rsidRPr="00311E5B">
              <w:rPr>
                <w:rStyle w:val="Hyperlink"/>
                <w:noProof/>
              </w:rPr>
              <w:t>8. External Vendors</w:t>
            </w:r>
            <w:r>
              <w:rPr>
                <w:noProof/>
                <w:webHidden/>
              </w:rPr>
              <w:tab/>
            </w:r>
            <w:r>
              <w:rPr>
                <w:noProof/>
                <w:webHidden/>
              </w:rPr>
              <w:fldChar w:fldCharType="begin"/>
            </w:r>
            <w:r>
              <w:rPr>
                <w:noProof/>
                <w:webHidden/>
              </w:rPr>
              <w:instrText xml:space="preserve"> PAGEREF _Toc197349104 \h </w:instrText>
            </w:r>
            <w:r>
              <w:rPr>
                <w:noProof/>
                <w:webHidden/>
              </w:rPr>
            </w:r>
            <w:r>
              <w:rPr>
                <w:noProof/>
                <w:webHidden/>
              </w:rPr>
              <w:fldChar w:fldCharType="separate"/>
            </w:r>
            <w:r>
              <w:rPr>
                <w:noProof/>
                <w:webHidden/>
              </w:rPr>
              <w:t>10</w:t>
            </w:r>
            <w:r>
              <w:rPr>
                <w:noProof/>
                <w:webHidden/>
              </w:rPr>
              <w:fldChar w:fldCharType="end"/>
            </w:r>
          </w:hyperlink>
        </w:p>
        <w:p w14:paraId="0D05CB7E" w14:textId="64CA052C"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105" w:history="1">
            <w:r w:rsidRPr="00311E5B">
              <w:rPr>
                <w:rStyle w:val="Hyperlink"/>
                <w:noProof/>
              </w:rPr>
              <w:t>9. Budget and Financial Resources</w:t>
            </w:r>
            <w:r>
              <w:rPr>
                <w:noProof/>
                <w:webHidden/>
              </w:rPr>
              <w:tab/>
            </w:r>
            <w:r>
              <w:rPr>
                <w:noProof/>
                <w:webHidden/>
              </w:rPr>
              <w:fldChar w:fldCharType="begin"/>
            </w:r>
            <w:r>
              <w:rPr>
                <w:noProof/>
                <w:webHidden/>
              </w:rPr>
              <w:instrText xml:space="preserve"> PAGEREF _Toc197349105 \h </w:instrText>
            </w:r>
            <w:r>
              <w:rPr>
                <w:noProof/>
                <w:webHidden/>
              </w:rPr>
            </w:r>
            <w:r>
              <w:rPr>
                <w:noProof/>
                <w:webHidden/>
              </w:rPr>
              <w:fldChar w:fldCharType="separate"/>
            </w:r>
            <w:r>
              <w:rPr>
                <w:noProof/>
                <w:webHidden/>
              </w:rPr>
              <w:t>10</w:t>
            </w:r>
            <w:r>
              <w:rPr>
                <w:noProof/>
                <w:webHidden/>
              </w:rPr>
              <w:fldChar w:fldCharType="end"/>
            </w:r>
          </w:hyperlink>
        </w:p>
        <w:p w14:paraId="325C4A49" w14:textId="52E88473"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106" w:history="1">
            <w:r w:rsidRPr="00311E5B">
              <w:rPr>
                <w:rStyle w:val="Hyperlink"/>
                <w:noProof/>
              </w:rPr>
              <w:t>10. Communication &amp; Collaboration Tools</w:t>
            </w:r>
            <w:r>
              <w:rPr>
                <w:noProof/>
                <w:webHidden/>
              </w:rPr>
              <w:tab/>
            </w:r>
            <w:r>
              <w:rPr>
                <w:noProof/>
                <w:webHidden/>
              </w:rPr>
              <w:fldChar w:fldCharType="begin"/>
            </w:r>
            <w:r>
              <w:rPr>
                <w:noProof/>
                <w:webHidden/>
              </w:rPr>
              <w:instrText xml:space="preserve"> PAGEREF _Toc197349106 \h </w:instrText>
            </w:r>
            <w:r>
              <w:rPr>
                <w:noProof/>
                <w:webHidden/>
              </w:rPr>
            </w:r>
            <w:r>
              <w:rPr>
                <w:noProof/>
                <w:webHidden/>
              </w:rPr>
              <w:fldChar w:fldCharType="separate"/>
            </w:r>
            <w:r>
              <w:rPr>
                <w:noProof/>
                <w:webHidden/>
              </w:rPr>
              <w:t>10</w:t>
            </w:r>
            <w:r>
              <w:rPr>
                <w:noProof/>
                <w:webHidden/>
              </w:rPr>
              <w:fldChar w:fldCharType="end"/>
            </w:r>
          </w:hyperlink>
        </w:p>
        <w:p w14:paraId="199A9E20" w14:textId="36831F56" w:rsidR="00A02783" w:rsidRDefault="00A02783">
          <w:pPr>
            <w:pStyle w:val="TOC2"/>
            <w:tabs>
              <w:tab w:val="right" w:leader="dot" w:pos="10502"/>
            </w:tabs>
            <w:rPr>
              <w:rFonts w:asciiTheme="minorHAnsi" w:eastAsiaTheme="minorEastAsia" w:hAnsiTheme="minorHAnsi" w:cstheme="minorBidi"/>
              <w:b w:val="0"/>
              <w:bCs w:val="0"/>
              <w:noProof/>
              <w:kern w:val="2"/>
              <w14:ligatures w14:val="standardContextual"/>
            </w:rPr>
          </w:pPr>
          <w:hyperlink w:anchor="_Toc197349107" w:history="1">
            <w:r w:rsidRPr="00311E5B">
              <w:rPr>
                <w:rStyle w:val="Hyperlink"/>
                <w:noProof/>
              </w:rPr>
              <w:t>KEY STAKE HOLDERS</w:t>
            </w:r>
            <w:r>
              <w:rPr>
                <w:noProof/>
                <w:webHidden/>
              </w:rPr>
              <w:tab/>
            </w:r>
            <w:r>
              <w:rPr>
                <w:noProof/>
                <w:webHidden/>
              </w:rPr>
              <w:fldChar w:fldCharType="begin"/>
            </w:r>
            <w:r>
              <w:rPr>
                <w:noProof/>
                <w:webHidden/>
              </w:rPr>
              <w:instrText xml:space="preserve"> PAGEREF _Toc197349107 \h </w:instrText>
            </w:r>
            <w:r>
              <w:rPr>
                <w:noProof/>
                <w:webHidden/>
              </w:rPr>
            </w:r>
            <w:r>
              <w:rPr>
                <w:noProof/>
                <w:webHidden/>
              </w:rPr>
              <w:fldChar w:fldCharType="separate"/>
            </w:r>
            <w:r>
              <w:rPr>
                <w:noProof/>
                <w:webHidden/>
              </w:rPr>
              <w:t>11</w:t>
            </w:r>
            <w:r>
              <w:rPr>
                <w:noProof/>
                <w:webHidden/>
              </w:rPr>
              <w:fldChar w:fldCharType="end"/>
            </w:r>
          </w:hyperlink>
        </w:p>
        <w:p w14:paraId="5BB0EFAA" w14:textId="5835DE59"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108" w:history="1">
            <w:r w:rsidRPr="00311E5B">
              <w:rPr>
                <w:rStyle w:val="Hyperlink"/>
                <w:noProof/>
              </w:rPr>
              <w:t>Project Team Salaries (3 Months)</w:t>
            </w:r>
            <w:r>
              <w:rPr>
                <w:noProof/>
                <w:webHidden/>
              </w:rPr>
              <w:tab/>
            </w:r>
            <w:r>
              <w:rPr>
                <w:noProof/>
                <w:webHidden/>
              </w:rPr>
              <w:fldChar w:fldCharType="begin"/>
            </w:r>
            <w:r>
              <w:rPr>
                <w:noProof/>
                <w:webHidden/>
              </w:rPr>
              <w:instrText xml:space="preserve"> PAGEREF _Toc197349108 \h </w:instrText>
            </w:r>
            <w:r>
              <w:rPr>
                <w:noProof/>
                <w:webHidden/>
              </w:rPr>
            </w:r>
            <w:r>
              <w:rPr>
                <w:noProof/>
                <w:webHidden/>
              </w:rPr>
              <w:fldChar w:fldCharType="separate"/>
            </w:r>
            <w:r>
              <w:rPr>
                <w:noProof/>
                <w:webHidden/>
              </w:rPr>
              <w:t>18</w:t>
            </w:r>
            <w:r>
              <w:rPr>
                <w:noProof/>
                <w:webHidden/>
              </w:rPr>
              <w:fldChar w:fldCharType="end"/>
            </w:r>
          </w:hyperlink>
        </w:p>
        <w:p w14:paraId="2DE735E2" w14:textId="3CBA4C99"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109" w:history="1">
            <w:r w:rsidRPr="00311E5B">
              <w:rPr>
                <w:rStyle w:val="Hyperlink"/>
                <w:noProof/>
              </w:rPr>
              <w:t>Cloud &amp; Software Costs</w:t>
            </w:r>
            <w:r>
              <w:rPr>
                <w:noProof/>
                <w:webHidden/>
              </w:rPr>
              <w:tab/>
            </w:r>
            <w:r>
              <w:rPr>
                <w:noProof/>
                <w:webHidden/>
              </w:rPr>
              <w:fldChar w:fldCharType="begin"/>
            </w:r>
            <w:r>
              <w:rPr>
                <w:noProof/>
                <w:webHidden/>
              </w:rPr>
              <w:instrText xml:space="preserve"> PAGEREF _Toc197349109 \h </w:instrText>
            </w:r>
            <w:r>
              <w:rPr>
                <w:noProof/>
                <w:webHidden/>
              </w:rPr>
            </w:r>
            <w:r>
              <w:rPr>
                <w:noProof/>
                <w:webHidden/>
              </w:rPr>
              <w:fldChar w:fldCharType="separate"/>
            </w:r>
            <w:r>
              <w:rPr>
                <w:noProof/>
                <w:webHidden/>
              </w:rPr>
              <w:t>19</w:t>
            </w:r>
            <w:r>
              <w:rPr>
                <w:noProof/>
                <w:webHidden/>
              </w:rPr>
              <w:fldChar w:fldCharType="end"/>
            </w:r>
          </w:hyperlink>
        </w:p>
        <w:p w14:paraId="1A0AF2E0" w14:textId="360EFB02" w:rsidR="00A02783" w:rsidRDefault="00A02783">
          <w:pPr>
            <w:pStyle w:val="TOC2"/>
            <w:tabs>
              <w:tab w:val="right" w:leader="dot" w:pos="10502"/>
            </w:tabs>
            <w:rPr>
              <w:rFonts w:asciiTheme="minorHAnsi" w:eastAsiaTheme="minorEastAsia" w:hAnsiTheme="minorHAnsi" w:cstheme="minorBidi"/>
              <w:b w:val="0"/>
              <w:bCs w:val="0"/>
              <w:noProof/>
              <w:kern w:val="2"/>
              <w14:ligatures w14:val="standardContextual"/>
            </w:rPr>
          </w:pPr>
          <w:hyperlink w:anchor="_Toc197349110" w:history="1">
            <w:r w:rsidRPr="00311E5B">
              <w:rPr>
                <w:rStyle w:val="Hyperlink"/>
                <w:noProof/>
              </w:rPr>
              <w:t>Security &amp; Compliance</w:t>
            </w:r>
            <w:r>
              <w:rPr>
                <w:noProof/>
                <w:webHidden/>
              </w:rPr>
              <w:tab/>
            </w:r>
            <w:r>
              <w:rPr>
                <w:noProof/>
                <w:webHidden/>
              </w:rPr>
              <w:fldChar w:fldCharType="begin"/>
            </w:r>
            <w:r>
              <w:rPr>
                <w:noProof/>
                <w:webHidden/>
              </w:rPr>
              <w:instrText xml:space="preserve"> PAGEREF _Toc197349110 \h </w:instrText>
            </w:r>
            <w:r>
              <w:rPr>
                <w:noProof/>
                <w:webHidden/>
              </w:rPr>
            </w:r>
            <w:r>
              <w:rPr>
                <w:noProof/>
                <w:webHidden/>
              </w:rPr>
              <w:fldChar w:fldCharType="separate"/>
            </w:r>
            <w:r>
              <w:rPr>
                <w:noProof/>
                <w:webHidden/>
              </w:rPr>
              <w:t>19</w:t>
            </w:r>
            <w:r>
              <w:rPr>
                <w:noProof/>
                <w:webHidden/>
              </w:rPr>
              <w:fldChar w:fldCharType="end"/>
            </w:r>
          </w:hyperlink>
        </w:p>
        <w:p w14:paraId="311431B3" w14:textId="230A64B0" w:rsidR="00A02783" w:rsidRDefault="00A02783">
          <w:pPr>
            <w:pStyle w:val="TOC2"/>
            <w:tabs>
              <w:tab w:val="right" w:leader="dot" w:pos="10502"/>
            </w:tabs>
            <w:rPr>
              <w:rFonts w:asciiTheme="minorHAnsi" w:eastAsiaTheme="minorEastAsia" w:hAnsiTheme="minorHAnsi" w:cstheme="minorBidi"/>
              <w:b w:val="0"/>
              <w:bCs w:val="0"/>
              <w:noProof/>
              <w:kern w:val="2"/>
              <w14:ligatures w14:val="standardContextual"/>
            </w:rPr>
          </w:pPr>
          <w:hyperlink w:anchor="_Toc197349111" w:history="1">
            <w:r w:rsidRPr="00311E5B">
              <w:rPr>
                <w:rStyle w:val="Hyperlink"/>
                <w:noProof/>
              </w:rPr>
              <w:t>External AI Consultant (Recommended)</w:t>
            </w:r>
            <w:r>
              <w:rPr>
                <w:noProof/>
                <w:webHidden/>
              </w:rPr>
              <w:tab/>
            </w:r>
            <w:r>
              <w:rPr>
                <w:noProof/>
                <w:webHidden/>
              </w:rPr>
              <w:fldChar w:fldCharType="begin"/>
            </w:r>
            <w:r>
              <w:rPr>
                <w:noProof/>
                <w:webHidden/>
              </w:rPr>
              <w:instrText xml:space="preserve"> PAGEREF _Toc197349111 \h </w:instrText>
            </w:r>
            <w:r>
              <w:rPr>
                <w:noProof/>
                <w:webHidden/>
              </w:rPr>
            </w:r>
            <w:r>
              <w:rPr>
                <w:noProof/>
                <w:webHidden/>
              </w:rPr>
              <w:fldChar w:fldCharType="separate"/>
            </w:r>
            <w:r>
              <w:rPr>
                <w:noProof/>
                <w:webHidden/>
              </w:rPr>
              <w:t>19</w:t>
            </w:r>
            <w:r>
              <w:rPr>
                <w:noProof/>
                <w:webHidden/>
              </w:rPr>
              <w:fldChar w:fldCharType="end"/>
            </w:r>
          </w:hyperlink>
        </w:p>
        <w:p w14:paraId="6EC36DF3" w14:textId="70406A25" w:rsidR="00A02783" w:rsidRDefault="00A02783">
          <w:pPr>
            <w:pStyle w:val="TOC2"/>
            <w:tabs>
              <w:tab w:val="right" w:leader="dot" w:pos="10502"/>
            </w:tabs>
            <w:rPr>
              <w:rFonts w:asciiTheme="minorHAnsi" w:eastAsiaTheme="minorEastAsia" w:hAnsiTheme="minorHAnsi" w:cstheme="minorBidi"/>
              <w:b w:val="0"/>
              <w:bCs w:val="0"/>
              <w:noProof/>
              <w:kern w:val="2"/>
              <w14:ligatures w14:val="standardContextual"/>
            </w:rPr>
          </w:pPr>
          <w:hyperlink w:anchor="_Toc197349112" w:history="1">
            <w:r w:rsidRPr="00311E5B">
              <w:rPr>
                <w:rStyle w:val="Hyperlink"/>
                <w:noProof/>
              </w:rPr>
              <w:t>Documentation &amp; Internal IT Training</w:t>
            </w:r>
            <w:r>
              <w:rPr>
                <w:noProof/>
                <w:webHidden/>
              </w:rPr>
              <w:tab/>
            </w:r>
            <w:r>
              <w:rPr>
                <w:noProof/>
                <w:webHidden/>
              </w:rPr>
              <w:fldChar w:fldCharType="begin"/>
            </w:r>
            <w:r>
              <w:rPr>
                <w:noProof/>
                <w:webHidden/>
              </w:rPr>
              <w:instrText xml:space="preserve"> PAGEREF _Toc197349112 \h </w:instrText>
            </w:r>
            <w:r>
              <w:rPr>
                <w:noProof/>
                <w:webHidden/>
              </w:rPr>
            </w:r>
            <w:r>
              <w:rPr>
                <w:noProof/>
                <w:webHidden/>
              </w:rPr>
              <w:fldChar w:fldCharType="separate"/>
            </w:r>
            <w:r>
              <w:rPr>
                <w:noProof/>
                <w:webHidden/>
              </w:rPr>
              <w:t>20</w:t>
            </w:r>
            <w:r>
              <w:rPr>
                <w:noProof/>
                <w:webHidden/>
              </w:rPr>
              <w:fldChar w:fldCharType="end"/>
            </w:r>
          </w:hyperlink>
        </w:p>
        <w:p w14:paraId="5A5DFFE2" w14:textId="2C5B4FB9" w:rsidR="00A02783" w:rsidRDefault="00A02783">
          <w:pPr>
            <w:pStyle w:val="TOC2"/>
            <w:tabs>
              <w:tab w:val="right" w:leader="dot" w:pos="10502"/>
            </w:tabs>
            <w:rPr>
              <w:rFonts w:asciiTheme="minorHAnsi" w:eastAsiaTheme="minorEastAsia" w:hAnsiTheme="minorHAnsi" w:cstheme="minorBidi"/>
              <w:b w:val="0"/>
              <w:bCs w:val="0"/>
              <w:noProof/>
              <w:kern w:val="2"/>
              <w14:ligatures w14:val="standardContextual"/>
            </w:rPr>
          </w:pPr>
          <w:hyperlink w:anchor="_Toc197349113" w:history="1">
            <w:r w:rsidRPr="00311E5B">
              <w:rPr>
                <w:rStyle w:val="Hyperlink"/>
                <w:noProof/>
              </w:rPr>
              <w:t>Contingency Budget (5%)</w:t>
            </w:r>
            <w:r>
              <w:rPr>
                <w:noProof/>
                <w:webHidden/>
              </w:rPr>
              <w:tab/>
            </w:r>
            <w:r>
              <w:rPr>
                <w:noProof/>
                <w:webHidden/>
              </w:rPr>
              <w:fldChar w:fldCharType="begin"/>
            </w:r>
            <w:r>
              <w:rPr>
                <w:noProof/>
                <w:webHidden/>
              </w:rPr>
              <w:instrText xml:space="preserve"> PAGEREF _Toc197349113 \h </w:instrText>
            </w:r>
            <w:r>
              <w:rPr>
                <w:noProof/>
                <w:webHidden/>
              </w:rPr>
            </w:r>
            <w:r>
              <w:rPr>
                <w:noProof/>
                <w:webHidden/>
              </w:rPr>
              <w:fldChar w:fldCharType="separate"/>
            </w:r>
            <w:r>
              <w:rPr>
                <w:noProof/>
                <w:webHidden/>
              </w:rPr>
              <w:t>20</w:t>
            </w:r>
            <w:r>
              <w:rPr>
                <w:noProof/>
                <w:webHidden/>
              </w:rPr>
              <w:fldChar w:fldCharType="end"/>
            </w:r>
          </w:hyperlink>
        </w:p>
        <w:p w14:paraId="632E5DA3" w14:textId="5DBD03FC" w:rsidR="00A02783" w:rsidRDefault="00A02783">
          <w:pPr>
            <w:pStyle w:val="TOC2"/>
            <w:tabs>
              <w:tab w:val="right" w:leader="dot" w:pos="10502"/>
            </w:tabs>
            <w:rPr>
              <w:rFonts w:asciiTheme="minorHAnsi" w:eastAsiaTheme="minorEastAsia" w:hAnsiTheme="minorHAnsi" w:cstheme="minorBidi"/>
              <w:b w:val="0"/>
              <w:bCs w:val="0"/>
              <w:noProof/>
              <w:kern w:val="2"/>
              <w14:ligatures w14:val="standardContextual"/>
            </w:rPr>
          </w:pPr>
          <w:hyperlink w:anchor="_Toc197349114" w:history="1">
            <w:r w:rsidRPr="00311E5B">
              <w:rPr>
                <w:rStyle w:val="Hyperlink"/>
                <w:noProof/>
              </w:rPr>
              <w:t>Hardware Cost:</w:t>
            </w:r>
            <w:r>
              <w:rPr>
                <w:noProof/>
                <w:webHidden/>
              </w:rPr>
              <w:tab/>
            </w:r>
            <w:r>
              <w:rPr>
                <w:noProof/>
                <w:webHidden/>
              </w:rPr>
              <w:fldChar w:fldCharType="begin"/>
            </w:r>
            <w:r>
              <w:rPr>
                <w:noProof/>
                <w:webHidden/>
              </w:rPr>
              <w:instrText xml:space="preserve"> PAGEREF _Toc197349114 \h </w:instrText>
            </w:r>
            <w:r>
              <w:rPr>
                <w:noProof/>
                <w:webHidden/>
              </w:rPr>
            </w:r>
            <w:r>
              <w:rPr>
                <w:noProof/>
                <w:webHidden/>
              </w:rPr>
              <w:fldChar w:fldCharType="separate"/>
            </w:r>
            <w:r>
              <w:rPr>
                <w:noProof/>
                <w:webHidden/>
              </w:rPr>
              <w:t>20</w:t>
            </w:r>
            <w:r>
              <w:rPr>
                <w:noProof/>
                <w:webHidden/>
              </w:rPr>
              <w:fldChar w:fldCharType="end"/>
            </w:r>
          </w:hyperlink>
        </w:p>
        <w:p w14:paraId="04CB1C92" w14:textId="53D6613C"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115" w:history="1">
            <w:r w:rsidRPr="00311E5B">
              <w:rPr>
                <w:rStyle w:val="Hyperlink"/>
                <w:noProof/>
              </w:rPr>
              <w:t>Hardware Costs (One-Time or Long-Term Replacement)</w:t>
            </w:r>
            <w:r>
              <w:rPr>
                <w:noProof/>
                <w:webHidden/>
              </w:rPr>
              <w:tab/>
            </w:r>
            <w:r>
              <w:rPr>
                <w:noProof/>
                <w:webHidden/>
              </w:rPr>
              <w:fldChar w:fldCharType="begin"/>
            </w:r>
            <w:r>
              <w:rPr>
                <w:noProof/>
                <w:webHidden/>
              </w:rPr>
              <w:instrText xml:space="preserve"> PAGEREF _Toc197349115 \h </w:instrText>
            </w:r>
            <w:r>
              <w:rPr>
                <w:noProof/>
                <w:webHidden/>
              </w:rPr>
            </w:r>
            <w:r>
              <w:rPr>
                <w:noProof/>
                <w:webHidden/>
              </w:rPr>
              <w:fldChar w:fldCharType="separate"/>
            </w:r>
            <w:r>
              <w:rPr>
                <w:noProof/>
                <w:webHidden/>
              </w:rPr>
              <w:t>22</w:t>
            </w:r>
            <w:r>
              <w:rPr>
                <w:noProof/>
                <w:webHidden/>
              </w:rPr>
              <w:fldChar w:fldCharType="end"/>
            </w:r>
          </w:hyperlink>
        </w:p>
        <w:p w14:paraId="7F13C528" w14:textId="5CA15C46"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116" w:history="1">
            <w:r w:rsidRPr="00311E5B">
              <w:rPr>
                <w:rStyle w:val="Hyperlink"/>
                <w:noProof/>
              </w:rPr>
              <w:t>. Existing Software and Costs</w:t>
            </w:r>
            <w:r>
              <w:rPr>
                <w:noProof/>
                <w:webHidden/>
              </w:rPr>
              <w:tab/>
            </w:r>
            <w:r>
              <w:rPr>
                <w:noProof/>
                <w:webHidden/>
              </w:rPr>
              <w:fldChar w:fldCharType="begin"/>
            </w:r>
            <w:r>
              <w:rPr>
                <w:noProof/>
                <w:webHidden/>
              </w:rPr>
              <w:instrText xml:space="preserve"> PAGEREF _Toc197349116 \h </w:instrText>
            </w:r>
            <w:r>
              <w:rPr>
                <w:noProof/>
                <w:webHidden/>
              </w:rPr>
            </w:r>
            <w:r>
              <w:rPr>
                <w:noProof/>
                <w:webHidden/>
              </w:rPr>
              <w:fldChar w:fldCharType="separate"/>
            </w:r>
            <w:r>
              <w:rPr>
                <w:noProof/>
                <w:webHidden/>
              </w:rPr>
              <w:t>22</w:t>
            </w:r>
            <w:r>
              <w:rPr>
                <w:noProof/>
                <w:webHidden/>
              </w:rPr>
              <w:fldChar w:fldCharType="end"/>
            </w:r>
          </w:hyperlink>
        </w:p>
        <w:p w14:paraId="347F919C" w14:textId="287DE1AD"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117" w:history="1">
            <w:r w:rsidRPr="00311E5B">
              <w:rPr>
                <w:rStyle w:val="Hyperlink"/>
                <w:noProof/>
              </w:rPr>
              <w:t>Monthly Cloud &amp; Software Costs</w:t>
            </w:r>
            <w:r>
              <w:rPr>
                <w:noProof/>
                <w:webHidden/>
              </w:rPr>
              <w:tab/>
            </w:r>
            <w:r>
              <w:rPr>
                <w:noProof/>
                <w:webHidden/>
              </w:rPr>
              <w:fldChar w:fldCharType="begin"/>
            </w:r>
            <w:r>
              <w:rPr>
                <w:noProof/>
                <w:webHidden/>
              </w:rPr>
              <w:instrText xml:space="preserve"> PAGEREF _Toc197349117 \h </w:instrText>
            </w:r>
            <w:r>
              <w:rPr>
                <w:noProof/>
                <w:webHidden/>
              </w:rPr>
            </w:r>
            <w:r>
              <w:rPr>
                <w:noProof/>
                <w:webHidden/>
              </w:rPr>
              <w:fldChar w:fldCharType="separate"/>
            </w:r>
            <w:r>
              <w:rPr>
                <w:noProof/>
                <w:webHidden/>
              </w:rPr>
              <w:t>22</w:t>
            </w:r>
            <w:r>
              <w:rPr>
                <w:noProof/>
                <w:webHidden/>
              </w:rPr>
              <w:fldChar w:fldCharType="end"/>
            </w:r>
          </w:hyperlink>
        </w:p>
        <w:p w14:paraId="1D01CDBD" w14:textId="14E02222"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118" w:history="1">
            <w:r w:rsidRPr="00311E5B">
              <w:rPr>
                <w:rStyle w:val="Hyperlink"/>
                <w:noProof/>
              </w:rPr>
              <w:t>Overall Summary</w:t>
            </w:r>
            <w:r>
              <w:rPr>
                <w:noProof/>
                <w:webHidden/>
              </w:rPr>
              <w:tab/>
            </w:r>
            <w:r>
              <w:rPr>
                <w:noProof/>
                <w:webHidden/>
              </w:rPr>
              <w:fldChar w:fldCharType="begin"/>
            </w:r>
            <w:r>
              <w:rPr>
                <w:noProof/>
                <w:webHidden/>
              </w:rPr>
              <w:instrText xml:space="preserve"> PAGEREF _Toc197349118 \h </w:instrText>
            </w:r>
            <w:r>
              <w:rPr>
                <w:noProof/>
                <w:webHidden/>
              </w:rPr>
            </w:r>
            <w:r>
              <w:rPr>
                <w:noProof/>
                <w:webHidden/>
              </w:rPr>
              <w:fldChar w:fldCharType="separate"/>
            </w:r>
            <w:r>
              <w:rPr>
                <w:noProof/>
                <w:webHidden/>
              </w:rPr>
              <w:t>23</w:t>
            </w:r>
            <w:r>
              <w:rPr>
                <w:noProof/>
                <w:webHidden/>
              </w:rPr>
              <w:fldChar w:fldCharType="end"/>
            </w:r>
          </w:hyperlink>
        </w:p>
        <w:p w14:paraId="693E8ABF" w14:textId="44DBAAAE" w:rsidR="00A02783" w:rsidRDefault="00A02783">
          <w:pPr>
            <w:pStyle w:val="TOC2"/>
            <w:tabs>
              <w:tab w:val="right" w:leader="dot" w:pos="10502"/>
            </w:tabs>
            <w:rPr>
              <w:rFonts w:asciiTheme="minorHAnsi" w:eastAsiaTheme="minorEastAsia" w:hAnsiTheme="minorHAnsi" w:cstheme="minorBidi"/>
              <w:b w:val="0"/>
              <w:bCs w:val="0"/>
              <w:noProof/>
              <w:kern w:val="2"/>
              <w14:ligatures w14:val="standardContextual"/>
            </w:rPr>
          </w:pPr>
          <w:hyperlink w:anchor="_Toc197349119" w:history="1">
            <w:r w:rsidRPr="00311E5B">
              <w:rPr>
                <w:rStyle w:val="Hyperlink"/>
                <w:noProof/>
              </w:rPr>
              <w:t>APP Deliverables</w:t>
            </w:r>
            <w:r>
              <w:rPr>
                <w:noProof/>
                <w:webHidden/>
              </w:rPr>
              <w:tab/>
            </w:r>
            <w:r>
              <w:rPr>
                <w:noProof/>
                <w:webHidden/>
              </w:rPr>
              <w:fldChar w:fldCharType="begin"/>
            </w:r>
            <w:r>
              <w:rPr>
                <w:noProof/>
                <w:webHidden/>
              </w:rPr>
              <w:instrText xml:space="preserve"> PAGEREF _Toc197349119 \h </w:instrText>
            </w:r>
            <w:r>
              <w:rPr>
                <w:noProof/>
                <w:webHidden/>
              </w:rPr>
            </w:r>
            <w:r>
              <w:rPr>
                <w:noProof/>
                <w:webHidden/>
              </w:rPr>
              <w:fldChar w:fldCharType="separate"/>
            </w:r>
            <w:r>
              <w:rPr>
                <w:noProof/>
                <w:webHidden/>
              </w:rPr>
              <w:t>28</w:t>
            </w:r>
            <w:r>
              <w:rPr>
                <w:noProof/>
                <w:webHidden/>
              </w:rPr>
              <w:fldChar w:fldCharType="end"/>
            </w:r>
          </w:hyperlink>
        </w:p>
        <w:p w14:paraId="1F5DBF58" w14:textId="2B3869BF"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120" w:history="1">
            <w:r w:rsidRPr="00311E5B">
              <w:rPr>
                <w:rStyle w:val="Hyperlink"/>
                <w:noProof/>
              </w:rPr>
              <w:t>Summary</w:t>
            </w:r>
            <w:r>
              <w:rPr>
                <w:noProof/>
                <w:webHidden/>
              </w:rPr>
              <w:tab/>
            </w:r>
            <w:r>
              <w:rPr>
                <w:noProof/>
                <w:webHidden/>
              </w:rPr>
              <w:fldChar w:fldCharType="begin"/>
            </w:r>
            <w:r>
              <w:rPr>
                <w:noProof/>
                <w:webHidden/>
              </w:rPr>
              <w:instrText xml:space="preserve"> PAGEREF _Toc197349120 \h </w:instrText>
            </w:r>
            <w:r>
              <w:rPr>
                <w:noProof/>
                <w:webHidden/>
              </w:rPr>
            </w:r>
            <w:r>
              <w:rPr>
                <w:noProof/>
                <w:webHidden/>
              </w:rPr>
              <w:fldChar w:fldCharType="separate"/>
            </w:r>
            <w:r>
              <w:rPr>
                <w:noProof/>
                <w:webHidden/>
              </w:rPr>
              <w:t>28</w:t>
            </w:r>
            <w:r>
              <w:rPr>
                <w:noProof/>
                <w:webHidden/>
              </w:rPr>
              <w:fldChar w:fldCharType="end"/>
            </w:r>
          </w:hyperlink>
        </w:p>
        <w:p w14:paraId="6A825368" w14:textId="14652ABA"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121" w:history="1">
            <w:r w:rsidRPr="00311E5B">
              <w:rPr>
                <w:rStyle w:val="Hyperlink"/>
                <w:noProof/>
              </w:rPr>
              <w:t>AI Assistant Deployment</w:t>
            </w:r>
            <w:r>
              <w:rPr>
                <w:noProof/>
                <w:webHidden/>
              </w:rPr>
              <w:tab/>
            </w:r>
            <w:r>
              <w:rPr>
                <w:noProof/>
                <w:webHidden/>
              </w:rPr>
              <w:fldChar w:fldCharType="begin"/>
            </w:r>
            <w:r>
              <w:rPr>
                <w:noProof/>
                <w:webHidden/>
              </w:rPr>
              <w:instrText xml:space="preserve"> PAGEREF _Toc197349121 \h </w:instrText>
            </w:r>
            <w:r>
              <w:rPr>
                <w:noProof/>
                <w:webHidden/>
              </w:rPr>
            </w:r>
            <w:r>
              <w:rPr>
                <w:noProof/>
                <w:webHidden/>
              </w:rPr>
              <w:fldChar w:fldCharType="separate"/>
            </w:r>
            <w:r>
              <w:rPr>
                <w:noProof/>
                <w:webHidden/>
              </w:rPr>
              <w:t>29</w:t>
            </w:r>
            <w:r>
              <w:rPr>
                <w:noProof/>
                <w:webHidden/>
              </w:rPr>
              <w:fldChar w:fldCharType="end"/>
            </w:r>
          </w:hyperlink>
        </w:p>
        <w:p w14:paraId="24C69EB7" w14:textId="33AA2BD0"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122" w:history="1">
            <w:r w:rsidRPr="00311E5B">
              <w:rPr>
                <w:rStyle w:val="Hyperlink"/>
                <w:noProof/>
              </w:rPr>
              <w:t>Automation &amp; Optimization Features</w:t>
            </w:r>
            <w:r>
              <w:rPr>
                <w:noProof/>
                <w:webHidden/>
              </w:rPr>
              <w:tab/>
            </w:r>
            <w:r>
              <w:rPr>
                <w:noProof/>
                <w:webHidden/>
              </w:rPr>
              <w:fldChar w:fldCharType="begin"/>
            </w:r>
            <w:r>
              <w:rPr>
                <w:noProof/>
                <w:webHidden/>
              </w:rPr>
              <w:instrText xml:space="preserve"> PAGEREF _Toc197349122 \h </w:instrText>
            </w:r>
            <w:r>
              <w:rPr>
                <w:noProof/>
                <w:webHidden/>
              </w:rPr>
            </w:r>
            <w:r>
              <w:rPr>
                <w:noProof/>
                <w:webHidden/>
              </w:rPr>
              <w:fldChar w:fldCharType="separate"/>
            </w:r>
            <w:r>
              <w:rPr>
                <w:noProof/>
                <w:webHidden/>
              </w:rPr>
              <w:t>29</w:t>
            </w:r>
            <w:r>
              <w:rPr>
                <w:noProof/>
                <w:webHidden/>
              </w:rPr>
              <w:fldChar w:fldCharType="end"/>
            </w:r>
          </w:hyperlink>
        </w:p>
        <w:p w14:paraId="72C39577" w14:textId="4CE1FE44"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123" w:history="1">
            <w:r w:rsidRPr="00311E5B">
              <w:rPr>
                <w:rStyle w:val="Hyperlink"/>
                <w:noProof/>
              </w:rPr>
              <w:t>Performance Analytics Dashboard</w:t>
            </w:r>
            <w:r>
              <w:rPr>
                <w:noProof/>
                <w:webHidden/>
              </w:rPr>
              <w:tab/>
            </w:r>
            <w:r>
              <w:rPr>
                <w:noProof/>
                <w:webHidden/>
              </w:rPr>
              <w:fldChar w:fldCharType="begin"/>
            </w:r>
            <w:r>
              <w:rPr>
                <w:noProof/>
                <w:webHidden/>
              </w:rPr>
              <w:instrText xml:space="preserve"> PAGEREF _Toc197349123 \h </w:instrText>
            </w:r>
            <w:r>
              <w:rPr>
                <w:noProof/>
                <w:webHidden/>
              </w:rPr>
            </w:r>
            <w:r>
              <w:rPr>
                <w:noProof/>
                <w:webHidden/>
              </w:rPr>
              <w:fldChar w:fldCharType="separate"/>
            </w:r>
            <w:r>
              <w:rPr>
                <w:noProof/>
                <w:webHidden/>
              </w:rPr>
              <w:t>31</w:t>
            </w:r>
            <w:r>
              <w:rPr>
                <w:noProof/>
                <w:webHidden/>
              </w:rPr>
              <w:fldChar w:fldCharType="end"/>
            </w:r>
          </w:hyperlink>
        </w:p>
        <w:p w14:paraId="5449DEE8" w14:textId="75CA3B9E"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124" w:history="1">
            <w:r w:rsidRPr="00311E5B">
              <w:rPr>
                <w:rStyle w:val="Hyperlink"/>
                <w:noProof/>
              </w:rPr>
              <w:t>MFA &amp; SSO Integration</w:t>
            </w:r>
            <w:r>
              <w:rPr>
                <w:noProof/>
                <w:webHidden/>
              </w:rPr>
              <w:tab/>
            </w:r>
            <w:r>
              <w:rPr>
                <w:noProof/>
                <w:webHidden/>
              </w:rPr>
              <w:fldChar w:fldCharType="begin"/>
            </w:r>
            <w:r>
              <w:rPr>
                <w:noProof/>
                <w:webHidden/>
              </w:rPr>
              <w:instrText xml:space="preserve"> PAGEREF _Toc197349124 \h </w:instrText>
            </w:r>
            <w:r>
              <w:rPr>
                <w:noProof/>
                <w:webHidden/>
              </w:rPr>
            </w:r>
            <w:r>
              <w:rPr>
                <w:noProof/>
                <w:webHidden/>
              </w:rPr>
              <w:fldChar w:fldCharType="separate"/>
            </w:r>
            <w:r>
              <w:rPr>
                <w:noProof/>
                <w:webHidden/>
              </w:rPr>
              <w:t>33</w:t>
            </w:r>
            <w:r>
              <w:rPr>
                <w:noProof/>
                <w:webHidden/>
              </w:rPr>
              <w:fldChar w:fldCharType="end"/>
            </w:r>
          </w:hyperlink>
        </w:p>
        <w:p w14:paraId="30F93AAE" w14:textId="2DBF93A9"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125" w:history="1">
            <w:r w:rsidRPr="00311E5B">
              <w:rPr>
                <w:rStyle w:val="Hyperlink"/>
                <w:noProof/>
              </w:rPr>
              <w:t>Operational &amp; Stakeholder Reports</w:t>
            </w:r>
            <w:r>
              <w:rPr>
                <w:noProof/>
                <w:webHidden/>
              </w:rPr>
              <w:tab/>
            </w:r>
            <w:r>
              <w:rPr>
                <w:noProof/>
                <w:webHidden/>
              </w:rPr>
              <w:fldChar w:fldCharType="begin"/>
            </w:r>
            <w:r>
              <w:rPr>
                <w:noProof/>
                <w:webHidden/>
              </w:rPr>
              <w:instrText xml:space="preserve"> PAGEREF _Toc197349125 \h </w:instrText>
            </w:r>
            <w:r>
              <w:rPr>
                <w:noProof/>
                <w:webHidden/>
              </w:rPr>
            </w:r>
            <w:r>
              <w:rPr>
                <w:noProof/>
                <w:webHidden/>
              </w:rPr>
              <w:fldChar w:fldCharType="separate"/>
            </w:r>
            <w:r>
              <w:rPr>
                <w:noProof/>
                <w:webHidden/>
              </w:rPr>
              <w:t>35</w:t>
            </w:r>
            <w:r>
              <w:rPr>
                <w:noProof/>
                <w:webHidden/>
              </w:rPr>
              <w:fldChar w:fldCharType="end"/>
            </w:r>
          </w:hyperlink>
        </w:p>
        <w:p w14:paraId="644CFB3A" w14:textId="04CA5EF3"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126" w:history="1">
            <w:r w:rsidRPr="00311E5B">
              <w:rPr>
                <w:rStyle w:val="Hyperlink"/>
                <w:noProof/>
              </w:rPr>
              <w:t>Zero Trust Architecture</w:t>
            </w:r>
            <w:r>
              <w:rPr>
                <w:noProof/>
                <w:webHidden/>
              </w:rPr>
              <w:tab/>
            </w:r>
            <w:r>
              <w:rPr>
                <w:noProof/>
                <w:webHidden/>
              </w:rPr>
              <w:fldChar w:fldCharType="begin"/>
            </w:r>
            <w:r>
              <w:rPr>
                <w:noProof/>
                <w:webHidden/>
              </w:rPr>
              <w:instrText xml:space="preserve"> PAGEREF _Toc197349126 \h </w:instrText>
            </w:r>
            <w:r>
              <w:rPr>
                <w:noProof/>
                <w:webHidden/>
              </w:rPr>
            </w:r>
            <w:r>
              <w:rPr>
                <w:noProof/>
                <w:webHidden/>
              </w:rPr>
              <w:fldChar w:fldCharType="separate"/>
            </w:r>
            <w:r>
              <w:rPr>
                <w:noProof/>
                <w:webHidden/>
              </w:rPr>
              <w:t>35</w:t>
            </w:r>
            <w:r>
              <w:rPr>
                <w:noProof/>
                <w:webHidden/>
              </w:rPr>
              <w:fldChar w:fldCharType="end"/>
            </w:r>
          </w:hyperlink>
        </w:p>
        <w:p w14:paraId="784ECDFD" w14:textId="1DF65E34" w:rsidR="00A02783" w:rsidRDefault="00A02783">
          <w:pPr>
            <w:pStyle w:val="TOC2"/>
            <w:tabs>
              <w:tab w:val="right" w:leader="dot" w:pos="10502"/>
            </w:tabs>
            <w:rPr>
              <w:rFonts w:asciiTheme="minorHAnsi" w:eastAsiaTheme="minorEastAsia" w:hAnsiTheme="minorHAnsi" w:cstheme="minorBidi"/>
              <w:b w:val="0"/>
              <w:bCs w:val="0"/>
              <w:noProof/>
              <w:kern w:val="2"/>
              <w14:ligatures w14:val="standardContextual"/>
            </w:rPr>
          </w:pPr>
          <w:hyperlink w:anchor="_Toc197349127" w:history="1">
            <w:r w:rsidRPr="00311E5B">
              <w:rPr>
                <w:rStyle w:val="Hyperlink"/>
                <w:noProof/>
              </w:rPr>
              <w:t>Feasibility Assessment – Phase 1</w:t>
            </w:r>
            <w:r>
              <w:rPr>
                <w:noProof/>
                <w:webHidden/>
              </w:rPr>
              <w:tab/>
            </w:r>
            <w:r>
              <w:rPr>
                <w:noProof/>
                <w:webHidden/>
              </w:rPr>
              <w:fldChar w:fldCharType="begin"/>
            </w:r>
            <w:r>
              <w:rPr>
                <w:noProof/>
                <w:webHidden/>
              </w:rPr>
              <w:instrText xml:space="preserve"> PAGEREF _Toc197349127 \h </w:instrText>
            </w:r>
            <w:r>
              <w:rPr>
                <w:noProof/>
                <w:webHidden/>
              </w:rPr>
            </w:r>
            <w:r>
              <w:rPr>
                <w:noProof/>
                <w:webHidden/>
              </w:rPr>
              <w:fldChar w:fldCharType="separate"/>
            </w:r>
            <w:r>
              <w:rPr>
                <w:noProof/>
                <w:webHidden/>
              </w:rPr>
              <w:t>37</w:t>
            </w:r>
            <w:r>
              <w:rPr>
                <w:noProof/>
                <w:webHidden/>
              </w:rPr>
              <w:fldChar w:fldCharType="end"/>
            </w:r>
          </w:hyperlink>
        </w:p>
        <w:p w14:paraId="02414EA9" w14:textId="5FB21C9D"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128" w:history="1">
            <w:r w:rsidRPr="00311E5B">
              <w:rPr>
                <w:rStyle w:val="Hyperlink"/>
                <w:noProof/>
              </w:rPr>
              <w:t>Technical Feasibility</w:t>
            </w:r>
            <w:r>
              <w:rPr>
                <w:noProof/>
                <w:webHidden/>
              </w:rPr>
              <w:tab/>
            </w:r>
            <w:r>
              <w:rPr>
                <w:noProof/>
                <w:webHidden/>
              </w:rPr>
              <w:fldChar w:fldCharType="begin"/>
            </w:r>
            <w:r>
              <w:rPr>
                <w:noProof/>
                <w:webHidden/>
              </w:rPr>
              <w:instrText xml:space="preserve"> PAGEREF _Toc197349128 \h </w:instrText>
            </w:r>
            <w:r>
              <w:rPr>
                <w:noProof/>
                <w:webHidden/>
              </w:rPr>
            </w:r>
            <w:r>
              <w:rPr>
                <w:noProof/>
                <w:webHidden/>
              </w:rPr>
              <w:fldChar w:fldCharType="separate"/>
            </w:r>
            <w:r>
              <w:rPr>
                <w:noProof/>
                <w:webHidden/>
              </w:rPr>
              <w:t>37</w:t>
            </w:r>
            <w:r>
              <w:rPr>
                <w:noProof/>
                <w:webHidden/>
              </w:rPr>
              <w:fldChar w:fldCharType="end"/>
            </w:r>
          </w:hyperlink>
        </w:p>
        <w:p w14:paraId="1E736484" w14:textId="7F13BF65"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129" w:history="1">
            <w:r w:rsidRPr="00311E5B">
              <w:rPr>
                <w:rStyle w:val="Hyperlink"/>
                <w:noProof/>
              </w:rPr>
              <w:t>Economic Feasibility</w:t>
            </w:r>
            <w:r>
              <w:rPr>
                <w:noProof/>
                <w:webHidden/>
              </w:rPr>
              <w:tab/>
            </w:r>
            <w:r>
              <w:rPr>
                <w:noProof/>
                <w:webHidden/>
              </w:rPr>
              <w:fldChar w:fldCharType="begin"/>
            </w:r>
            <w:r>
              <w:rPr>
                <w:noProof/>
                <w:webHidden/>
              </w:rPr>
              <w:instrText xml:space="preserve"> PAGEREF _Toc197349129 \h </w:instrText>
            </w:r>
            <w:r>
              <w:rPr>
                <w:noProof/>
                <w:webHidden/>
              </w:rPr>
            </w:r>
            <w:r>
              <w:rPr>
                <w:noProof/>
                <w:webHidden/>
              </w:rPr>
              <w:fldChar w:fldCharType="separate"/>
            </w:r>
            <w:r>
              <w:rPr>
                <w:noProof/>
                <w:webHidden/>
              </w:rPr>
              <w:t>37</w:t>
            </w:r>
            <w:r>
              <w:rPr>
                <w:noProof/>
                <w:webHidden/>
              </w:rPr>
              <w:fldChar w:fldCharType="end"/>
            </w:r>
          </w:hyperlink>
        </w:p>
        <w:p w14:paraId="4BE3DB7F" w14:textId="328E008B"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130" w:history="1">
            <w:r w:rsidRPr="00311E5B">
              <w:rPr>
                <w:rStyle w:val="Hyperlink"/>
                <w:noProof/>
              </w:rPr>
              <w:t>Legal &amp; Compliance Feasibility</w:t>
            </w:r>
            <w:r>
              <w:rPr>
                <w:noProof/>
                <w:webHidden/>
              </w:rPr>
              <w:tab/>
            </w:r>
            <w:r>
              <w:rPr>
                <w:noProof/>
                <w:webHidden/>
              </w:rPr>
              <w:fldChar w:fldCharType="begin"/>
            </w:r>
            <w:r>
              <w:rPr>
                <w:noProof/>
                <w:webHidden/>
              </w:rPr>
              <w:instrText xml:space="preserve"> PAGEREF _Toc197349130 \h </w:instrText>
            </w:r>
            <w:r>
              <w:rPr>
                <w:noProof/>
                <w:webHidden/>
              </w:rPr>
            </w:r>
            <w:r>
              <w:rPr>
                <w:noProof/>
                <w:webHidden/>
              </w:rPr>
              <w:fldChar w:fldCharType="separate"/>
            </w:r>
            <w:r>
              <w:rPr>
                <w:noProof/>
                <w:webHidden/>
              </w:rPr>
              <w:t>38</w:t>
            </w:r>
            <w:r>
              <w:rPr>
                <w:noProof/>
                <w:webHidden/>
              </w:rPr>
              <w:fldChar w:fldCharType="end"/>
            </w:r>
          </w:hyperlink>
        </w:p>
        <w:p w14:paraId="7F6862D0" w14:textId="0CFC16E3"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131" w:history="1">
            <w:r w:rsidRPr="00311E5B">
              <w:rPr>
                <w:rStyle w:val="Hyperlink"/>
                <w:noProof/>
              </w:rPr>
              <w:t>Operational Feasibility</w:t>
            </w:r>
            <w:r>
              <w:rPr>
                <w:noProof/>
                <w:webHidden/>
              </w:rPr>
              <w:tab/>
            </w:r>
            <w:r>
              <w:rPr>
                <w:noProof/>
                <w:webHidden/>
              </w:rPr>
              <w:fldChar w:fldCharType="begin"/>
            </w:r>
            <w:r>
              <w:rPr>
                <w:noProof/>
                <w:webHidden/>
              </w:rPr>
              <w:instrText xml:space="preserve"> PAGEREF _Toc197349131 \h </w:instrText>
            </w:r>
            <w:r>
              <w:rPr>
                <w:noProof/>
                <w:webHidden/>
              </w:rPr>
            </w:r>
            <w:r>
              <w:rPr>
                <w:noProof/>
                <w:webHidden/>
              </w:rPr>
              <w:fldChar w:fldCharType="separate"/>
            </w:r>
            <w:r>
              <w:rPr>
                <w:noProof/>
                <w:webHidden/>
              </w:rPr>
              <w:t>38</w:t>
            </w:r>
            <w:r>
              <w:rPr>
                <w:noProof/>
                <w:webHidden/>
              </w:rPr>
              <w:fldChar w:fldCharType="end"/>
            </w:r>
          </w:hyperlink>
        </w:p>
        <w:p w14:paraId="62A3B0EF" w14:textId="2036F5CF"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132" w:history="1">
            <w:r w:rsidRPr="00311E5B">
              <w:rPr>
                <w:rStyle w:val="Hyperlink"/>
                <w:noProof/>
              </w:rPr>
              <w:t>Schedule Feasibility</w:t>
            </w:r>
            <w:r>
              <w:rPr>
                <w:noProof/>
                <w:webHidden/>
              </w:rPr>
              <w:tab/>
            </w:r>
            <w:r>
              <w:rPr>
                <w:noProof/>
                <w:webHidden/>
              </w:rPr>
              <w:fldChar w:fldCharType="begin"/>
            </w:r>
            <w:r>
              <w:rPr>
                <w:noProof/>
                <w:webHidden/>
              </w:rPr>
              <w:instrText xml:space="preserve"> PAGEREF _Toc197349132 \h </w:instrText>
            </w:r>
            <w:r>
              <w:rPr>
                <w:noProof/>
                <w:webHidden/>
              </w:rPr>
            </w:r>
            <w:r>
              <w:rPr>
                <w:noProof/>
                <w:webHidden/>
              </w:rPr>
              <w:fldChar w:fldCharType="separate"/>
            </w:r>
            <w:r>
              <w:rPr>
                <w:noProof/>
                <w:webHidden/>
              </w:rPr>
              <w:t>38</w:t>
            </w:r>
            <w:r>
              <w:rPr>
                <w:noProof/>
                <w:webHidden/>
              </w:rPr>
              <w:fldChar w:fldCharType="end"/>
            </w:r>
          </w:hyperlink>
        </w:p>
        <w:p w14:paraId="3CC7A5E7" w14:textId="3582522E"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133" w:history="1">
            <w:r w:rsidRPr="00311E5B">
              <w:rPr>
                <w:rStyle w:val="Hyperlink"/>
                <w:noProof/>
              </w:rPr>
              <w:t>Final Summary</w:t>
            </w:r>
            <w:r>
              <w:rPr>
                <w:noProof/>
                <w:webHidden/>
              </w:rPr>
              <w:tab/>
            </w:r>
            <w:r>
              <w:rPr>
                <w:noProof/>
                <w:webHidden/>
              </w:rPr>
              <w:fldChar w:fldCharType="begin"/>
            </w:r>
            <w:r>
              <w:rPr>
                <w:noProof/>
                <w:webHidden/>
              </w:rPr>
              <w:instrText xml:space="preserve"> PAGEREF _Toc197349133 \h </w:instrText>
            </w:r>
            <w:r>
              <w:rPr>
                <w:noProof/>
                <w:webHidden/>
              </w:rPr>
            </w:r>
            <w:r>
              <w:rPr>
                <w:noProof/>
                <w:webHidden/>
              </w:rPr>
              <w:fldChar w:fldCharType="separate"/>
            </w:r>
            <w:r>
              <w:rPr>
                <w:noProof/>
                <w:webHidden/>
              </w:rPr>
              <w:t>39</w:t>
            </w:r>
            <w:r>
              <w:rPr>
                <w:noProof/>
                <w:webHidden/>
              </w:rPr>
              <w:fldChar w:fldCharType="end"/>
            </w:r>
          </w:hyperlink>
        </w:p>
        <w:p w14:paraId="52346A08" w14:textId="5C106DB8"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134" w:history="1">
            <w:r w:rsidRPr="00311E5B">
              <w:rPr>
                <w:rStyle w:val="Hyperlink"/>
                <w:noProof/>
              </w:rPr>
              <w:t>After reviewing technical readiness, financial support, legal considerations, and project scheduling, this initiative appears feasible across all key areas. Skyline IT has a solid foundation to launch the project with confidence.</w:t>
            </w:r>
            <w:r>
              <w:rPr>
                <w:noProof/>
                <w:webHidden/>
              </w:rPr>
              <w:tab/>
            </w:r>
            <w:r>
              <w:rPr>
                <w:noProof/>
                <w:webHidden/>
              </w:rPr>
              <w:fldChar w:fldCharType="begin"/>
            </w:r>
            <w:r>
              <w:rPr>
                <w:noProof/>
                <w:webHidden/>
              </w:rPr>
              <w:instrText xml:space="preserve"> PAGEREF _Toc197349134 \h </w:instrText>
            </w:r>
            <w:r>
              <w:rPr>
                <w:noProof/>
                <w:webHidden/>
              </w:rPr>
            </w:r>
            <w:r>
              <w:rPr>
                <w:noProof/>
                <w:webHidden/>
              </w:rPr>
              <w:fldChar w:fldCharType="separate"/>
            </w:r>
            <w:r>
              <w:rPr>
                <w:noProof/>
                <w:webHidden/>
              </w:rPr>
              <w:t>39</w:t>
            </w:r>
            <w:r>
              <w:rPr>
                <w:noProof/>
                <w:webHidden/>
              </w:rPr>
              <w:fldChar w:fldCharType="end"/>
            </w:r>
          </w:hyperlink>
        </w:p>
        <w:p w14:paraId="3FD489F3" w14:textId="1F1C8675"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135" w:history="1">
            <w:r w:rsidRPr="00311E5B">
              <w:rPr>
                <w:rStyle w:val="Hyperlink"/>
                <w:noProof/>
              </w:rPr>
              <w:t>Cloud Platform and Security</w:t>
            </w:r>
            <w:r>
              <w:rPr>
                <w:noProof/>
                <w:webHidden/>
              </w:rPr>
              <w:tab/>
            </w:r>
            <w:r>
              <w:rPr>
                <w:noProof/>
                <w:webHidden/>
              </w:rPr>
              <w:fldChar w:fldCharType="begin"/>
            </w:r>
            <w:r>
              <w:rPr>
                <w:noProof/>
                <w:webHidden/>
              </w:rPr>
              <w:instrText xml:space="preserve"> PAGEREF _Toc197349135 \h </w:instrText>
            </w:r>
            <w:r>
              <w:rPr>
                <w:noProof/>
                <w:webHidden/>
              </w:rPr>
            </w:r>
            <w:r>
              <w:rPr>
                <w:noProof/>
                <w:webHidden/>
              </w:rPr>
              <w:fldChar w:fldCharType="separate"/>
            </w:r>
            <w:r>
              <w:rPr>
                <w:noProof/>
                <w:webHidden/>
              </w:rPr>
              <w:t>40</w:t>
            </w:r>
            <w:r>
              <w:rPr>
                <w:noProof/>
                <w:webHidden/>
              </w:rPr>
              <w:fldChar w:fldCharType="end"/>
            </w:r>
          </w:hyperlink>
        </w:p>
        <w:p w14:paraId="57BD0F56" w14:textId="1B0EF71B"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136" w:history="1">
            <w:r w:rsidRPr="00311E5B">
              <w:rPr>
                <w:rStyle w:val="Hyperlink"/>
                <w:noProof/>
              </w:rPr>
              <w:t>Regulatory Considerations</w:t>
            </w:r>
            <w:r>
              <w:rPr>
                <w:noProof/>
                <w:webHidden/>
              </w:rPr>
              <w:tab/>
            </w:r>
            <w:r>
              <w:rPr>
                <w:noProof/>
                <w:webHidden/>
              </w:rPr>
              <w:fldChar w:fldCharType="begin"/>
            </w:r>
            <w:r>
              <w:rPr>
                <w:noProof/>
                <w:webHidden/>
              </w:rPr>
              <w:instrText xml:space="preserve"> PAGEREF _Toc197349136 \h </w:instrText>
            </w:r>
            <w:r>
              <w:rPr>
                <w:noProof/>
                <w:webHidden/>
              </w:rPr>
            </w:r>
            <w:r>
              <w:rPr>
                <w:noProof/>
                <w:webHidden/>
              </w:rPr>
              <w:fldChar w:fldCharType="separate"/>
            </w:r>
            <w:r>
              <w:rPr>
                <w:noProof/>
                <w:webHidden/>
              </w:rPr>
              <w:t>40</w:t>
            </w:r>
            <w:r>
              <w:rPr>
                <w:noProof/>
                <w:webHidden/>
              </w:rPr>
              <w:fldChar w:fldCharType="end"/>
            </w:r>
          </w:hyperlink>
        </w:p>
        <w:p w14:paraId="0B022AD7" w14:textId="4F46F9D8"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137" w:history="1">
            <w:r w:rsidRPr="00311E5B">
              <w:rPr>
                <w:rStyle w:val="Hyperlink"/>
                <w:noProof/>
              </w:rPr>
              <w:t>Project Challenges</w:t>
            </w:r>
            <w:r>
              <w:rPr>
                <w:noProof/>
                <w:webHidden/>
              </w:rPr>
              <w:tab/>
            </w:r>
            <w:r>
              <w:rPr>
                <w:noProof/>
                <w:webHidden/>
              </w:rPr>
              <w:fldChar w:fldCharType="begin"/>
            </w:r>
            <w:r>
              <w:rPr>
                <w:noProof/>
                <w:webHidden/>
              </w:rPr>
              <w:instrText xml:space="preserve"> PAGEREF _Toc197349137 \h </w:instrText>
            </w:r>
            <w:r>
              <w:rPr>
                <w:noProof/>
                <w:webHidden/>
              </w:rPr>
            </w:r>
            <w:r>
              <w:rPr>
                <w:noProof/>
                <w:webHidden/>
              </w:rPr>
              <w:fldChar w:fldCharType="separate"/>
            </w:r>
            <w:r>
              <w:rPr>
                <w:noProof/>
                <w:webHidden/>
              </w:rPr>
              <w:t>40</w:t>
            </w:r>
            <w:r>
              <w:rPr>
                <w:noProof/>
                <w:webHidden/>
              </w:rPr>
              <w:fldChar w:fldCharType="end"/>
            </w:r>
          </w:hyperlink>
        </w:p>
        <w:p w14:paraId="6D32305A" w14:textId="346D015D"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138" w:history="1">
            <w:r w:rsidRPr="00311E5B">
              <w:rPr>
                <w:rStyle w:val="Hyperlink"/>
                <w:noProof/>
              </w:rPr>
              <w:t>Ongoing Responsibility</w:t>
            </w:r>
            <w:r>
              <w:rPr>
                <w:noProof/>
                <w:webHidden/>
              </w:rPr>
              <w:tab/>
            </w:r>
            <w:r>
              <w:rPr>
                <w:noProof/>
                <w:webHidden/>
              </w:rPr>
              <w:fldChar w:fldCharType="begin"/>
            </w:r>
            <w:r>
              <w:rPr>
                <w:noProof/>
                <w:webHidden/>
              </w:rPr>
              <w:instrText xml:space="preserve"> PAGEREF _Toc197349138 \h </w:instrText>
            </w:r>
            <w:r>
              <w:rPr>
                <w:noProof/>
                <w:webHidden/>
              </w:rPr>
            </w:r>
            <w:r>
              <w:rPr>
                <w:noProof/>
                <w:webHidden/>
              </w:rPr>
              <w:fldChar w:fldCharType="separate"/>
            </w:r>
            <w:r>
              <w:rPr>
                <w:noProof/>
                <w:webHidden/>
              </w:rPr>
              <w:t>40</w:t>
            </w:r>
            <w:r>
              <w:rPr>
                <w:noProof/>
                <w:webHidden/>
              </w:rPr>
              <w:fldChar w:fldCharType="end"/>
            </w:r>
          </w:hyperlink>
        </w:p>
        <w:p w14:paraId="3975DA04" w14:textId="46439901" w:rsidR="00A02783" w:rsidRDefault="00A02783">
          <w:pPr>
            <w:pStyle w:val="TOC3"/>
            <w:tabs>
              <w:tab w:val="right" w:leader="dot" w:pos="10502"/>
            </w:tabs>
            <w:rPr>
              <w:rFonts w:asciiTheme="minorHAnsi" w:eastAsiaTheme="minorEastAsia" w:hAnsiTheme="minorHAnsi" w:cstheme="minorBidi"/>
              <w:noProof/>
              <w:kern w:val="2"/>
              <w:sz w:val="24"/>
              <w:szCs w:val="24"/>
              <w14:ligatures w14:val="standardContextual"/>
            </w:rPr>
          </w:pPr>
          <w:hyperlink w:anchor="_Toc197349139" w:history="1">
            <w:r w:rsidRPr="00311E5B">
              <w:rPr>
                <w:rStyle w:val="Hyperlink"/>
                <w:noProof/>
              </w:rPr>
              <w:t>Conclusion</w:t>
            </w:r>
            <w:r>
              <w:rPr>
                <w:noProof/>
                <w:webHidden/>
              </w:rPr>
              <w:tab/>
            </w:r>
            <w:r>
              <w:rPr>
                <w:noProof/>
                <w:webHidden/>
              </w:rPr>
              <w:fldChar w:fldCharType="begin"/>
            </w:r>
            <w:r>
              <w:rPr>
                <w:noProof/>
                <w:webHidden/>
              </w:rPr>
              <w:instrText xml:space="preserve"> PAGEREF _Toc197349139 \h </w:instrText>
            </w:r>
            <w:r>
              <w:rPr>
                <w:noProof/>
                <w:webHidden/>
              </w:rPr>
            </w:r>
            <w:r>
              <w:rPr>
                <w:noProof/>
                <w:webHidden/>
              </w:rPr>
              <w:fldChar w:fldCharType="separate"/>
            </w:r>
            <w:r>
              <w:rPr>
                <w:noProof/>
                <w:webHidden/>
              </w:rPr>
              <w:t>41</w:t>
            </w:r>
            <w:r>
              <w:rPr>
                <w:noProof/>
                <w:webHidden/>
              </w:rPr>
              <w:fldChar w:fldCharType="end"/>
            </w:r>
          </w:hyperlink>
        </w:p>
        <w:p w14:paraId="7939A5E3" w14:textId="09DE1858" w:rsidR="00A02783" w:rsidRDefault="00A02783">
          <w:pPr>
            <w:pStyle w:val="TOC2"/>
            <w:tabs>
              <w:tab w:val="right" w:leader="dot" w:pos="10502"/>
            </w:tabs>
            <w:rPr>
              <w:rFonts w:asciiTheme="minorHAnsi" w:eastAsiaTheme="minorEastAsia" w:hAnsiTheme="minorHAnsi" w:cstheme="minorBidi"/>
              <w:b w:val="0"/>
              <w:bCs w:val="0"/>
              <w:noProof/>
              <w:kern w:val="2"/>
              <w14:ligatures w14:val="standardContextual"/>
            </w:rPr>
          </w:pPr>
          <w:hyperlink w:anchor="_Toc197349140" w:history="1">
            <w:r w:rsidRPr="00311E5B">
              <w:rPr>
                <w:rStyle w:val="Hyperlink"/>
                <w:noProof/>
              </w:rPr>
              <w:t>AI Assistant Deployment</w:t>
            </w:r>
            <w:r>
              <w:rPr>
                <w:noProof/>
                <w:webHidden/>
              </w:rPr>
              <w:tab/>
            </w:r>
            <w:r>
              <w:rPr>
                <w:noProof/>
                <w:webHidden/>
              </w:rPr>
              <w:fldChar w:fldCharType="begin"/>
            </w:r>
            <w:r>
              <w:rPr>
                <w:noProof/>
                <w:webHidden/>
              </w:rPr>
              <w:instrText xml:space="preserve"> PAGEREF _Toc197349140 \h </w:instrText>
            </w:r>
            <w:r>
              <w:rPr>
                <w:noProof/>
                <w:webHidden/>
              </w:rPr>
            </w:r>
            <w:r>
              <w:rPr>
                <w:noProof/>
                <w:webHidden/>
              </w:rPr>
              <w:fldChar w:fldCharType="separate"/>
            </w:r>
            <w:r>
              <w:rPr>
                <w:noProof/>
                <w:webHidden/>
              </w:rPr>
              <w:t>45</w:t>
            </w:r>
            <w:r>
              <w:rPr>
                <w:noProof/>
                <w:webHidden/>
              </w:rPr>
              <w:fldChar w:fldCharType="end"/>
            </w:r>
          </w:hyperlink>
        </w:p>
        <w:p w14:paraId="339DFEE2" w14:textId="1C359D75" w:rsidR="00A02783" w:rsidRDefault="00A02783">
          <w:pPr>
            <w:pStyle w:val="TOC2"/>
            <w:tabs>
              <w:tab w:val="right" w:leader="dot" w:pos="10502"/>
            </w:tabs>
            <w:rPr>
              <w:rFonts w:asciiTheme="minorHAnsi" w:eastAsiaTheme="minorEastAsia" w:hAnsiTheme="minorHAnsi" w:cstheme="minorBidi"/>
              <w:b w:val="0"/>
              <w:bCs w:val="0"/>
              <w:noProof/>
              <w:kern w:val="2"/>
              <w14:ligatures w14:val="standardContextual"/>
            </w:rPr>
          </w:pPr>
          <w:hyperlink w:anchor="_Toc197349141" w:history="1">
            <w:r w:rsidRPr="00311E5B">
              <w:rPr>
                <w:rStyle w:val="Hyperlink"/>
                <w:noProof/>
              </w:rPr>
              <w:t>Automation &amp; Optimization Features</w:t>
            </w:r>
            <w:r>
              <w:rPr>
                <w:noProof/>
                <w:webHidden/>
              </w:rPr>
              <w:tab/>
            </w:r>
            <w:r>
              <w:rPr>
                <w:noProof/>
                <w:webHidden/>
              </w:rPr>
              <w:fldChar w:fldCharType="begin"/>
            </w:r>
            <w:r>
              <w:rPr>
                <w:noProof/>
                <w:webHidden/>
              </w:rPr>
              <w:instrText xml:space="preserve"> PAGEREF _Toc197349141 \h </w:instrText>
            </w:r>
            <w:r>
              <w:rPr>
                <w:noProof/>
                <w:webHidden/>
              </w:rPr>
            </w:r>
            <w:r>
              <w:rPr>
                <w:noProof/>
                <w:webHidden/>
              </w:rPr>
              <w:fldChar w:fldCharType="separate"/>
            </w:r>
            <w:r>
              <w:rPr>
                <w:noProof/>
                <w:webHidden/>
              </w:rPr>
              <w:t>45</w:t>
            </w:r>
            <w:r>
              <w:rPr>
                <w:noProof/>
                <w:webHidden/>
              </w:rPr>
              <w:fldChar w:fldCharType="end"/>
            </w:r>
          </w:hyperlink>
        </w:p>
        <w:p w14:paraId="4F4802E3" w14:textId="373CE8F5" w:rsidR="00A02783" w:rsidRDefault="00A02783">
          <w:pPr>
            <w:pStyle w:val="TOC2"/>
            <w:tabs>
              <w:tab w:val="right" w:leader="dot" w:pos="10502"/>
            </w:tabs>
            <w:rPr>
              <w:rFonts w:asciiTheme="minorHAnsi" w:eastAsiaTheme="minorEastAsia" w:hAnsiTheme="minorHAnsi" w:cstheme="minorBidi"/>
              <w:b w:val="0"/>
              <w:bCs w:val="0"/>
              <w:noProof/>
              <w:kern w:val="2"/>
              <w14:ligatures w14:val="standardContextual"/>
            </w:rPr>
          </w:pPr>
          <w:hyperlink w:anchor="_Toc197349142" w:history="1">
            <w:r w:rsidRPr="00311E5B">
              <w:rPr>
                <w:rStyle w:val="Hyperlink"/>
                <w:noProof/>
              </w:rPr>
              <w:t>Performance Analytics Dashboard</w:t>
            </w:r>
            <w:r>
              <w:rPr>
                <w:noProof/>
                <w:webHidden/>
              </w:rPr>
              <w:tab/>
            </w:r>
            <w:r>
              <w:rPr>
                <w:noProof/>
                <w:webHidden/>
              </w:rPr>
              <w:fldChar w:fldCharType="begin"/>
            </w:r>
            <w:r>
              <w:rPr>
                <w:noProof/>
                <w:webHidden/>
              </w:rPr>
              <w:instrText xml:space="preserve"> PAGEREF _Toc197349142 \h </w:instrText>
            </w:r>
            <w:r>
              <w:rPr>
                <w:noProof/>
                <w:webHidden/>
              </w:rPr>
            </w:r>
            <w:r>
              <w:rPr>
                <w:noProof/>
                <w:webHidden/>
              </w:rPr>
              <w:fldChar w:fldCharType="separate"/>
            </w:r>
            <w:r>
              <w:rPr>
                <w:noProof/>
                <w:webHidden/>
              </w:rPr>
              <w:t>46</w:t>
            </w:r>
            <w:r>
              <w:rPr>
                <w:noProof/>
                <w:webHidden/>
              </w:rPr>
              <w:fldChar w:fldCharType="end"/>
            </w:r>
          </w:hyperlink>
        </w:p>
        <w:p w14:paraId="18A38FB1" w14:textId="740F0D6C" w:rsidR="00A02783" w:rsidRDefault="00A02783">
          <w:pPr>
            <w:pStyle w:val="TOC2"/>
            <w:tabs>
              <w:tab w:val="right" w:leader="dot" w:pos="10502"/>
            </w:tabs>
            <w:rPr>
              <w:rFonts w:asciiTheme="minorHAnsi" w:eastAsiaTheme="minorEastAsia" w:hAnsiTheme="minorHAnsi" w:cstheme="minorBidi"/>
              <w:b w:val="0"/>
              <w:bCs w:val="0"/>
              <w:noProof/>
              <w:kern w:val="2"/>
              <w14:ligatures w14:val="standardContextual"/>
            </w:rPr>
          </w:pPr>
          <w:hyperlink w:anchor="_Toc197349143" w:history="1">
            <w:r w:rsidRPr="00311E5B">
              <w:rPr>
                <w:rStyle w:val="Hyperlink"/>
                <w:noProof/>
              </w:rPr>
              <w:t>MFA &amp; SSO Integration</w:t>
            </w:r>
            <w:r>
              <w:rPr>
                <w:noProof/>
                <w:webHidden/>
              </w:rPr>
              <w:tab/>
            </w:r>
            <w:r>
              <w:rPr>
                <w:noProof/>
                <w:webHidden/>
              </w:rPr>
              <w:fldChar w:fldCharType="begin"/>
            </w:r>
            <w:r>
              <w:rPr>
                <w:noProof/>
                <w:webHidden/>
              </w:rPr>
              <w:instrText xml:space="preserve"> PAGEREF _Toc197349143 \h </w:instrText>
            </w:r>
            <w:r>
              <w:rPr>
                <w:noProof/>
                <w:webHidden/>
              </w:rPr>
            </w:r>
            <w:r>
              <w:rPr>
                <w:noProof/>
                <w:webHidden/>
              </w:rPr>
              <w:fldChar w:fldCharType="separate"/>
            </w:r>
            <w:r>
              <w:rPr>
                <w:noProof/>
                <w:webHidden/>
              </w:rPr>
              <w:t>46</w:t>
            </w:r>
            <w:r>
              <w:rPr>
                <w:noProof/>
                <w:webHidden/>
              </w:rPr>
              <w:fldChar w:fldCharType="end"/>
            </w:r>
          </w:hyperlink>
        </w:p>
        <w:p w14:paraId="55CC28E1" w14:textId="353B9A66" w:rsidR="00A02783" w:rsidRDefault="00A02783">
          <w:pPr>
            <w:pStyle w:val="TOC2"/>
            <w:tabs>
              <w:tab w:val="right" w:leader="dot" w:pos="10502"/>
            </w:tabs>
            <w:rPr>
              <w:rFonts w:asciiTheme="minorHAnsi" w:eastAsiaTheme="minorEastAsia" w:hAnsiTheme="minorHAnsi" w:cstheme="minorBidi"/>
              <w:b w:val="0"/>
              <w:bCs w:val="0"/>
              <w:noProof/>
              <w:kern w:val="2"/>
              <w14:ligatures w14:val="standardContextual"/>
            </w:rPr>
          </w:pPr>
          <w:hyperlink w:anchor="_Toc197349144" w:history="1">
            <w:r w:rsidRPr="00311E5B">
              <w:rPr>
                <w:rStyle w:val="Hyperlink"/>
                <w:noProof/>
              </w:rPr>
              <w:t>Set up 2-Step Verification inside of your workspace</w:t>
            </w:r>
            <w:r>
              <w:rPr>
                <w:noProof/>
                <w:webHidden/>
              </w:rPr>
              <w:tab/>
            </w:r>
            <w:r>
              <w:rPr>
                <w:noProof/>
                <w:webHidden/>
              </w:rPr>
              <w:fldChar w:fldCharType="begin"/>
            </w:r>
            <w:r>
              <w:rPr>
                <w:noProof/>
                <w:webHidden/>
              </w:rPr>
              <w:instrText xml:space="preserve"> PAGEREF _Toc197349144 \h </w:instrText>
            </w:r>
            <w:r>
              <w:rPr>
                <w:noProof/>
                <w:webHidden/>
              </w:rPr>
            </w:r>
            <w:r>
              <w:rPr>
                <w:noProof/>
                <w:webHidden/>
              </w:rPr>
              <w:fldChar w:fldCharType="separate"/>
            </w:r>
            <w:r>
              <w:rPr>
                <w:noProof/>
                <w:webHidden/>
              </w:rPr>
              <w:t>47</w:t>
            </w:r>
            <w:r>
              <w:rPr>
                <w:noProof/>
                <w:webHidden/>
              </w:rPr>
              <w:fldChar w:fldCharType="end"/>
            </w:r>
          </w:hyperlink>
        </w:p>
        <w:p w14:paraId="144926B1" w14:textId="035F2E7E" w:rsidR="00A02783" w:rsidRDefault="00A02783">
          <w:pPr>
            <w:pStyle w:val="TOC2"/>
            <w:tabs>
              <w:tab w:val="right" w:leader="dot" w:pos="10502"/>
            </w:tabs>
            <w:rPr>
              <w:rFonts w:asciiTheme="minorHAnsi" w:eastAsiaTheme="minorEastAsia" w:hAnsiTheme="minorHAnsi" w:cstheme="minorBidi"/>
              <w:b w:val="0"/>
              <w:bCs w:val="0"/>
              <w:noProof/>
              <w:kern w:val="2"/>
              <w14:ligatures w14:val="standardContextual"/>
            </w:rPr>
          </w:pPr>
          <w:hyperlink w:anchor="_Toc197349145" w:history="1">
            <w:r w:rsidRPr="00311E5B">
              <w:rPr>
                <w:rStyle w:val="Hyperlink"/>
                <w:noProof/>
              </w:rPr>
              <w:t>AI CONFIGURATION</w:t>
            </w:r>
            <w:r>
              <w:rPr>
                <w:noProof/>
                <w:webHidden/>
              </w:rPr>
              <w:tab/>
            </w:r>
            <w:r>
              <w:rPr>
                <w:noProof/>
                <w:webHidden/>
              </w:rPr>
              <w:fldChar w:fldCharType="begin"/>
            </w:r>
            <w:r>
              <w:rPr>
                <w:noProof/>
                <w:webHidden/>
              </w:rPr>
              <w:instrText xml:space="preserve"> PAGEREF _Toc197349145 \h </w:instrText>
            </w:r>
            <w:r>
              <w:rPr>
                <w:noProof/>
                <w:webHidden/>
              </w:rPr>
            </w:r>
            <w:r>
              <w:rPr>
                <w:noProof/>
                <w:webHidden/>
              </w:rPr>
              <w:fldChar w:fldCharType="separate"/>
            </w:r>
            <w:r>
              <w:rPr>
                <w:noProof/>
                <w:webHidden/>
              </w:rPr>
              <w:t>51</w:t>
            </w:r>
            <w:r>
              <w:rPr>
                <w:noProof/>
                <w:webHidden/>
              </w:rPr>
              <w:fldChar w:fldCharType="end"/>
            </w:r>
          </w:hyperlink>
        </w:p>
        <w:p w14:paraId="3818A24B" w14:textId="77777777" w:rsidR="00A02783" w:rsidRDefault="005C10D7">
          <w:r w:rsidRPr="00A66904">
            <w:fldChar w:fldCharType="end"/>
          </w:r>
        </w:p>
        <w:p w14:paraId="74CF302C" w14:textId="77777777" w:rsidR="00A02783" w:rsidRDefault="00000000" w:rsidP="00A02783"/>
      </w:sdtContent>
    </w:sdt>
    <w:p w14:paraId="3BB03044" w14:textId="77777777" w:rsidR="00A02783" w:rsidRDefault="00A02783" w:rsidP="00A02783"/>
    <w:p w14:paraId="1B833D8C" w14:textId="77777777" w:rsidR="00A02783" w:rsidRDefault="00A02783" w:rsidP="00A02783"/>
    <w:p w14:paraId="77718D95" w14:textId="77777777" w:rsidR="00A02783" w:rsidRDefault="00A02783" w:rsidP="00A02783"/>
    <w:p w14:paraId="05F84402" w14:textId="77777777" w:rsidR="00A02783" w:rsidRDefault="00A02783" w:rsidP="00A02783"/>
    <w:p w14:paraId="13DD95D5" w14:textId="77777777" w:rsidR="00A02783" w:rsidRDefault="00A02783" w:rsidP="00A02783"/>
    <w:p w14:paraId="753C6171" w14:textId="77777777" w:rsidR="00A02783" w:rsidRDefault="00A02783" w:rsidP="00A02783"/>
    <w:p w14:paraId="6589AA61" w14:textId="77777777" w:rsidR="00A02783" w:rsidRDefault="00A02783" w:rsidP="00A02783"/>
    <w:p w14:paraId="37A9124A" w14:textId="77777777" w:rsidR="00A02783" w:rsidRDefault="00A02783" w:rsidP="00A02783"/>
    <w:p w14:paraId="74785D65" w14:textId="3A8A4FB9" w:rsidR="00A02783" w:rsidRDefault="00A02783" w:rsidP="00A02783"/>
    <w:p w14:paraId="5044E87A" w14:textId="77777777" w:rsidR="00A02783" w:rsidRDefault="00A02783" w:rsidP="00A02783"/>
    <w:p w14:paraId="12DBCC8B" w14:textId="77777777" w:rsidR="00A02783" w:rsidRDefault="00A02783" w:rsidP="00A02783"/>
    <w:p w14:paraId="38995921" w14:textId="41F30509" w:rsidR="00A02783" w:rsidRDefault="00A02783" w:rsidP="00A02783"/>
    <w:p w14:paraId="22CFF777" w14:textId="77777777" w:rsidR="00A02783" w:rsidRDefault="00A02783" w:rsidP="00A02783"/>
    <w:p w14:paraId="28B69E87" w14:textId="77777777" w:rsidR="00A02783" w:rsidRDefault="00A02783" w:rsidP="00A02783"/>
    <w:p w14:paraId="068177D6" w14:textId="77777777" w:rsidR="00A02783" w:rsidRDefault="00A02783" w:rsidP="00A02783"/>
    <w:p w14:paraId="187748C3" w14:textId="77777777" w:rsidR="00A02783" w:rsidRDefault="00A02783" w:rsidP="00A02783"/>
    <w:p w14:paraId="3262EF8F" w14:textId="6AAB896D" w:rsidR="00A02783" w:rsidRDefault="00A02783" w:rsidP="00A02783"/>
    <w:p w14:paraId="741AC93A" w14:textId="74762697" w:rsidR="00A02783" w:rsidRDefault="00A02783" w:rsidP="00A02783"/>
    <w:p w14:paraId="7A83A2B9" w14:textId="37AC0B8C" w:rsidR="00A02783" w:rsidRDefault="00A02783" w:rsidP="00A02783"/>
    <w:p w14:paraId="40F90469" w14:textId="77777777" w:rsidR="00A02783" w:rsidRDefault="00A02783" w:rsidP="00A02783"/>
    <w:p w14:paraId="0A83F637" w14:textId="7D8B3740" w:rsidR="00A02783" w:rsidRDefault="00A02783" w:rsidP="00A02783"/>
    <w:p w14:paraId="43C303CF" w14:textId="77777777" w:rsidR="00A02783" w:rsidRDefault="00A02783" w:rsidP="00A02783"/>
    <w:p w14:paraId="66335D66" w14:textId="77777777" w:rsidR="00A02783" w:rsidRDefault="00A02783" w:rsidP="00A02783"/>
    <w:p w14:paraId="3272B3B2" w14:textId="77777777" w:rsidR="00A02783" w:rsidRDefault="00A02783" w:rsidP="00A02783"/>
    <w:p w14:paraId="2B819776" w14:textId="77777777" w:rsidR="00A02783" w:rsidRDefault="00A02783" w:rsidP="00A02783"/>
    <w:p w14:paraId="7AE0B17A" w14:textId="77777777" w:rsidR="00A02783" w:rsidRDefault="00A02783" w:rsidP="00A02783"/>
    <w:p w14:paraId="0371A805" w14:textId="77777777" w:rsidR="00A02783" w:rsidRDefault="00A02783" w:rsidP="00A02783"/>
    <w:p w14:paraId="64B34E02" w14:textId="77777777" w:rsidR="00A02783" w:rsidRDefault="00A02783" w:rsidP="00A02783"/>
    <w:p w14:paraId="0A60C502" w14:textId="77777777" w:rsidR="00A02783" w:rsidRDefault="00A02783" w:rsidP="00A02783"/>
    <w:p w14:paraId="713052EE" w14:textId="0D3A607F" w:rsidR="00A02783" w:rsidRDefault="00A02783" w:rsidP="00A02783"/>
    <w:p w14:paraId="69E18519" w14:textId="77777777" w:rsidR="00A02783" w:rsidRDefault="00A02783" w:rsidP="00A02783"/>
    <w:p w14:paraId="464E4EC6" w14:textId="4B68CF50" w:rsidR="00A02783" w:rsidRDefault="00A02783" w:rsidP="00A02783"/>
    <w:p w14:paraId="54B4C36B" w14:textId="02568404" w:rsidR="00A02783" w:rsidRPr="00A02783" w:rsidRDefault="003C442E" w:rsidP="00B1607C">
      <w:pPr>
        <w:pStyle w:val="Title"/>
      </w:pPr>
      <w:r w:rsidRPr="00A02783">
        <w:t>SKYLINE</w:t>
      </w:r>
    </w:p>
    <w:p w14:paraId="118BCA15" w14:textId="7E3706C6" w:rsidR="000B3724" w:rsidRPr="000B3724" w:rsidRDefault="000B3724" w:rsidP="00A66904">
      <w:pPr>
        <w:spacing w:before="100" w:beforeAutospacing="1" w:after="100" w:afterAutospacing="1" w:line="480" w:lineRule="auto"/>
      </w:pPr>
      <w:r w:rsidRPr="000B3724">
        <w:rPr>
          <w:rFonts w:eastAsiaTheme="majorEastAsia"/>
        </w:rPr>
        <w:t>Skyline IT</w:t>
      </w:r>
      <w:r w:rsidRPr="000B3724">
        <w:t>, founded in 2021 and headquartered in Chicago, Illinois, is a dynamic small-to-mid-sized IT consulting firm specializing in custom API servicing. Since 2022, Skyline IT has generated an impressive</w:t>
      </w:r>
      <w:r w:rsidRPr="000B3724">
        <w:rPr>
          <w:rFonts w:eastAsiaTheme="majorEastAsia"/>
        </w:rPr>
        <w:t> $1.2 million in revenue</w:t>
      </w:r>
      <w:r w:rsidRPr="000B3724">
        <w:t>, reflecting our rapid growth and strong client demand.</w:t>
      </w:r>
    </w:p>
    <w:p w14:paraId="3AD43EED" w14:textId="63D0D5B5" w:rsidR="000B3724" w:rsidRPr="000B3724" w:rsidRDefault="00B20A29" w:rsidP="00A66904">
      <w:pPr>
        <w:spacing w:before="100" w:beforeAutospacing="1" w:after="100" w:afterAutospacing="1" w:line="480" w:lineRule="auto"/>
      </w:pPr>
      <w:r>
        <w:rPr>
          <w:noProof/>
          <w:color w:val="000000"/>
        </w:rPr>
        <w:drawing>
          <wp:anchor distT="0" distB="0" distL="114300" distR="114300" simplePos="0" relativeHeight="251662336" behindDoc="1" locked="0" layoutInCell="1" allowOverlap="1" wp14:anchorId="504A726A" wp14:editId="5A25AC19">
            <wp:simplePos x="0" y="0"/>
            <wp:positionH relativeFrom="column">
              <wp:posOffset>-428171</wp:posOffset>
            </wp:positionH>
            <wp:positionV relativeFrom="paragraph">
              <wp:posOffset>740410</wp:posOffset>
            </wp:positionV>
            <wp:extent cx="3006725" cy="3006725"/>
            <wp:effectExtent l="0" t="0" r="0" b="0"/>
            <wp:wrapTight wrapText="bothSides">
              <wp:wrapPolygon edited="0">
                <wp:start x="6386" y="4106"/>
                <wp:lineTo x="3649" y="4835"/>
                <wp:lineTo x="3193" y="5018"/>
                <wp:lineTo x="3193" y="15693"/>
                <wp:lineTo x="18338" y="15693"/>
                <wp:lineTo x="18430" y="13047"/>
                <wp:lineTo x="18065" y="12590"/>
                <wp:lineTo x="17061" y="11587"/>
                <wp:lineTo x="17244" y="9124"/>
                <wp:lineTo x="16422" y="8759"/>
                <wp:lineTo x="13868" y="8576"/>
                <wp:lineTo x="10310" y="7208"/>
                <wp:lineTo x="10401" y="5748"/>
                <wp:lineTo x="10036" y="4106"/>
                <wp:lineTo x="6386" y="4106"/>
              </wp:wrapPolygon>
            </wp:wrapTight>
            <wp:docPr id="719052814" name="Picture 1" descr="A city skylin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52814" name="Picture 1" descr="A city skyline with tex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06725" cy="3006725"/>
                    </a:xfrm>
                    <a:prstGeom prst="rect">
                      <a:avLst/>
                    </a:prstGeom>
                    <a:noFill/>
                    <a:ln>
                      <a:noFill/>
                    </a:ln>
                  </pic:spPr>
                </pic:pic>
              </a:graphicData>
            </a:graphic>
            <wp14:sizeRelH relativeFrom="page">
              <wp14:pctWidth>0</wp14:pctWidth>
            </wp14:sizeRelH>
            <wp14:sizeRelV relativeFrom="page">
              <wp14:pctHeight>0</wp14:pctHeight>
            </wp14:sizeRelV>
          </wp:anchor>
        </w:drawing>
      </w:r>
      <w:r w:rsidR="000B3724" w:rsidRPr="000B3724">
        <w:t>Our mission is to</w:t>
      </w:r>
      <w:r w:rsidR="000B3724" w:rsidRPr="000B3724">
        <w:rPr>
          <w:rFonts w:eastAsiaTheme="majorEastAsia"/>
        </w:rPr>
        <w:t> bridge the gap between complex technological systems and real-world business needs</w:t>
      </w:r>
      <w:r w:rsidR="000B3724" w:rsidRPr="000B3724">
        <w:t>. We focus on delivering tailored API solutions that optimize workflows, enhance system interoperability, and support the strategic goals of our clients.</w:t>
      </w:r>
    </w:p>
    <w:p w14:paraId="7B7EE5E2" w14:textId="6748F255" w:rsidR="000B3724" w:rsidRPr="000B3724" w:rsidRDefault="000B3724" w:rsidP="00A66904">
      <w:pPr>
        <w:spacing w:before="100" w:beforeAutospacing="1" w:after="100" w:afterAutospacing="1" w:line="480" w:lineRule="auto"/>
      </w:pPr>
      <w:r w:rsidRPr="000B3724">
        <w:t>Each API we develop is customized to integrate seamlessly with a client's unique infrastructure, offering scalable, secure, and intelligent functionality. This documentation presents the custom API workspace developed for</w:t>
      </w:r>
      <w:r w:rsidRPr="000B3724">
        <w:rPr>
          <w:rFonts w:eastAsiaTheme="majorEastAsia"/>
        </w:rPr>
        <w:t> Athenol Inc.</w:t>
      </w:r>
      <w:r w:rsidRPr="000B3724">
        <w:t>, a solution enhanced with artificial intelligence to modernize IT operations and customer support.</w:t>
      </w:r>
    </w:p>
    <w:p w14:paraId="74562364" w14:textId="67E04D53" w:rsidR="00B66F4B" w:rsidRPr="00EF2A45" w:rsidRDefault="007F4074" w:rsidP="00A66904">
      <w:pPr>
        <w:spacing w:before="100" w:beforeAutospacing="1" w:after="100" w:afterAutospacing="1" w:line="480" w:lineRule="auto"/>
        <w:rPr>
          <w:rStyle w:val="Emphasis"/>
          <w:color w:val="000000"/>
        </w:rPr>
      </w:pPr>
      <w:r w:rsidRPr="007F4074">
        <w:t>This project documentation presents an overview of the custom API workspace developed for</w:t>
      </w:r>
      <w:r w:rsidRPr="007F4074">
        <w:rPr>
          <w:rFonts w:eastAsiaTheme="majorEastAsia"/>
        </w:rPr>
        <w:t> Athenol Inc. </w:t>
      </w:r>
      <w:r w:rsidRPr="007F4074">
        <w:t>This solution leverages artificial intelligence to address key challenges in IT operations and customer support, specifically targeting inefficiencies caused by manual processes.</w:t>
      </w:r>
    </w:p>
    <w:p w14:paraId="27F59C89" w14:textId="10C611B6" w:rsidR="00B66F4B" w:rsidRPr="00EF2A45" w:rsidRDefault="00B66F4B" w:rsidP="00A66904">
      <w:pPr>
        <w:spacing w:line="480" w:lineRule="auto"/>
        <w:rPr>
          <w:rStyle w:val="Emphasis"/>
        </w:rPr>
      </w:pPr>
    </w:p>
    <w:p w14:paraId="02D90968" w14:textId="350E25A1" w:rsidR="00B66F4B" w:rsidRPr="00EF2A45" w:rsidRDefault="00B66F4B" w:rsidP="00A66904">
      <w:pPr>
        <w:spacing w:line="480" w:lineRule="auto"/>
        <w:rPr>
          <w:rStyle w:val="Emphasis"/>
        </w:rPr>
      </w:pPr>
    </w:p>
    <w:p w14:paraId="36268252" w14:textId="31D8B2BF" w:rsidR="00B66F4B" w:rsidRPr="00B20A29" w:rsidRDefault="00A66904" w:rsidP="00B20A29">
      <w:pPr>
        <w:pStyle w:val="Title"/>
        <w:rPr>
          <w:rStyle w:val="Emphasis"/>
          <w:b/>
          <w:bCs w:val="0"/>
          <w:i w:val="0"/>
          <w:iCs/>
          <w:color w:val="0D0D0D" w:themeColor="text1" w:themeTint="F2"/>
        </w:rPr>
      </w:pPr>
      <w:r w:rsidRPr="00B20A29">
        <w:rPr>
          <w:rStyle w:val="IntenseEmphasis"/>
          <w:b/>
          <w:bCs w:val="0"/>
          <w:i w:val="0"/>
          <w:iCs/>
          <w:color w:val="0D0D0D" w:themeColor="text1" w:themeTint="F2"/>
          <w:sz w:val="52"/>
          <w:szCs w:val="60"/>
        </w:rPr>
        <w:lastRenderedPageBreak/>
        <w:t>A</w:t>
      </w:r>
      <w:r w:rsidR="003C442E" w:rsidRPr="00B20A29">
        <w:rPr>
          <w:rStyle w:val="Emphasis"/>
          <w:b/>
          <w:bCs w:val="0"/>
          <w:i w:val="0"/>
          <w:iCs/>
          <w:color w:val="0D0D0D" w:themeColor="text1" w:themeTint="F2"/>
        </w:rPr>
        <w:t>thenol inc</w:t>
      </w:r>
    </w:p>
    <w:p w14:paraId="12D48221" w14:textId="0A2F29AB" w:rsidR="00B66F4B" w:rsidRPr="00EF2A45" w:rsidRDefault="00B66F4B" w:rsidP="00A66904">
      <w:pPr>
        <w:spacing w:line="480" w:lineRule="auto"/>
        <w:rPr>
          <w:rStyle w:val="Emphasis"/>
        </w:rPr>
      </w:pPr>
    </w:p>
    <w:p w14:paraId="4E361A97" w14:textId="03B3C2E8" w:rsidR="00B66F4B" w:rsidRPr="00B20A29" w:rsidRDefault="00B20A29" w:rsidP="00B20A29">
      <w:pPr>
        <w:pStyle w:val="Heading2"/>
        <w:rPr>
          <w:rStyle w:val="Emphasis"/>
          <w:b/>
          <w:bCs w:val="0"/>
          <w:i w:val="0"/>
          <w:iCs w:val="0"/>
          <w:color w:val="487B77" w:themeColor="accent6" w:themeShade="BF"/>
        </w:rPr>
      </w:pPr>
      <w:bookmarkStart w:id="0" w:name="_Toc197349091"/>
      <w:r w:rsidRPr="00B20A29">
        <w:rPr>
          <w:rStyle w:val="Emphasis"/>
          <w:b/>
          <w:bCs w:val="0"/>
          <w:i w:val="0"/>
          <w:iCs w:val="0"/>
          <w:color w:val="487B77" w:themeColor="accent6" w:themeShade="BF"/>
        </w:rPr>
        <w:t>EXECUTIVE SUMMARY</w:t>
      </w:r>
      <w:bookmarkEnd w:id="0"/>
    </w:p>
    <w:p w14:paraId="53036238" w14:textId="77777777" w:rsidR="00B20A29" w:rsidRDefault="00B20A29" w:rsidP="00A66904">
      <w:pPr>
        <w:pStyle w:val="ListParagraph"/>
        <w:spacing w:line="480" w:lineRule="auto"/>
      </w:pPr>
    </w:p>
    <w:p w14:paraId="0CA70191" w14:textId="55E87CAA" w:rsidR="00B66F4B" w:rsidRPr="00A66904" w:rsidRDefault="00B66F4B" w:rsidP="00A66904">
      <w:pPr>
        <w:pStyle w:val="ListParagraph"/>
        <w:spacing w:line="480" w:lineRule="auto"/>
      </w:pPr>
      <w:r w:rsidRPr="00A66904">
        <w:t>Athenol Inc is a mid-sized Managed Service Provider (MSP) specializing in IT infrastructure management, cybersecurity, cloud services, and technical support for small and medium-sized businesses (SMBs). This analysis evaluates Athenol Inc's current business processes, identifies key challenges, and provides actionable recommendations to improve operational efficiency, customer satisfaction, and profitability. The report includes a detailed stakeholder analysis, problem identification, requirements analysis, and a SWOT analysis to guide strategic decision-making.</w:t>
      </w:r>
    </w:p>
    <w:p w14:paraId="7DF3C65A" w14:textId="3BFC5420" w:rsidR="00B66F4B" w:rsidRPr="00A66904" w:rsidRDefault="00B66F4B" w:rsidP="00A66904">
      <w:pPr>
        <w:spacing w:line="480" w:lineRule="auto"/>
      </w:pPr>
      <w:r w:rsidRPr="00EF2A45">
        <w:rPr>
          <w:rStyle w:val="Emphasis"/>
          <w:sz w:val="32"/>
          <w:szCs w:val="32"/>
        </w:rPr>
        <w:t xml:space="preserve"> </w:t>
      </w:r>
    </w:p>
    <w:p w14:paraId="0C0D711F" w14:textId="66E0E059" w:rsidR="00B66F4B" w:rsidRPr="00B20A29" w:rsidRDefault="00B20A29" w:rsidP="00B20A29">
      <w:pPr>
        <w:pStyle w:val="Heading2"/>
      </w:pPr>
      <w:bookmarkStart w:id="1" w:name="_Toc197349092"/>
      <w:r w:rsidRPr="00B20A29">
        <w:t>COMPANY BACKGROUND</w:t>
      </w:r>
      <w:bookmarkEnd w:id="1"/>
    </w:p>
    <w:p w14:paraId="3F35907D" w14:textId="77777777" w:rsidR="00B20A29" w:rsidRDefault="00A66904" w:rsidP="00B20A29">
      <w:pPr>
        <w:spacing w:line="480" w:lineRule="auto"/>
      </w:pPr>
      <w:r>
        <w:rPr>
          <w:noProof/>
        </w:rPr>
        <w:drawing>
          <wp:anchor distT="0" distB="0" distL="114300" distR="114300" simplePos="0" relativeHeight="251663360" behindDoc="1" locked="0" layoutInCell="1" allowOverlap="1" wp14:anchorId="099C4ECF" wp14:editId="0E419036">
            <wp:simplePos x="0" y="0"/>
            <wp:positionH relativeFrom="column">
              <wp:posOffset>4327525</wp:posOffset>
            </wp:positionH>
            <wp:positionV relativeFrom="paragraph">
              <wp:posOffset>51335</wp:posOffset>
            </wp:positionV>
            <wp:extent cx="2896266" cy="2887579"/>
            <wp:effectExtent l="0" t="0" r="0" b="0"/>
            <wp:wrapTight wrapText="bothSides">
              <wp:wrapPolygon edited="0">
                <wp:start x="10892" y="1900"/>
                <wp:lineTo x="10892" y="5130"/>
                <wp:lineTo x="10229" y="5320"/>
                <wp:lineTo x="5778" y="7886"/>
                <wp:lineTo x="5778" y="13206"/>
                <wp:lineTo x="6914" y="14251"/>
                <wp:lineTo x="7388" y="14251"/>
                <wp:lineTo x="9945" y="15771"/>
                <wp:lineTo x="4262" y="15961"/>
                <wp:lineTo x="2936" y="16246"/>
                <wp:lineTo x="2841" y="17956"/>
                <wp:lineTo x="4452" y="18527"/>
                <wp:lineTo x="7009" y="18812"/>
                <wp:lineTo x="7009" y="19762"/>
                <wp:lineTo x="14113" y="19762"/>
                <wp:lineTo x="14397" y="18812"/>
                <wp:lineTo x="18470" y="17956"/>
                <wp:lineTo x="18754" y="17576"/>
                <wp:lineTo x="17144" y="17291"/>
                <wp:lineTo x="18280" y="16911"/>
                <wp:lineTo x="17617" y="16341"/>
                <wp:lineTo x="11461" y="15771"/>
                <wp:lineTo x="11840" y="15771"/>
                <wp:lineTo x="13166" y="14536"/>
                <wp:lineTo x="13829" y="14251"/>
                <wp:lineTo x="15723" y="13111"/>
                <wp:lineTo x="15723" y="4750"/>
                <wp:lineTo x="15344" y="4275"/>
                <wp:lineTo x="12029" y="2375"/>
                <wp:lineTo x="11461" y="1900"/>
                <wp:lineTo x="10892" y="1900"/>
              </wp:wrapPolygon>
            </wp:wrapTight>
            <wp:docPr id="833462466" name="Picture 2" descr="A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2466" name="Picture 2" descr="A logo with a black background&#10;&#10;AI-generated content may be incorrect."/>
                    <pic:cNvPicPr>
                      <a:picLocks noChangeAspect="1" noChangeArrowheads="1"/>
                    </pic:cNvPicPr>
                  </pic:nvPicPr>
                  <pic:blipFill>
                    <a:blip r:embed="rId9">
                      <a:extLst>
                        <a:ext uri="{BEBA8EAE-BF5A-486C-A8C5-ECC9F3942E4B}">
                          <a14:imgProps xmlns:a14="http://schemas.microsoft.com/office/drawing/2010/main">
                            <a14:imgLayer r:embed="rId1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96266" cy="2887579"/>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14:paraId="1D8E7531" w14:textId="3BF839B1" w:rsidR="00B66F4B" w:rsidRPr="00A66904" w:rsidRDefault="00A66904" w:rsidP="00B20A29">
      <w:pPr>
        <w:spacing w:line="480" w:lineRule="auto"/>
      </w:pPr>
      <w:r>
        <w:t xml:space="preserve"> </w:t>
      </w:r>
      <w:r w:rsidR="00B20A29" w:rsidRPr="00B20A29">
        <w:rPr>
          <w:rFonts w:eastAsiaTheme="majorEastAsia"/>
          <w:b/>
          <w:bCs/>
          <w:color w:val="000000"/>
        </w:rPr>
        <w:t>Athenol Inc</w:t>
      </w:r>
      <w:r w:rsidR="00B20A29" w:rsidRPr="00B20A29">
        <w:rPr>
          <w:rFonts w:ascii="-webkit-standard" w:hAnsi="-webkit-standard"/>
          <w:color w:val="000000"/>
          <w:sz w:val="27"/>
          <w:szCs w:val="27"/>
        </w:rPr>
        <w:t>, founded in 2007, is a Midwest-based IT service provider with additional locations in the Northwest USA and Norway. Generating</w:t>
      </w:r>
      <w:r w:rsidR="00B20A29" w:rsidRPr="00B20A29">
        <w:rPr>
          <w:rFonts w:ascii="-webkit-standard" w:eastAsiaTheme="majorEastAsia" w:hAnsi="-webkit-standard"/>
          <w:color w:val="000000"/>
          <w:sz w:val="27"/>
          <w:szCs w:val="27"/>
        </w:rPr>
        <w:t> </w:t>
      </w:r>
      <w:r w:rsidR="00B20A29" w:rsidRPr="00B20A29">
        <w:rPr>
          <w:rFonts w:eastAsiaTheme="majorEastAsia"/>
          <w:b/>
          <w:bCs/>
          <w:color w:val="000000"/>
        </w:rPr>
        <w:t>$23 million in annual revenue</w:t>
      </w:r>
      <w:r w:rsidR="00B20A29" w:rsidRPr="00B20A29">
        <w:rPr>
          <w:rFonts w:ascii="-webkit-standard" w:hAnsi="-webkit-standard"/>
          <w:color w:val="000000"/>
          <w:sz w:val="27"/>
          <w:szCs w:val="27"/>
        </w:rPr>
        <w:t>, the company offers services including IT infrastructure management, cybersecurity, cloud solutions, help desk support, disaster recovery, and managed VoIP. Athenol was nominated for the</w:t>
      </w:r>
      <w:r w:rsidR="00B20A29" w:rsidRPr="00B20A29">
        <w:rPr>
          <w:rFonts w:ascii="-webkit-standard" w:eastAsiaTheme="majorEastAsia" w:hAnsi="-webkit-standard"/>
          <w:color w:val="000000"/>
          <w:sz w:val="27"/>
          <w:szCs w:val="27"/>
        </w:rPr>
        <w:t> </w:t>
      </w:r>
      <w:r w:rsidR="00B20A29" w:rsidRPr="00B20A29">
        <w:rPr>
          <w:rFonts w:eastAsiaTheme="majorEastAsia"/>
          <w:b/>
          <w:bCs/>
          <w:color w:val="000000"/>
        </w:rPr>
        <w:t>Tech for Global Good award</w:t>
      </w:r>
      <w:r w:rsidR="00B20A29" w:rsidRPr="00B20A29">
        <w:rPr>
          <w:rFonts w:ascii="-webkit-standard" w:eastAsiaTheme="majorEastAsia" w:hAnsi="-webkit-standard"/>
          <w:color w:val="000000"/>
          <w:sz w:val="27"/>
          <w:szCs w:val="27"/>
        </w:rPr>
        <w:t> </w:t>
      </w:r>
      <w:r w:rsidR="00B20A29" w:rsidRPr="00B20A29">
        <w:rPr>
          <w:rFonts w:ascii="-webkit-standard" w:hAnsi="-webkit-standard"/>
          <w:color w:val="000000"/>
          <w:sz w:val="27"/>
          <w:szCs w:val="27"/>
        </w:rPr>
        <w:t>in 2018. Its mission is to deliver</w:t>
      </w:r>
      <w:r w:rsidR="00B20A29" w:rsidRPr="00B20A29">
        <w:rPr>
          <w:rFonts w:ascii="-webkit-standard" w:eastAsiaTheme="majorEastAsia" w:hAnsi="-webkit-standard"/>
          <w:color w:val="000000"/>
          <w:sz w:val="27"/>
          <w:szCs w:val="27"/>
        </w:rPr>
        <w:t> </w:t>
      </w:r>
      <w:r w:rsidR="00B20A29" w:rsidRPr="00B20A29">
        <w:rPr>
          <w:rFonts w:eastAsiaTheme="majorEastAsia"/>
          <w:b/>
          <w:bCs/>
          <w:color w:val="000000"/>
        </w:rPr>
        <w:t>reliable, scalable, and secure IT solutions</w:t>
      </w:r>
      <w:r w:rsidR="00B20A29" w:rsidRPr="00B20A29">
        <w:rPr>
          <w:rFonts w:ascii="-webkit-standard" w:eastAsiaTheme="majorEastAsia" w:hAnsi="-webkit-standard"/>
          <w:color w:val="000000"/>
          <w:sz w:val="27"/>
          <w:szCs w:val="27"/>
        </w:rPr>
        <w:t> </w:t>
      </w:r>
      <w:r w:rsidR="00B20A29" w:rsidRPr="00B20A29">
        <w:rPr>
          <w:rFonts w:ascii="-webkit-standard" w:hAnsi="-webkit-standard"/>
          <w:color w:val="000000"/>
          <w:sz w:val="27"/>
          <w:szCs w:val="27"/>
        </w:rPr>
        <w:t xml:space="preserve">for SMBs, while its vision is to </w:t>
      </w:r>
      <w:r w:rsidR="00B20A29" w:rsidRPr="00B20A29">
        <w:rPr>
          <w:rFonts w:ascii="-webkit-standard" w:hAnsi="-webkit-standard"/>
          <w:color w:val="000000"/>
          <w:sz w:val="27"/>
          <w:szCs w:val="27"/>
        </w:rPr>
        <w:lastRenderedPageBreak/>
        <w:t>become the</w:t>
      </w:r>
      <w:r w:rsidR="00B20A29" w:rsidRPr="00B20A29">
        <w:rPr>
          <w:rFonts w:ascii="-webkit-standard" w:eastAsiaTheme="majorEastAsia" w:hAnsi="-webkit-standard"/>
          <w:color w:val="000000"/>
          <w:sz w:val="27"/>
          <w:szCs w:val="27"/>
        </w:rPr>
        <w:t> </w:t>
      </w:r>
      <w:r w:rsidR="00B20A29" w:rsidRPr="00B20A29">
        <w:rPr>
          <w:rFonts w:eastAsiaTheme="majorEastAsia"/>
          <w:b/>
          <w:bCs/>
          <w:color w:val="000000"/>
        </w:rPr>
        <w:t>leading regional MSP</w:t>
      </w:r>
      <w:r w:rsidR="00B20A29" w:rsidRPr="00B20A29">
        <w:rPr>
          <w:rFonts w:ascii="-webkit-standard" w:eastAsiaTheme="majorEastAsia" w:hAnsi="-webkit-standard"/>
          <w:color w:val="000000"/>
          <w:sz w:val="27"/>
          <w:szCs w:val="27"/>
        </w:rPr>
        <w:t> </w:t>
      </w:r>
      <w:r w:rsidR="00B20A29" w:rsidRPr="00B20A29">
        <w:rPr>
          <w:rFonts w:ascii="-webkit-standard" w:hAnsi="-webkit-standard"/>
          <w:color w:val="000000"/>
          <w:sz w:val="27"/>
          <w:szCs w:val="27"/>
        </w:rPr>
        <w:t>through exceptional service and innovation.</w:t>
      </w:r>
      <w:r>
        <w:tab/>
      </w:r>
      <w:r>
        <w:tab/>
      </w:r>
      <w:r>
        <w:tab/>
      </w:r>
      <w:r>
        <w:tab/>
      </w:r>
      <w:r>
        <w:tab/>
      </w:r>
      <w:r w:rsidR="00B20A29">
        <w:tab/>
      </w:r>
      <w:r w:rsidR="00B20A29">
        <w:tab/>
      </w:r>
    </w:p>
    <w:p w14:paraId="411027BC" w14:textId="011C4F2A" w:rsidR="00B66F4B" w:rsidRPr="00B20A29" w:rsidRDefault="00B20A29" w:rsidP="00B20A29">
      <w:pPr>
        <w:pStyle w:val="Heading2"/>
        <w:rPr>
          <w:rStyle w:val="Emphasis"/>
          <w:b/>
          <w:bCs w:val="0"/>
          <w:i w:val="0"/>
          <w:iCs w:val="0"/>
          <w:color w:val="487B77" w:themeColor="accent6" w:themeShade="BF"/>
        </w:rPr>
      </w:pPr>
      <w:bookmarkStart w:id="2" w:name="_Toc197349093"/>
      <w:r w:rsidRPr="00B20A29">
        <w:rPr>
          <w:rStyle w:val="Emphasis"/>
          <w:b/>
          <w:bCs w:val="0"/>
          <w:i w:val="0"/>
          <w:iCs w:val="0"/>
          <w:color w:val="487B77" w:themeColor="accent6" w:themeShade="BF"/>
        </w:rPr>
        <w:t>CURRENT SITUATION ANALYSIS</w:t>
      </w:r>
      <w:bookmarkEnd w:id="2"/>
    </w:p>
    <w:p w14:paraId="23D13017" w14:textId="77777777" w:rsidR="00B66F4B" w:rsidRPr="00EF2A45" w:rsidRDefault="00B66F4B" w:rsidP="00A66904">
      <w:pPr>
        <w:spacing w:line="480" w:lineRule="auto"/>
        <w:rPr>
          <w:rStyle w:val="Strong"/>
        </w:rPr>
      </w:pPr>
      <w:r w:rsidRPr="00EF2A45">
        <w:rPr>
          <w:rStyle w:val="Strong"/>
        </w:rPr>
        <w:t>Process Description</w:t>
      </w:r>
    </w:p>
    <w:p w14:paraId="2B2E9F33" w14:textId="77777777" w:rsidR="00B66F4B" w:rsidRPr="00A66904" w:rsidRDefault="00B66F4B" w:rsidP="00A66904">
      <w:pPr>
        <w:spacing w:line="480" w:lineRule="auto"/>
      </w:pPr>
      <w:r w:rsidRPr="00A66904">
        <w:t>Athenol Inc currently operates using a combination of in-house tools and third-party platforms (e.g., ConnectWise, Kaseya) to deliver managed IT services. Key processes include:</w:t>
      </w:r>
    </w:p>
    <w:p w14:paraId="369E2DE3" w14:textId="77777777" w:rsidR="00B66F4B" w:rsidRPr="00A66904" w:rsidRDefault="00B66F4B" w:rsidP="00A66904">
      <w:pPr>
        <w:spacing w:line="480" w:lineRule="auto"/>
      </w:pPr>
      <w:r w:rsidRPr="00A66904">
        <w:t>•</w:t>
      </w:r>
      <w:r w:rsidRPr="00A66904">
        <w:tab/>
        <w:t>Service Delivery: 24/7 technical support, proactive monitoring, and incident resolution.</w:t>
      </w:r>
    </w:p>
    <w:p w14:paraId="6D532671" w14:textId="5BF8F595" w:rsidR="00B66F4B" w:rsidRPr="00A66904" w:rsidRDefault="00B66F4B" w:rsidP="00A66904">
      <w:pPr>
        <w:spacing w:line="480" w:lineRule="auto"/>
        <w:ind w:firstLine="720"/>
      </w:pPr>
      <w:r w:rsidRPr="00A66904">
        <w:t>Client Onboarding: Assessment of client IT environments, customization of service plans, and implementation.</w:t>
      </w:r>
    </w:p>
    <w:p w14:paraId="29F6BA1C" w14:textId="77777777" w:rsidR="00B66F4B" w:rsidRPr="00A66904" w:rsidRDefault="00B66F4B" w:rsidP="00A66904">
      <w:pPr>
        <w:spacing w:line="480" w:lineRule="auto"/>
      </w:pPr>
      <w:r w:rsidRPr="00A66904">
        <w:t>•</w:t>
      </w:r>
      <w:r w:rsidRPr="00A66904">
        <w:tab/>
        <w:t>Billing and Reporting: Monthly invoicing based on recurring contracts and detailed performance reports for clients.</w:t>
      </w:r>
    </w:p>
    <w:p w14:paraId="794E7DCA" w14:textId="77777777" w:rsidR="00B66F4B" w:rsidRPr="00A66904" w:rsidRDefault="00B66F4B" w:rsidP="00A66904">
      <w:pPr>
        <w:spacing w:line="480" w:lineRule="auto"/>
      </w:pPr>
      <w:r w:rsidRPr="00A66904">
        <w:t>•</w:t>
      </w:r>
      <w:r w:rsidRPr="00A66904">
        <w:tab/>
        <w:t>Sales and Marketing: Lead generation through referrals, digital marketing, and partnerships.</w:t>
      </w:r>
    </w:p>
    <w:p w14:paraId="7A1A4B47" w14:textId="74AE8213" w:rsidR="00EF2A45" w:rsidRPr="00B20A29" w:rsidRDefault="00B20A29" w:rsidP="00B20A29">
      <w:pPr>
        <w:pStyle w:val="Heading2"/>
        <w:rPr>
          <w:rStyle w:val="SubtleEmphasis"/>
          <w:i w:val="0"/>
          <w:iCs w:val="0"/>
          <w:color w:val="487B77" w:themeColor="accent6" w:themeShade="BF"/>
        </w:rPr>
      </w:pPr>
      <w:bookmarkStart w:id="3" w:name="_Toc197349094"/>
      <w:r w:rsidRPr="00B20A29">
        <w:rPr>
          <w:rStyle w:val="SubtleEmphasis"/>
          <w:i w:val="0"/>
          <w:iCs w:val="0"/>
          <w:color w:val="487B77" w:themeColor="accent6" w:themeShade="BF"/>
        </w:rPr>
        <w:t>STAKEHOLDER ANALYSIS</w:t>
      </w:r>
      <w:bookmarkEnd w:id="3"/>
    </w:p>
    <w:p w14:paraId="3F009CF8" w14:textId="77777777" w:rsidR="00B20A29" w:rsidRDefault="00B20A29" w:rsidP="00B20A29">
      <w:pPr>
        <w:spacing w:line="480" w:lineRule="auto"/>
        <w:rPr>
          <w:rStyle w:val="Strong"/>
        </w:rPr>
      </w:pPr>
    </w:p>
    <w:p w14:paraId="7EFC3F3C" w14:textId="04F4D0F3" w:rsidR="00B20A29" w:rsidRDefault="00B66F4B" w:rsidP="00B20A29">
      <w:pPr>
        <w:spacing w:line="480" w:lineRule="auto"/>
        <w:rPr>
          <w:rStyle w:val="Strong"/>
        </w:rPr>
      </w:pPr>
      <w:r w:rsidRPr="00EF2A45">
        <w:rPr>
          <w:rStyle w:val="Strong"/>
        </w:rPr>
        <w:t xml:space="preserve">Internal Stakeholders: </w:t>
      </w:r>
    </w:p>
    <w:p w14:paraId="6886A2DE" w14:textId="77777777" w:rsidR="00B20A29" w:rsidRPr="00B20A29" w:rsidRDefault="00B66F4B" w:rsidP="00B20A29">
      <w:pPr>
        <w:pStyle w:val="ListParagraph"/>
        <w:numPr>
          <w:ilvl w:val="1"/>
          <w:numId w:val="54"/>
        </w:numPr>
        <w:spacing w:line="480" w:lineRule="auto"/>
        <w:rPr>
          <w:b/>
          <w:bCs/>
        </w:rPr>
      </w:pPr>
      <w:r w:rsidRPr="00B20A29">
        <w:t>Leadership Team: Responsible for strategic direction and financial performance.</w:t>
      </w:r>
    </w:p>
    <w:p w14:paraId="32CCC37B" w14:textId="148FB7B0" w:rsidR="00B66F4B" w:rsidRPr="00B20A29" w:rsidRDefault="00B66F4B" w:rsidP="00B20A29">
      <w:pPr>
        <w:pStyle w:val="ListParagraph"/>
        <w:numPr>
          <w:ilvl w:val="1"/>
          <w:numId w:val="54"/>
        </w:numPr>
        <w:spacing w:line="480" w:lineRule="auto"/>
        <w:rPr>
          <w:b/>
          <w:bCs/>
        </w:rPr>
      </w:pPr>
      <w:r w:rsidRPr="00B20A29">
        <w:t>Technical Staff: Deliver IT services and support to clients.</w:t>
      </w:r>
    </w:p>
    <w:p w14:paraId="39A783F0" w14:textId="77777777" w:rsidR="00B20A29" w:rsidRDefault="00B66F4B" w:rsidP="00B20A29">
      <w:pPr>
        <w:pStyle w:val="ListParagraph"/>
        <w:numPr>
          <w:ilvl w:val="1"/>
          <w:numId w:val="54"/>
        </w:numPr>
        <w:spacing w:line="480" w:lineRule="auto"/>
      </w:pPr>
      <w:r w:rsidRPr="00B20A29">
        <w:t>Sales and Marketing Team: Generate leads and maintain client relationships.</w:t>
      </w:r>
    </w:p>
    <w:p w14:paraId="239A03FF" w14:textId="503FC64E" w:rsidR="00B66F4B" w:rsidRPr="00B20A29" w:rsidRDefault="00B66F4B" w:rsidP="00B20A29">
      <w:pPr>
        <w:pStyle w:val="ListParagraph"/>
        <w:numPr>
          <w:ilvl w:val="1"/>
          <w:numId w:val="54"/>
        </w:numPr>
        <w:spacing w:line="480" w:lineRule="auto"/>
      </w:pPr>
      <w:r w:rsidRPr="00B20A29">
        <w:t>Administrative Staff: Handle billing, reporting, and operational support.</w:t>
      </w:r>
    </w:p>
    <w:p w14:paraId="6698059B" w14:textId="48C4A31A" w:rsidR="00B66F4B" w:rsidRPr="00EF2A45" w:rsidRDefault="00B66F4B" w:rsidP="00A66904">
      <w:pPr>
        <w:spacing w:line="480" w:lineRule="auto"/>
        <w:rPr>
          <w:rStyle w:val="Strong"/>
        </w:rPr>
      </w:pPr>
      <w:r w:rsidRPr="00EF2A45">
        <w:rPr>
          <w:rStyle w:val="Strong"/>
        </w:rPr>
        <w:t xml:space="preserve">External Stakeholders: </w:t>
      </w:r>
    </w:p>
    <w:p w14:paraId="711BFF72" w14:textId="77777777" w:rsidR="00B66F4B" w:rsidRPr="00B20A29" w:rsidRDefault="00B66F4B" w:rsidP="00A66904">
      <w:pPr>
        <w:spacing w:line="480" w:lineRule="auto"/>
        <w:ind w:firstLine="720"/>
      </w:pPr>
      <w:r w:rsidRPr="00EF2A45">
        <w:rPr>
          <w:rStyle w:val="Emphasis"/>
          <w:sz w:val="21"/>
          <w:szCs w:val="21"/>
        </w:rPr>
        <w:t>o</w:t>
      </w:r>
      <w:r w:rsidRPr="00EF2A45">
        <w:rPr>
          <w:rStyle w:val="Emphasis"/>
          <w:sz w:val="21"/>
          <w:szCs w:val="21"/>
        </w:rPr>
        <w:tab/>
      </w:r>
      <w:r w:rsidRPr="00B20A29">
        <w:t>Clients: SMBs relying on Athenol Inc for IT services.</w:t>
      </w:r>
    </w:p>
    <w:p w14:paraId="5A23A715" w14:textId="77777777" w:rsidR="00B66F4B" w:rsidRPr="00B20A29" w:rsidRDefault="00B66F4B" w:rsidP="00A66904">
      <w:pPr>
        <w:spacing w:line="480" w:lineRule="auto"/>
        <w:ind w:left="1440" w:hanging="720"/>
      </w:pPr>
      <w:r w:rsidRPr="00B20A29">
        <w:t>o</w:t>
      </w:r>
      <w:r w:rsidRPr="00B20A29">
        <w:tab/>
        <w:t>Vendors: Technology providers (e.g., Google, Verizon, California based tech-startups) supplying tools and platforms.</w:t>
      </w:r>
    </w:p>
    <w:p w14:paraId="24CDB569" w14:textId="77777777" w:rsidR="00B66F4B" w:rsidRPr="00B20A29" w:rsidRDefault="00B66F4B" w:rsidP="00A66904">
      <w:pPr>
        <w:spacing w:line="480" w:lineRule="auto"/>
        <w:ind w:firstLine="720"/>
      </w:pPr>
      <w:r w:rsidRPr="00B20A29">
        <w:lastRenderedPageBreak/>
        <w:t>o</w:t>
      </w:r>
      <w:r w:rsidRPr="00B20A29">
        <w:tab/>
        <w:t>Partners: Software vendors and other MSPs for collaborative solutions.</w:t>
      </w:r>
    </w:p>
    <w:p w14:paraId="02B53C63" w14:textId="77777777" w:rsidR="00B66F4B" w:rsidRPr="00EF2A45" w:rsidRDefault="00B66F4B" w:rsidP="00A66904">
      <w:pPr>
        <w:spacing w:line="480" w:lineRule="auto"/>
        <w:rPr>
          <w:rStyle w:val="Strong"/>
        </w:rPr>
      </w:pPr>
      <w:r w:rsidRPr="00EF2A45">
        <w:rPr>
          <w:rStyle w:val="Strong"/>
        </w:rPr>
        <w:t>Problem Identification</w:t>
      </w:r>
    </w:p>
    <w:p w14:paraId="7DDA6120" w14:textId="2B6B407C" w:rsidR="00B66F4B" w:rsidRPr="00B20A29" w:rsidRDefault="00B66F4B" w:rsidP="00B20A29">
      <w:pPr>
        <w:pStyle w:val="ListParagraph"/>
        <w:numPr>
          <w:ilvl w:val="0"/>
          <w:numId w:val="55"/>
        </w:numPr>
        <w:spacing w:line="480" w:lineRule="auto"/>
      </w:pPr>
      <w:r w:rsidRPr="00B20A29">
        <w:t>Operational Inefficiencies: Over-reliance on manual processes for ticket management and reporting.</w:t>
      </w:r>
    </w:p>
    <w:p w14:paraId="3DCD0D8D" w14:textId="09790CF6" w:rsidR="00B66F4B" w:rsidRPr="00B20A29" w:rsidRDefault="00B66F4B" w:rsidP="00B20A29">
      <w:pPr>
        <w:pStyle w:val="ListParagraph"/>
        <w:numPr>
          <w:ilvl w:val="0"/>
          <w:numId w:val="55"/>
        </w:numPr>
        <w:spacing w:line="480" w:lineRule="auto"/>
      </w:pPr>
      <w:r w:rsidRPr="00B20A29">
        <w:t>Customer Pain Points: Clients desire faster response times and more proactive support.</w:t>
      </w:r>
    </w:p>
    <w:p w14:paraId="7E8DAD77" w14:textId="0F9A02F8" w:rsidR="00B66F4B" w:rsidRPr="00B20A29" w:rsidRDefault="00B66F4B" w:rsidP="00B20A29">
      <w:pPr>
        <w:pStyle w:val="ListParagraph"/>
        <w:numPr>
          <w:ilvl w:val="0"/>
          <w:numId w:val="55"/>
        </w:numPr>
        <w:spacing w:line="480" w:lineRule="auto"/>
      </w:pPr>
      <w:r w:rsidRPr="00B20A29">
        <w:t>Revenue Concentration: Dependence on a few large clients for a significant portion of revenue.</w:t>
      </w:r>
    </w:p>
    <w:p w14:paraId="1C44A6DE" w14:textId="74210A06" w:rsidR="00B66F4B" w:rsidRPr="00B20A29" w:rsidRDefault="00B66F4B" w:rsidP="00B20A29">
      <w:pPr>
        <w:pStyle w:val="ListParagraph"/>
        <w:numPr>
          <w:ilvl w:val="0"/>
          <w:numId w:val="55"/>
        </w:numPr>
        <w:spacing w:line="480" w:lineRule="auto"/>
      </w:pPr>
      <w:r w:rsidRPr="00B20A29">
        <w:t>Employee Turnover: High attrition rates among technical staff, leading to increased recruitment and training costs.</w:t>
      </w:r>
    </w:p>
    <w:p w14:paraId="0A92AE13" w14:textId="301BEF8C" w:rsidR="00B66F4B" w:rsidRPr="00B20A29" w:rsidRDefault="00B20A29" w:rsidP="00B20A29">
      <w:pPr>
        <w:pStyle w:val="Heading2"/>
        <w:rPr>
          <w:rStyle w:val="Emphasis"/>
          <w:b/>
          <w:bCs w:val="0"/>
          <w:i w:val="0"/>
          <w:iCs w:val="0"/>
          <w:color w:val="487B77" w:themeColor="accent6" w:themeShade="BF"/>
        </w:rPr>
      </w:pPr>
      <w:r w:rsidRPr="00B20A29">
        <w:rPr>
          <w:rStyle w:val="Emphasis"/>
          <w:b/>
          <w:bCs w:val="0"/>
          <w:i w:val="0"/>
          <w:iCs w:val="0"/>
          <w:color w:val="487B77" w:themeColor="accent6" w:themeShade="BF"/>
        </w:rPr>
        <w:t xml:space="preserve"> </w:t>
      </w:r>
      <w:bookmarkStart w:id="4" w:name="_Toc197349095"/>
      <w:r w:rsidRPr="00B20A29">
        <w:rPr>
          <w:rStyle w:val="Emphasis"/>
          <w:b/>
          <w:bCs w:val="0"/>
          <w:i w:val="0"/>
          <w:iCs w:val="0"/>
          <w:color w:val="487B77" w:themeColor="accent6" w:themeShade="BF"/>
        </w:rPr>
        <w:t>4. REQUIREMENTS ANALYSIS</w:t>
      </w:r>
      <w:bookmarkEnd w:id="4"/>
    </w:p>
    <w:p w14:paraId="382CB74A" w14:textId="77777777" w:rsidR="00B66F4B" w:rsidRPr="00EF2A45" w:rsidRDefault="00B66F4B" w:rsidP="00A66904">
      <w:pPr>
        <w:spacing w:line="480" w:lineRule="auto"/>
        <w:rPr>
          <w:rStyle w:val="Strong"/>
        </w:rPr>
      </w:pPr>
      <w:r w:rsidRPr="00EF2A45">
        <w:rPr>
          <w:rStyle w:val="Strong"/>
        </w:rPr>
        <w:t>Business Requirements</w:t>
      </w:r>
    </w:p>
    <w:p w14:paraId="2680680D" w14:textId="77777777" w:rsidR="00B66F4B" w:rsidRPr="00EF2A45" w:rsidRDefault="00B66F4B" w:rsidP="00A66904">
      <w:pPr>
        <w:spacing w:line="480" w:lineRule="auto"/>
        <w:rPr>
          <w:rStyle w:val="Emphasis"/>
          <w:sz w:val="20"/>
          <w:szCs w:val="20"/>
        </w:rPr>
      </w:pPr>
      <w:r w:rsidRPr="00EF2A45">
        <w:rPr>
          <w:rStyle w:val="Emphasis"/>
          <w:sz w:val="20"/>
          <w:szCs w:val="20"/>
        </w:rPr>
        <w:t>•</w:t>
      </w:r>
      <w:r w:rsidRPr="00EF2A45">
        <w:rPr>
          <w:rStyle w:val="Emphasis"/>
          <w:sz w:val="20"/>
          <w:szCs w:val="20"/>
        </w:rPr>
        <w:tab/>
        <w:t>Improve operational efficiency to reduce costs and enhance service delivery.</w:t>
      </w:r>
    </w:p>
    <w:p w14:paraId="27249038" w14:textId="77777777" w:rsidR="00B66F4B" w:rsidRPr="00EF2A45" w:rsidRDefault="00B66F4B" w:rsidP="00A66904">
      <w:pPr>
        <w:spacing w:line="480" w:lineRule="auto"/>
        <w:rPr>
          <w:rStyle w:val="Emphasis"/>
          <w:sz w:val="20"/>
          <w:szCs w:val="20"/>
        </w:rPr>
      </w:pPr>
      <w:r w:rsidRPr="00EF2A45">
        <w:rPr>
          <w:rStyle w:val="Emphasis"/>
          <w:sz w:val="20"/>
          <w:szCs w:val="20"/>
        </w:rPr>
        <w:t>•</w:t>
      </w:r>
      <w:r w:rsidRPr="00EF2A45">
        <w:rPr>
          <w:rStyle w:val="Emphasis"/>
          <w:sz w:val="20"/>
          <w:szCs w:val="20"/>
        </w:rPr>
        <w:tab/>
        <w:t>Increase customer satisfaction by addressing pain points and improving service quality.</w:t>
      </w:r>
    </w:p>
    <w:p w14:paraId="40BD717C" w14:textId="77777777" w:rsidR="00B66F4B" w:rsidRPr="00EF2A45" w:rsidRDefault="00B66F4B" w:rsidP="00A66904">
      <w:pPr>
        <w:spacing w:line="480" w:lineRule="auto"/>
        <w:rPr>
          <w:rStyle w:val="Emphasis"/>
          <w:sz w:val="20"/>
          <w:szCs w:val="20"/>
        </w:rPr>
      </w:pPr>
      <w:r w:rsidRPr="00EF2A45">
        <w:rPr>
          <w:rStyle w:val="Emphasis"/>
          <w:sz w:val="20"/>
          <w:szCs w:val="20"/>
        </w:rPr>
        <w:t>•</w:t>
      </w:r>
      <w:r w:rsidRPr="00EF2A45">
        <w:rPr>
          <w:rStyle w:val="Emphasis"/>
          <w:sz w:val="20"/>
          <w:szCs w:val="20"/>
        </w:rPr>
        <w:tab/>
        <w:t>Diversify revenue streams to reduce dependence on a few large clients.</w:t>
      </w:r>
    </w:p>
    <w:p w14:paraId="3EB78447" w14:textId="77777777" w:rsidR="00B66F4B" w:rsidRPr="00EF2A45" w:rsidRDefault="00B66F4B" w:rsidP="00A66904">
      <w:pPr>
        <w:spacing w:line="480" w:lineRule="auto"/>
        <w:rPr>
          <w:rStyle w:val="Emphasis"/>
          <w:sz w:val="20"/>
          <w:szCs w:val="20"/>
        </w:rPr>
      </w:pPr>
      <w:r w:rsidRPr="00EF2A45">
        <w:rPr>
          <w:rStyle w:val="Emphasis"/>
          <w:sz w:val="20"/>
          <w:szCs w:val="20"/>
        </w:rPr>
        <w:t>•</w:t>
      </w:r>
      <w:r w:rsidRPr="00EF2A45">
        <w:rPr>
          <w:rStyle w:val="Emphasis"/>
          <w:sz w:val="20"/>
          <w:szCs w:val="20"/>
        </w:rPr>
        <w:tab/>
        <w:t>Enhance employee retention to maintain expertise and reduce turnover costs.</w:t>
      </w:r>
    </w:p>
    <w:p w14:paraId="215A76A8" w14:textId="77777777" w:rsidR="00B66F4B" w:rsidRPr="00EF2A45" w:rsidRDefault="00B66F4B" w:rsidP="00A66904">
      <w:pPr>
        <w:spacing w:line="480" w:lineRule="auto"/>
        <w:rPr>
          <w:rStyle w:val="Strong"/>
        </w:rPr>
      </w:pPr>
      <w:r w:rsidRPr="00EF2A45">
        <w:rPr>
          <w:rStyle w:val="Strong"/>
        </w:rPr>
        <w:t>Functional Requirements</w:t>
      </w:r>
    </w:p>
    <w:p w14:paraId="2686BCDC" w14:textId="77777777" w:rsidR="00B66F4B" w:rsidRPr="00EF2A45" w:rsidRDefault="00B66F4B" w:rsidP="00A66904">
      <w:pPr>
        <w:spacing w:line="480" w:lineRule="auto"/>
        <w:rPr>
          <w:rStyle w:val="Emphasis"/>
          <w:sz w:val="20"/>
          <w:szCs w:val="20"/>
        </w:rPr>
      </w:pPr>
      <w:r w:rsidRPr="00EF2A45">
        <w:rPr>
          <w:rStyle w:val="Emphasis"/>
          <w:sz w:val="20"/>
          <w:szCs w:val="20"/>
        </w:rPr>
        <w:t>•</w:t>
      </w:r>
      <w:r w:rsidRPr="00EF2A45">
        <w:rPr>
          <w:rStyle w:val="Emphasis"/>
          <w:sz w:val="20"/>
          <w:szCs w:val="20"/>
        </w:rPr>
        <w:tab/>
        <w:t>Implement AI-driven tools for automated ticket routing and resolution.</w:t>
      </w:r>
    </w:p>
    <w:p w14:paraId="1A0815BF" w14:textId="77777777" w:rsidR="00B66F4B" w:rsidRPr="00EF2A45" w:rsidRDefault="00B66F4B" w:rsidP="00A66904">
      <w:pPr>
        <w:spacing w:line="480" w:lineRule="auto"/>
        <w:rPr>
          <w:rStyle w:val="Emphasis"/>
          <w:sz w:val="20"/>
          <w:szCs w:val="20"/>
        </w:rPr>
      </w:pPr>
      <w:r w:rsidRPr="00EF2A45">
        <w:rPr>
          <w:rStyle w:val="Emphasis"/>
          <w:sz w:val="20"/>
          <w:szCs w:val="20"/>
        </w:rPr>
        <w:t>•</w:t>
      </w:r>
      <w:r w:rsidRPr="00EF2A45">
        <w:rPr>
          <w:rStyle w:val="Emphasis"/>
          <w:sz w:val="20"/>
          <w:szCs w:val="20"/>
        </w:rPr>
        <w:tab/>
        <w:t>Develop a client portal for real-time reporting and self-service options.</w:t>
      </w:r>
    </w:p>
    <w:p w14:paraId="4337015A" w14:textId="77777777" w:rsidR="00B66F4B" w:rsidRPr="00EF2A45" w:rsidRDefault="00B66F4B" w:rsidP="00A66904">
      <w:pPr>
        <w:spacing w:line="480" w:lineRule="auto"/>
        <w:rPr>
          <w:rStyle w:val="Emphasis"/>
          <w:sz w:val="20"/>
          <w:szCs w:val="20"/>
        </w:rPr>
      </w:pPr>
      <w:r w:rsidRPr="00EF2A45">
        <w:rPr>
          <w:rStyle w:val="Emphasis"/>
          <w:sz w:val="20"/>
          <w:szCs w:val="20"/>
        </w:rPr>
        <w:t>•</w:t>
      </w:r>
      <w:r w:rsidRPr="00EF2A45">
        <w:rPr>
          <w:rStyle w:val="Emphasis"/>
          <w:sz w:val="20"/>
          <w:szCs w:val="20"/>
        </w:rPr>
        <w:tab/>
        <w:t>Introduce predictive analytics to identify and resolve issues proactively.</w:t>
      </w:r>
    </w:p>
    <w:p w14:paraId="303B9FAE" w14:textId="77777777" w:rsidR="00B66F4B" w:rsidRPr="00EF2A45" w:rsidRDefault="00B66F4B" w:rsidP="00A66904">
      <w:pPr>
        <w:spacing w:line="480" w:lineRule="auto"/>
        <w:rPr>
          <w:rStyle w:val="Emphasis"/>
          <w:sz w:val="20"/>
          <w:szCs w:val="20"/>
        </w:rPr>
      </w:pPr>
      <w:r w:rsidRPr="00EF2A45">
        <w:rPr>
          <w:rStyle w:val="Emphasis"/>
          <w:sz w:val="20"/>
          <w:szCs w:val="20"/>
        </w:rPr>
        <w:t>•</w:t>
      </w:r>
      <w:r w:rsidRPr="00EF2A45">
        <w:rPr>
          <w:rStyle w:val="Emphasis"/>
          <w:sz w:val="20"/>
          <w:szCs w:val="20"/>
        </w:rPr>
        <w:tab/>
        <w:t>Standardize service packages for smaller SMBs to attract new clients.</w:t>
      </w:r>
    </w:p>
    <w:p w14:paraId="7A69A2B6" w14:textId="77777777" w:rsidR="00B66F4B" w:rsidRPr="00EF2A45" w:rsidRDefault="00B66F4B" w:rsidP="00A66904">
      <w:pPr>
        <w:spacing w:line="480" w:lineRule="auto"/>
        <w:rPr>
          <w:rStyle w:val="Strong"/>
        </w:rPr>
      </w:pPr>
      <w:r w:rsidRPr="00EF2A45">
        <w:rPr>
          <w:rStyle w:val="Strong"/>
        </w:rPr>
        <w:t>Non-Functional Requirements</w:t>
      </w:r>
    </w:p>
    <w:p w14:paraId="41940B6A" w14:textId="77777777" w:rsidR="00B66F4B" w:rsidRPr="00EF2A45" w:rsidRDefault="00B66F4B" w:rsidP="00A66904">
      <w:pPr>
        <w:spacing w:line="480" w:lineRule="auto"/>
        <w:rPr>
          <w:rStyle w:val="Emphasis"/>
          <w:sz w:val="20"/>
          <w:szCs w:val="20"/>
        </w:rPr>
      </w:pPr>
      <w:r w:rsidRPr="00EF2A45">
        <w:rPr>
          <w:rStyle w:val="Emphasis"/>
          <w:sz w:val="20"/>
          <w:szCs w:val="20"/>
        </w:rPr>
        <w:t>•</w:t>
      </w:r>
      <w:r w:rsidRPr="00EF2A45">
        <w:rPr>
          <w:rStyle w:val="Emphasis"/>
          <w:sz w:val="20"/>
          <w:szCs w:val="20"/>
        </w:rPr>
        <w:tab/>
        <w:t>Performance: Ensure systems can handle 24/7 operations with minimal downtime.</w:t>
      </w:r>
    </w:p>
    <w:p w14:paraId="6786BF8A" w14:textId="77777777" w:rsidR="00B66F4B" w:rsidRPr="00EF2A45" w:rsidRDefault="00B66F4B" w:rsidP="00A66904">
      <w:pPr>
        <w:spacing w:line="480" w:lineRule="auto"/>
        <w:rPr>
          <w:rStyle w:val="Emphasis"/>
          <w:sz w:val="20"/>
          <w:szCs w:val="20"/>
        </w:rPr>
      </w:pPr>
      <w:r w:rsidRPr="00EF2A45">
        <w:rPr>
          <w:rStyle w:val="Emphasis"/>
          <w:sz w:val="20"/>
          <w:szCs w:val="20"/>
        </w:rPr>
        <w:t>•</w:t>
      </w:r>
      <w:r w:rsidRPr="00EF2A45">
        <w:rPr>
          <w:rStyle w:val="Emphasis"/>
          <w:sz w:val="20"/>
          <w:szCs w:val="20"/>
        </w:rPr>
        <w:tab/>
        <w:t>Security: Maintain robust cybersecurity measures to protect client data.</w:t>
      </w:r>
    </w:p>
    <w:p w14:paraId="376F0FC3" w14:textId="77777777" w:rsidR="00B66F4B" w:rsidRPr="00EF2A45" w:rsidRDefault="00B66F4B" w:rsidP="00A66904">
      <w:pPr>
        <w:spacing w:line="480" w:lineRule="auto"/>
        <w:rPr>
          <w:rStyle w:val="Emphasis"/>
          <w:sz w:val="20"/>
          <w:szCs w:val="20"/>
        </w:rPr>
      </w:pPr>
      <w:r w:rsidRPr="00EF2A45">
        <w:rPr>
          <w:rStyle w:val="Emphasis"/>
          <w:sz w:val="20"/>
          <w:szCs w:val="20"/>
        </w:rPr>
        <w:t>•</w:t>
      </w:r>
      <w:r w:rsidRPr="00EF2A45">
        <w:rPr>
          <w:rStyle w:val="Emphasis"/>
          <w:sz w:val="20"/>
          <w:szCs w:val="20"/>
        </w:rPr>
        <w:tab/>
        <w:t>Usability: Provide intuitive interfaces for both clients and internal staff.</w:t>
      </w:r>
    </w:p>
    <w:p w14:paraId="1DE9E55E" w14:textId="3EBA8FCF" w:rsidR="000B3724" w:rsidRDefault="00B66F4B" w:rsidP="00A66904">
      <w:pPr>
        <w:spacing w:line="480" w:lineRule="auto"/>
        <w:rPr>
          <w:rStyle w:val="Emphasis"/>
          <w:sz w:val="20"/>
          <w:szCs w:val="20"/>
        </w:rPr>
      </w:pPr>
      <w:r w:rsidRPr="00EF2A45">
        <w:rPr>
          <w:rStyle w:val="Emphasis"/>
          <w:sz w:val="20"/>
          <w:szCs w:val="20"/>
        </w:rPr>
        <w:t>•</w:t>
      </w:r>
      <w:r w:rsidRPr="00EF2A45">
        <w:rPr>
          <w:rStyle w:val="Emphasis"/>
          <w:sz w:val="20"/>
          <w:szCs w:val="20"/>
        </w:rPr>
        <w:tab/>
        <w:t>Scalability: Design solutions that can grow with the business and accommodate increasing client demands.</w:t>
      </w:r>
    </w:p>
    <w:p w14:paraId="6E3662A4" w14:textId="77777777" w:rsidR="00B20A29" w:rsidRPr="00EF2A45" w:rsidRDefault="00B20A29" w:rsidP="00A66904">
      <w:pPr>
        <w:spacing w:line="480" w:lineRule="auto"/>
        <w:rPr>
          <w:rStyle w:val="Heading1Char"/>
        </w:rPr>
      </w:pPr>
    </w:p>
    <w:p w14:paraId="199577F5" w14:textId="6978EDA4" w:rsidR="000B3724" w:rsidRPr="00B20A29" w:rsidRDefault="000B3724" w:rsidP="00B20A29">
      <w:pPr>
        <w:pStyle w:val="Title"/>
        <w:rPr>
          <w:rStyle w:val="Emphasis"/>
          <w:b/>
          <w:bCs w:val="0"/>
          <w:i w:val="0"/>
          <w:iCs/>
          <w:color w:val="0D0D0D" w:themeColor="text1" w:themeTint="F2"/>
        </w:rPr>
      </w:pPr>
      <w:r w:rsidRPr="00B20A29">
        <w:rPr>
          <w:rStyle w:val="Emphasis"/>
          <w:b/>
          <w:bCs w:val="0"/>
          <w:i w:val="0"/>
          <w:iCs/>
          <w:color w:val="0D0D0D" w:themeColor="text1" w:themeTint="F2"/>
        </w:rPr>
        <w:lastRenderedPageBreak/>
        <w:t>PROJECT OVERVIEW</w:t>
      </w:r>
    </w:p>
    <w:p w14:paraId="7ABE6537" w14:textId="77777777" w:rsidR="00F16958" w:rsidRPr="00A66904" w:rsidRDefault="00F16958" w:rsidP="00A66904">
      <w:pPr>
        <w:spacing w:line="480" w:lineRule="auto"/>
      </w:pPr>
    </w:p>
    <w:p w14:paraId="7973BD4E" w14:textId="77777777" w:rsidR="000B3724" w:rsidRPr="00A66904" w:rsidRDefault="000B3724" w:rsidP="00A66904">
      <w:pPr>
        <w:spacing w:line="480" w:lineRule="auto"/>
      </w:pPr>
      <w:r w:rsidRPr="00A66904">
        <w:t>We at Athenol Inc. (MSP - Managed Service Provider) are a medium-sized IT support as a service focused company.</w:t>
      </w:r>
    </w:p>
    <w:p w14:paraId="7028C34A" w14:textId="2B5B17C0" w:rsidR="000B3724" w:rsidRPr="00A66904" w:rsidRDefault="000B3724" w:rsidP="00A66904">
      <w:pPr>
        <w:spacing w:line="480" w:lineRule="auto"/>
      </w:pPr>
      <w:r w:rsidRPr="00A66904">
        <w:t>We cater towards large and small companies that look to outsource their IT needs, as such we must comply with not only our industry specific laws and regulations, but we must also incorporate laws and regulations pursuant to their industry. This being the case, our service desk analysts even with automation in place to help remediate select tickets in an optimal timeframe, our analysts generally are struggling to meet expected resolution timeframe metrics.</w:t>
      </w:r>
    </w:p>
    <w:p w14:paraId="66D8DD39" w14:textId="77777777" w:rsidR="000B3724" w:rsidRPr="00A66904" w:rsidRDefault="000B3724" w:rsidP="00A66904">
      <w:pPr>
        <w:spacing w:line="480" w:lineRule="auto"/>
      </w:pPr>
      <w:r w:rsidRPr="00A66904">
        <w:t>They report a handful of issues that culminate in this outcome:</w:t>
      </w:r>
    </w:p>
    <w:p w14:paraId="28ABD0C4" w14:textId="77777777" w:rsidR="000B3724" w:rsidRPr="00A66904" w:rsidRDefault="000B3724" w:rsidP="00A66904">
      <w:pPr>
        <w:numPr>
          <w:ilvl w:val="0"/>
          <w:numId w:val="22"/>
        </w:numPr>
        <w:spacing w:after="160" w:line="480" w:lineRule="auto"/>
      </w:pPr>
      <w:r w:rsidRPr="00A66904">
        <w:t>Fine tuning alerts are a complex and time-consuming process</w:t>
      </w:r>
    </w:p>
    <w:p w14:paraId="6274A8BF" w14:textId="547DD3C6" w:rsidR="000B3724" w:rsidRPr="00A66904" w:rsidRDefault="000B3724" w:rsidP="00A66904">
      <w:pPr>
        <w:numPr>
          <w:ilvl w:val="0"/>
          <w:numId w:val="22"/>
        </w:numPr>
        <w:spacing w:after="160" w:line="480" w:lineRule="auto"/>
      </w:pPr>
      <w:r w:rsidRPr="00A66904">
        <w:t xml:space="preserve">Sifting through potentially hundreds of primary information sources (endpoint agent logs, firewall logs, cloud server logs, network nodes, our physical onsite security systems, our database queries, our IAM solution, external intelligence feeds, </w:t>
      </w:r>
      <w:r w:rsidR="00B1607C" w:rsidRPr="00A66904">
        <w:t>etc.</w:t>
      </w:r>
      <w:r w:rsidRPr="00A66904">
        <w:t>…) takes an extended period to find relevant information for the individual ticket they are working on</w:t>
      </w:r>
    </w:p>
    <w:p w14:paraId="307A9469" w14:textId="77777777" w:rsidR="000B3724" w:rsidRPr="00A66904" w:rsidRDefault="000B3724" w:rsidP="00A66904">
      <w:pPr>
        <w:numPr>
          <w:ilvl w:val="0"/>
          <w:numId w:val="22"/>
        </w:numPr>
        <w:spacing w:after="160" w:line="480" w:lineRule="auto"/>
      </w:pPr>
      <w:r w:rsidRPr="00A66904">
        <w:t>They lack a cohesive means to extract specific information from the data sources they may have identified for an individual ticket and must perform this process manually</w:t>
      </w:r>
    </w:p>
    <w:p w14:paraId="4534A644" w14:textId="4E4D83D0" w:rsidR="00B20A29" w:rsidRDefault="000B3724" w:rsidP="00B20A29">
      <w:pPr>
        <w:spacing w:line="480" w:lineRule="auto"/>
      </w:pPr>
      <w:r w:rsidRPr="00A66904">
        <w:t>We are looking for an integrated AI tool that will support our analysts in their roles which can evolve with the industry and meets the needs for resolving the issues outlined above.</w:t>
      </w:r>
    </w:p>
    <w:p w14:paraId="0D0A7127" w14:textId="77777777" w:rsidR="00B20A29" w:rsidRDefault="00B20A29" w:rsidP="00B20A29">
      <w:pPr>
        <w:spacing w:line="480" w:lineRule="auto"/>
      </w:pPr>
    </w:p>
    <w:p w14:paraId="56C38816" w14:textId="77777777" w:rsidR="00B20A29" w:rsidRPr="00B20A29" w:rsidRDefault="00B20A29" w:rsidP="00B20A29">
      <w:pPr>
        <w:spacing w:line="480" w:lineRule="auto"/>
        <w:rPr>
          <w:rStyle w:val="IntenseEmphasis"/>
          <w:b w:val="0"/>
          <w:bCs w:val="0"/>
          <w:i w:val="0"/>
          <w:iCs w:val="0"/>
          <w:color w:val="auto"/>
        </w:rPr>
      </w:pPr>
    </w:p>
    <w:p w14:paraId="2A1BB96D" w14:textId="3644A507" w:rsidR="000B3724" w:rsidRPr="00B20A29" w:rsidRDefault="00B20A29" w:rsidP="00B20A29">
      <w:pPr>
        <w:pStyle w:val="Heading2"/>
        <w:rPr>
          <w:rStyle w:val="Emphasis"/>
          <w:b/>
          <w:bCs w:val="0"/>
          <w:i w:val="0"/>
          <w:iCs w:val="0"/>
          <w:color w:val="487B77" w:themeColor="accent6" w:themeShade="BF"/>
        </w:rPr>
      </w:pPr>
      <w:bookmarkStart w:id="5" w:name="_Toc197349096"/>
      <w:r w:rsidRPr="00B20A29">
        <w:rPr>
          <w:rStyle w:val="Emphasis"/>
          <w:b/>
          <w:bCs w:val="0"/>
          <w:i w:val="0"/>
          <w:iCs w:val="0"/>
          <w:color w:val="487B77" w:themeColor="accent6" w:themeShade="BF"/>
        </w:rPr>
        <w:lastRenderedPageBreak/>
        <w:t>PROJECT OBJECTIVES</w:t>
      </w:r>
      <w:bookmarkEnd w:id="5"/>
    </w:p>
    <w:p w14:paraId="3E8CA24C" w14:textId="77777777" w:rsidR="00F16958" w:rsidRPr="00A66904" w:rsidRDefault="00F16958" w:rsidP="00B20A29">
      <w:pPr>
        <w:pStyle w:val="NormalWeb"/>
        <w:spacing w:before="240" w:beforeAutospacing="0" w:after="0" w:afterAutospacing="0" w:line="480" w:lineRule="auto"/>
        <w:ind w:left="720"/>
        <w:textAlignment w:val="baseline"/>
      </w:pPr>
      <w:r w:rsidRPr="00A66904">
        <w:t>Seamless integration of 3rd party IT systems and infrastructure, not supported by Google Workspace (ticketing systems)</w:t>
      </w:r>
    </w:p>
    <w:p w14:paraId="343B03BE" w14:textId="77777777" w:rsidR="00F16958" w:rsidRPr="00A66904" w:rsidRDefault="00F16958" w:rsidP="00A66904">
      <w:pPr>
        <w:pStyle w:val="NormalWeb"/>
        <w:numPr>
          <w:ilvl w:val="0"/>
          <w:numId w:val="26"/>
        </w:numPr>
        <w:spacing w:before="0" w:beforeAutospacing="0" w:after="0" w:afterAutospacing="0" w:line="480" w:lineRule="auto"/>
        <w:textAlignment w:val="baseline"/>
      </w:pPr>
      <w:r w:rsidRPr="00A66904">
        <w:t>Strengthening cybersecurity monitoring through AI analytics and threat detection.</w:t>
      </w:r>
    </w:p>
    <w:p w14:paraId="570B6A76" w14:textId="77777777" w:rsidR="00F16958" w:rsidRPr="00A66904" w:rsidRDefault="00F16958" w:rsidP="00A66904">
      <w:pPr>
        <w:pStyle w:val="NormalWeb"/>
        <w:numPr>
          <w:ilvl w:val="0"/>
          <w:numId w:val="26"/>
        </w:numPr>
        <w:spacing w:before="0" w:beforeAutospacing="0" w:after="0" w:afterAutospacing="0" w:line="480" w:lineRule="auto"/>
        <w:textAlignment w:val="baseline"/>
      </w:pPr>
      <w:r w:rsidRPr="00A66904">
        <w:t>Improve customer and internal support with faster AI-assisted response times.</w:t>
      </w:r>
    </w:p>
    <w:p w14:paraId="6C0013EC" w14:textId="77777777" w:rsidR="00F16958" w:rsidRPr="00A66904" w:rsidRDefault="00F16958" w:rsidP="00A66904">
      <w:pPr>
        <w:pStyle w:val="NormalWeb"/>
        <w:numPr>
          <w:ilvl w:val="0"/>
          <w:numId w:val="26"/>
        </w:numPr>
        <w:spacing w:before="0" w:beforeAutospacing="0" w:after="240" w:afterAutospacing="0" w:line="480" w:lineRule="auto"/>
        <w:textAlignment w:val="baseline"/>
      </w:pPr>
      <w:r w:rsidRPr="00A66904">
        <w:t>Minimize manual workload by automating repetitive IT tasks and processes.</w:t>
      </w:r>
    </w:p>
    <w:p w14:paraId="04A545A5" w14:textId="018A5BB3" w:rsidR="000B3724" w:rsidRPr="00B20A29" w:rsidRDefault="00B20A29" w:rsidP="00B20A29">
      <w:pPr>
        <w:pStyle w:val="Heading2"/>
        <w:rPr>
          <w:rStyle w:val="Emphasis"/>
          <w:b/>
          <w:bCs w:val="0"/>
          <w:i w:val="0"/>
          <w:iCs w:val="0"/>
          <w:color w:val="487B77" w:themeColor="accent6" w:themeShade="BF"/>
        </w:rPr>
      </w:pPr>
      <w:bookmarkStart w:id="6" w:name="_Toc197349097"/>
      <w:r w:rsidRPr="00B20A29">
        <w:rPr>
          <w:rStyle w:val="Emphasis"/>
          <w:b/>
          <w:bCs w:val="0"/>
          <w:i w:val="0"/>
          <w:iCs w:val="0"/>
          <w:color w:val="487B77" w:themeColor="accent6" w:themeShade="BF"/>
        </w:rPr>
        <w:t>PROJECT REQUIREMENTS</w:t>
      </w:r>
      <w:bookmarkEnd w:id="6"/>
    </w:p>
    <w:p w14:paraId="36D0235A" w14:textId="77777777" w:rsidR="00F16958" w:rsidRPr="00B20A29" w:rsidRDefault="00F16958" w:rsidP="00B20A29">
      <w:pPr>
        <w:pStyle w:val="Heading3"/>
        <w:rPr>
          <w:rStyle w:val="SubtleEmphasis"/>
          <w:i w:val="0"/>
          <w:iCs w:val="0"/>
          <w:color w:val="A0C7C5" w:themeColor="accent6" w:themeTint="99"/>
        </w:rPr>
      </w:pPr>
      <w:bookmarkStart w:id="7" w:name="_Toc197349098"/>
      <w:r w:rsidRPr="00B20A29">
        <w:rPr>
          <w:rStyle w:val="SubtleEmphasis"/>
          <w:i w:val="0"/>
          <w:iCs w:val="0"/>
          <w:color w:val="A0C7C5" w:themeColor="accent6" w:themeTint="99"/>
        </w:rPr>
        <w:t>1. Human Resources</w:t>
      </w:r>
      <w:bookmarkEnd w:id="7"/>
    </w:p>
    <w:p w14:paraId="69E8F1F5" w14:textId="77777777" w:rsidR="00F16958" w:rsidRPr="00A66904" w:rsidRDefault="00F16958" w:rsidP="00A66904">
      <w:pPr>
        <w:numPr>
          <w:ilvl w:val="0"/>
          <w:numId w:val="27"/>
        </w:numPr>
        <w:spacing w:before="100" w:beforeAutospacing="1" w:after="100" w:afterAutospacing="1" w:line="480" w:lineRule="auto"/>
      </w:pPr>
      <w:r w:rsidRPr="00EF2A45">
        <w:rPr>
          <w:rStyle w:val="Strong"/>
          <w:rFonts w:eastAsiaTheme="majorEastAsia"/>
          <w:color w:val="000000"/>
        </w:rPr>
        <w:t>Project Manager:</w:t>
      </w:r>
      <w:r w:rsidRPr="00EF2A45">
        <w:rPr>
          <w:rStyle w:val="apple-converted-space"/>
          <w:rFonts w:eastAsiaTheme="majorEastAsia"/>
          <w:color w:val="000000"/>
        </w:rPr>
        <w:t> </w:t>
      </w:r>
      <w:r w:rsidRPr="00A66904">
        <w:t>Oversees project execution, budget, timeline, and stakeholder communication.</w:t>
      </w:r>
    </w:p>
    <w:p w14:paraId="28974209" w14:textId="77777777" w:rsidR="00F16958" w:rsidRPr="00A66904" w:rsidRDefault="00F16958" w:rsidP="00A66904">
      <w:pPr>
        <w:numPr>
          <w:ilvl w:val="0"/>
          <w:numId w:val="27"/>
        </w:numPr>
        <w:spacing w:before="100" w:beforeAutospacing="1" w:after="100" w:afterAutospacing="1" w:line="480" w:lineRule="auto"/>
      </w:pPr>
      <w:r w:rsidRPr="00EF2A45">
        <w:rPr>
          <w:rStyle w:val="Strong"/>
          <w:rFonts w:eastAsiaTheme="majorEastAsia"/>
          <w:color w:val="000000"/>
        </w:rPr>
        <w:t>Scrum Master:</w:t>
      </w:r>
      <w:r w:rsidRPr="00EF2A45">
        <w:rPr>
          <w:rStyle w:val="apple-converted-space"/>
          <w:rFonts w:eastAsiaTheme="majorEastAsia"/>
          <w:color w:val="000000"/>
        </w:rPr>
        <w:t> </w:t>
      </w:r>
      <w:r w:rsidRPr="00A66904">
        <w:t>Facilitates agile processes and ensures that the team is adhering to sprint timelines and achieving milestones.</w:t>
      </w:r>
    </w:p>
    <w:p w14:paraId="4DCD1AAD" w14:textId="77777777" w:rsidR="00F16958" w:rsidRPr="00A66904" w:rsidRDefault="00F16958" w:rsidP="00A66904">
      <w:pPr>
        <w:numPr>
          <w:ilvl w:val="0"/>
          <w:numId w:val="27"/>
        </w:numPr>
        <w:spacing w:before="100" w:beforeAutospacing="1" w:after="100" w:afterAutospacing="1" w:line="480" w:lineRule="auto"/>
      </w:pPr>
      <w:r w:rsidRPr="00EF2A45">
        <w:rPr>
          <w:rStyle w:val="Strong"/>
          <w:rFonts w:eastAsiaTheme="majorEastAsia"/>
          <w:color w:val="000000"/>
        </w:rPr>
        <w:t>IT Software Engineer(s):</w:t>
      </w:r>
      <w:r w:rsidRPr="00EF2A45">
        <w:rPr>
          <w:rStyle w:val="apple-converted-space"/>
          <w:rFonts w:eastAsiaTheme="majorEastAsia"/>
          <w:color w:val="000000"/>
        </w:rPr>
        <w:t> </w:t>
      </w:r>
      <w:r w:rsidRPr="00A66904">
        <w:t>Develops and implements the AI API integration, writes code, and ensures system compatibility with Google Workspace and third-party platforms.</w:t>
      </w:r>
    </w:p>
    <w:p w14:paraId="50853CA8" w14:textId="77777777" w:rsidR="00F16958" w:rsidRPr="00A66904" w:rsidRDefault="00F16958" w:rsidP="00A66904">
      <w:pPr>
        <w:numPr>
          <w:ilvl w:val="0"/>
          <w:numId w:val="27"/>
        </w:numPr>
        <w:spacing w:before="100" w:beforeAutospacing="1" w:after="100" w:afterAutospacing="1" w:line="480" w:lineRule="auto"/>
      </w:pPr>
      <w:r w:rsidRPr="00EF2A45">
        <w:rPr>
          <w:rStyle w:val="Strong"/>
          <w:rFonts w:eastAsiaTheme="majorEastAsia"/>
          <w:color w:val="000000"/>
        </w:rPr>
        <w:t>IT QA Engineer:</w:t>
      </w:r>
      <w:r w:rsidRPr="00EF2A45">
        <w:rPr>
          <w:rStyle w:val="apple-converted-space"/>
          <w:rFonts w:eastAsiaTheme="majorEastAsia"/>
          <w:color w:val="000000"/>
        </w:rPr>
        <w:t> </w:t>
      </w:r>
      <w:r w:rsidRPr="00A66904">
        <w:t>Tests the integration and automation workflows to ensure that the AI solution meets quality and security standards.</w:t>
      </w:r>
    </w:p>
    <w:p w14:paraId="2274E2C2" w14:textId="77777777" w:rsidR="00F16958" w:rsidRPr="00A66904" w:rsidRDefault="00F16958" w:rsidP="00A66904">
      <w:pPr>
        <w:numPr>
          <w:ilvl w:val="0"/>
          <w:numId w:val="27"/>
        </w:numPr>
        <w:spacing w:before="100" w:beforeAutospacing="1" w:after="100" w:afterAutospacing="1" w:line="480" w:lineRule="auto"/>
      </w:pPr>
      <w:r w:rsidRPr="00EF2A45">
        <w:rPr>
          <w:rStyle w:val="Strong"/>
          <w:rFonts w:eastAsiaTheme="majorEastAsia"/>
          <w:color w:val="000000"/>
        </w:rPr>
        <w:t>Chief Risk and Compliance Officer (CRCO):</w:t>
      </w:r>
      <w:r w:rsidRPr="00EF2A45">
        <w:rPr>
          <w:rStyle w:val="apple-converted-space"/>
          <w:rFonts w:eastAsiaTheme="majorEastAsia"/>
          <w:color w:val="000000"/>
        </w:rPr>
        <w:t> </w:t>
      </w:r>
      <w:r w:rsidRPr="00A66904">
        <w:t>Ensures that the solution complies with industry regulations, security protocols, and data protection standards.</w:t>
      </w:r>
    </w:p>
    <w:p w14:paraId="792BEB43" w14:textId="77777777" w:rsidR="00F16958" w:rsidRPr="00B20A29" w:rsidRDefault="00F16958" w:rsidP="00B20A29">
      <w:pPr>
        <w:pStyle w:val="Heading3"/>
        <w:rPr>
          <w:rStyle w:val="SubtleEmphasis"/>
          <w:i w:val="0"/>
          <w:iCs w:val="0"/>
          <w:color w:val="A0C7C5" w:themeColor="accent6" w:themeTint="99"/>
        </w:rPr>
      </w:pPr>
      <w:bookmarkStart w:id="8" w:name="_Toc197349099"/>
      <w:r w:rsidRPr="00B20A29">
        <w:rPr>
          <w:rStyle w:val="SubtleEmphasis"/>
          <w:i w:val="0"/>
          <w:iCs w:val="0"/>
          <w:color w:val="A0C7C5" w:themeColor="accent6" w:themeTint="99"/>
        </w:rPr>
        <w:t>2. Tools &amp; Technologies</w:t>
      </w:r>
      <w:bookmarkEnd w:id="8"/>
    </w:p>
    <w:p w14:paraId="24ED71C9" w14:textId="77777777" w:rsidR="00F16958" w:rsidRPr="00A66904" w:rsidRDefault="00F16958" w:rsidP="00A66904">
      <w:pPr>
        <w:numPr>
          <w:ilvl w:val="0"/>
          <w:numId w:val="28"/>
        </w:numPr>
        <w:spacing w:before="100" w:beforeAutospacing="1" w:after="100" w:afterAutospacing="1" w:line="480" w:lineRule="auto"/>
      </w:pPr>
      <w:r w:rsidRPr="00EF2A45">
        <w:rPr>
          <w:rStyle w:val="Strong"/>
          <w:rFonts w:eastAsiaTheme="majorEastAsia"/>
          <w:color w:val="000000"/>
        </w:rPr>
        <w:t>Google Cloud Platform (GCP):</w:t>
      </w:r>
      <w:r w:rsidRPr="00EF2A45">
        <w:rPr>
          <w:rStyle w:val="apple-converted-space"/>
          <w:rFonts w:eastAsiaTheme="majorEastAsia"/>
          <w:color w:val="000000"/>
        </w:rPr>
        <w:t> </w:t>
      </w:r>
      <w:r w:rsidRPr="00A66904">
        <w:t>The primary cloud service provider for hosting the integration, AI models, and API services.</w:t>
      </w:r>
    </w:p>
    <w:p w14:paraId="4432FD04" w14:textId="77777777" w:rsidR="00F16958" w:rsidRPr="00A66904" w:rsidRDefault="00F16958" w:rsidP="00A66904">
      <w:pPr>
        <w:numPr>
          <w:ilvl w:val="1"/>
          <w:numId w:val="28"/>
        </w:numPr>
        <w:spacing w:before="100" w:beforeAutospacing="1" w:after="100" w:afterAutospacing="1" w:line="480" w:lineRule="auto"/>
      </w:pPr>
      <w:r w:rsidRPr="00A66904">
        <w:t>Services required:</w:t>
      </w:r>
    </w:p>
    <w:p w14:paraId="732169DA" w14:textId="77777777" w:rsidR="00F16958" w:rsidRPr="00A66904" w:rsidRDefault="00F16958" w:rsidP="00A66904">
      <w:pPr>
        <w:numPr>
          <w:ilvl w:val="2"/>
          <w:numId w:val="28"/>
        </w:numPr>
        <w:spacing w:before="100" w:beforeAutospacing="1" w:after="100" w:afterAutospacing="1" w:line="480" w:lineRule="auto"/>
      </w:pPr>
      <w:r w:rsidRPr="00EF2A45">
        <w:rPr>
          <w:rStyle w:val="Strong"/>
          <w:rFonts w:eastAsiaTheme="majorEastAsia"/>
          <w:color w:val="000000"/>
        </w:rPr>
        <w:t>Google Kubernetes Engine (GKE)</w:t>
      </w:r>
      <w:r w:rsidRPr="00EF2A45">
        <w:rPr>
          <w:rStyle w:val="apple-converted-space"/>
          <w:rFonts w:eastAsiaTheme="majorEastAsia"/>
          <w:color w:val="000000"/>
        </w:rPr>
        <w:t> </w:t>
      </w:r>
      <w:r w:rsidRPr="00A66904">
        <w:t>for container orchestration and deployment.</w:t>
      </w:r>
    </w:p>
    <w:p w14:paraId="63E6C382" w14:textId="77777777" w:rsidR="00F16958" w:rsidRPr="00A66904" w:rsidRDefault="00F16958" w:rsidP="00A66904">
      <w:pPr>
        <w:numPr>
          <w:ilvl w:val="2"/>
          <w:numId w:val="28"/>
        </w:numPr>
        <w:spacing w:before="100" w:beforeAutospacing="1" w:after="100" w:afterAutospacing="1" w:line="480" w:lineRule="auto"/>
      </w:pPr>
      <w:r w:rsidRPr="00EF2A45">
        <w:rPr>
          <w:rStyle w:val="Strong"/>
          <w:rFonts w:eastAsiaTheme="majorEastAsia"/>
          <w:color w:val="000000"/>
        </w:rPr>
        <w:lastRenderedPageBreak/>
        <w:t>Google API Gateway</w:t>
      </w:r>
      <w:r w:rsidRPr="00EF2A45">
        <w:rPr>
          <w:rStyle w:val="apple-converted-space"/>
          <w:rFonts w:eastAsiaTheme="majorEastAsia"/>
          <w:color w:val="000000"/>
        </w:rPr>
        <w:t> </w:t>
      </w:r>
      <w:r w:rsidRPr="00A66904">
        <w:t>for API management and integration.</w:t>
      </w:r>
    </w:p>
    <w:p w14:paraId="26E7410C" w14:textId="77777777" w:rsidR="00F16958" w:rsidRPr="00A66904" w:rsidRDefault="00F16958" w:rsidP="00A66904">
      <w:pPr>
        <w:numPr>
          <w:ilvl w:val="2"/>
          <w:numId w:val="28"/>
        </w:numPr>
        <w:spacing w:before="100" w:beforeAutospacing="1" w:after="100" w:afterAutospacing="1" w:line="480" w:lineRule="auto"/>
      </w:pPr>
      <w:r w:rsidRPr="00EF2A45">
        <w:rPr>
          <w:rStyle w:val="Strong"/>
          <w:rFonts w:eastAsiaTheme="majorEastAsia"/>
          <w:color w:val="000000"/>
        </w:rPr>
        <w:t>Google Cloud Storage</w:t>
      </w:r>
      <w:r w:rsidRPr="00EF2A45">
        <w:rPr>
          <w:rStyle w:val="apple-converted-space"/>
          <w:rFonts w:eastAsiaTheme="majorEastAsia"/>
          <w:color w:val="000000"/>
        </w:rPr>
        <w:t> </w:t>
      </w:r>
      <w:r w:rsidRPr="00A66904">
        <w:t>for storing data and configuration files.</w:t>
      </w:r>
    </w:p>
    <w:p w14:paraId="10B735A4" w14:textId="77777777" w:rsidR="00F16958" w:rsidRPr="00A66904" w:rsidRDefault="00F16958" w:rsidP="00A66904">
      <w:pPr>
        <w:numPr>
          <w:ilvl w:val="0"/>
          <w:numId w:val="28"/>
        </w:numPr>
        <w:spacing w:before="100" w:beforeAutospacing="1" w:after="100" w:afterAutospacing="1" w:line="480" w:lineRule="auto"/>
      </w:pPr>
      <w:r w:rsidRPr="00EF2A45">
        <w:rPr>
          <w:rStyle w:val="Strong"/>
          <w:rFonts w:eastAsiaTheme="majorEastAsia"/>
          <w:color w:val="000000"/>
        </w:rPr>
        <w:t>Gemini AI (or AI solution provider):</w:t>
      </w:r>
      <w:r w:rsidRPr="00EF2A45">
        <w:rPr>
          <w:rStyle w:val="apple-converted-space"/>
          <w:rFonts w:eastAsiaTheme="majorEastAsia"/>
          <w:color w:val="000000"/>
        </w:rPr>
        <w:t> </w:t>
      </w:r>
      <w:r w:rsidRPr="00A66904">
        <w:t>AI assistant integrated into Google Workspace to enhance IT operations, customer support, and security.</w:t>
      </w:r>
    </w:p>
    <w:p w14:paraId="5F91849B" w14:textId="77777777" w:rsidR="00F16958" w:rsidRPr="00A66904" w:rsidRDefault="00F16958" w:rsidP="00A66904">
      <w:pPr>
        <w:numPr>
          <w:ilvl w:val="0"/>
          <w:numId w:val="28"/>
        </w:numPr>
        <w:spacing w:before="100" w:beforeAutospacing="1" w:after="100" w:afterAutospacing="1" w:line="480" w:lineRule="auto"/>
      </w:pPr>
      <w:r w:rsidRPr="00EF2A45">
        <w:rPr>
          <w:rStyle w:val="Strong"/>
          <w:rFonts w:eastAsiaTheme="majorEastAsia"/>
          <w:color w:val="000000"/>
        </w:rPr>
        <w:t>Ticketing Systems:</w:t>
      </w:r>
      <w:r w:rsidRPr="00EF2A45">
        <w:rPr>
          <w:rStyle w:val="apple-converted-space"/>
          <w:rFonts w:eastAsiaTheme="majorEastAsia"/>
          <w:color w:val="000000"/>
        </w:rPr>
        <w:t> </w:t>
      </w:r>
      <w:r w:rsidRPr="00A66904">
        <w:t>Integration of existing third-party ticketing systems (e.g., ServiceNow, Zendesk) with Google Workspace.</w:t>
      </w:r>
    </w:p>
    <w:p w14:paraId="6C9918B4" w14:textId="408F4A9D" w:rsidR="00F16958" w:rsidRPr="00A66904" w:rsidRDefault="00F16958" w:rsidP="00A66904">
      <w:pPr>
        <w:numPr>
          <w:ilvl w:val="0"/>
          <w:numId w:val="28"/>
        </w:numPr>
        <w:spacing w:before="100" w:beforeAutospacing="1" w:after="100" w:afterAutospacing="1" w:line="480" w:lineRule="auto"/>
      </w:pPr>
      <w:r w:rsidRPr="00EF2A45">
        <w:rPr>
          <w:rStyle w:val="Strong"/>
          <w:rFonts w:eastAsiaTheme="majorEastAsia"/>
          <w:color w:val="000000"/>
        </w:rPr>
        <w:t>Cybersecurity Platforms:</w:t>
      </w:r>
      <w:r w:rsidRPr="00EF2A45">
        <w:rPr>
          <w:rStyle w:val="apple-converted-space"/>
          <w:rFonts w:eastAsiaTheme="majorEastAsia"/>
          <w:color w:val="000000"/>
        </w:rPr>
        <w:t> </w:t>
      </w:r>
      <w:r w:rsidRPr="00A66904">
        <w:t xml:space="preserve">Tools for monitoring and detecting cybersecurity threats </w:t>
      </w:r>
      <w:r w:rsidR="00B1607C" w:rsidRPr="00A66904">
        <w:t>(Google</w:t>
      </w:r>
      <w:r w:rsidRPr="00A66904">
        <w:t xml:space="preserve"> Chronicle).</w:t>
      </w:r>
    </w:p>
    <w:p w14:paraId="4855AEE5" w14:textId="77777777" w:rsidR="00F16958" w:rsidRPr="00A66904" w:rsidRDefault="00F16958" w:rsidP="00A66904">
      <w:pPr>
        <w:numPr>
          <w:ilvl w:val="0"/>
          <w:numId w:val="28"/>
        </w:numPr>
        <w:spacing w:before="100" w:beforeAutospacing="1" w:after="100" w:afterAutospacing="1" w:line="480" w:lineRule="auto"/>
      </w:pPr>
      <w:r w:rsidRPr="00EF2A45">
        <w:rPr>
          <w:rStyle w:val="Strong"/>
          <w:rFonts w:eastAsiaTheme="majorEastAsia"/>
          <w:color w:val="000000"/>
        </w:rPr>
        <w:t>Automation Tools:</w:t>
      </w:r>
      <w:r w:rsidRPr="00EF2A45">
        <w:rPr>
          <w:rStyle w:val="apple-converted-space"/>
          <w:rFonts w:eastAsiaTheme="majorEastAsia"/>
          <w:color w:val="000000"/>
        </w:rPr>
        <w:t> </w:t>
      </w:r>
      <w:r w:rsidRPr="00A66904">
        <w:t>For automating workflows and IT support tasks, such as custom scripts using</w:t>
      </w:r>
      <w:r w:rsidRPr="00EF2A45">
        <w:rPr>
          <w:rStyle w:val="apple-converted-space"/>
          <w:rFonts w:eastAsiaTheme="majorEastAsia"/>
          <w:color w:val="000000"/>
        </w:rPr>
        <w:t> </w:t>
      </w:r>
      <w:r w:rsidRPr="00EF2A45">
        <w:rPr>
          <w:rStyle w:val="Strong"/>
          <w:rFonts w:eastAsiaTheme="majorEastAsia"/>
          <w:color w:val="000000"/>
        </w:rPr>
        <w:t>Google Apps Script</w:t>
      </w:r>
      <w:r w:rsidRPr="00A66904">
        <w:t>.</w:t>
      </w:r>
    </w:p>
    <w:p w14:paraId="1A236AA0" w14:textId="77777777" w:rsidR="00F16958" w:rsidRPr="00B20A29" w:rsidRDefault="00F16958" w:rsidP="00B20A29">
      <w:pPr>
        <w:pStyle w:val="Heading3"/>
        <w:rPr>
          <w:rStyle w:val="SubtleEmphasis"/>
          <w:i w:val="0"/>
          <w:iCs w:val="0"/>
          <w:color w:val="A0C7C5" w:themeColor="accent6" w:themeTint="99"/>
        </w:rPr>
      </w:pPr>
      <w:bookmarkStart w:id="9" w:name="_Toc197349100"/>
      <w:r w:rsidRPr="00B20A29">
        <w:rPr>
          <w:rStyle w:val="SubtleEmphasis"/>
          <w:i w:val="0"/>
          <w:iCs w:val="0"/>
          <w:color w:val="A0C7C5" w:themeColor="accent6" w:themeTint="99"/>
        </w:rPr>
        <w:t>3. Software &amp; Development Tools</w:t>
      </w:r>
      <w:bookmarkEnd w:id="9"/>
    </w:p>
    <w:p w14:paraId="5BBE3106" w14:textId="4C024685" w:rsidR="00F16958" w:rsidRPr="00A66904" w:rsidRDefault="00F16958" w:rsidP="00A66904">
      <w:pPr>
        <w:numPr>
          <w:ilvl w:val="0"/>
          <w:numId w:val="29"/>
        </w:numPr>
        <w:spacing w:before="100" w:beforeAutospacing="1" w:after="100" w:afterAutospacing="1" w:line="480" w:lineRule="auto"/>
      </w:pPr>
      <w:r w:rsidRPr="00EF2A45">
        <w:rPr>
          <w:rStyle w:val="Strong"/>
          <w:rFonts w:eastAsiaTheme="majorEastAsia"/>
          <w:color w:val="000000"/>
        </w:rPr>
        <w:t>Version Control Systems (VCS):</w:t>
      </w:r>
      <w:r w:rsidRPr="00EF2A45">
        <w:rPr>
          <w:rStyle w:val="apple-converted-space"/>
          <w:rFonts w:eastAsiaTheme="majorEastAsia"/>
          <w:color w:val="000000"/>
        </w:rPr>
        <w:t> </w:t>
      </w:r>
      <w:r w:rsidRPr="00EF2A45">
        <w:rPr>
          <w:rStyle w:val="Strong"/>
          <w:color w:val="000000"/>
        </w:rPr>
        <w:t>Word</w:t>
      </w:r>
    </w:p>
    <w:p w14:paraId="7C6C7AB5" w14:textId="47439AD8" w:rsidR="00F16958" w:rsidRPr="00A66904" w:rsidRDefault="00F16958" w:rsidP="00A66904">
      <w:pPr>
        <w:numPr>
          <w:ilvl w:val="0"/>
          <w:numId w:val="29"/>
        </w:numPr>
        <w:spacing w:before="100" w:beforeAutospacing="1" w:after="100" w:afterAutospacing="1" w:line="480" w:lineRule="auto"/>
      </w:pPr>
      <w:r w:rsidRPr="00EF2A45">
        <w:rPr>
          <w:rStyle w:val="Strong"/>
          <w:rFonts w:eastAsiaTheme="majorEastAsia"/>
          <w:color w:val="000000"/>
        </w:rPr>
        <w:t>Testing Frameworks:</w:t>
      </w:r>
      <w:r w:rsidRPr="00EF2A45">
        <w:rPr>
          <w:rStyle w:val="Strong"/>
          <w:color w:val="000000"/>
        </w:rPr>
        <w:t xml:space="preserve"> Google compute</w:t>
      </w:r>
    </w:p>
    <w:p w14:paraId="68AC6D75" w14:textId="77777777" w:rsidR="00F16958" w:rsidRPr="00A66904" w:rsidRDefault="00F16958" w:rsidP="00A66904">
      <w:pPr>
        <w:numPr>
          <w:ilvl w:val="0"/>
          <w:numId w:val="29"/>
        </w:numPr>
        <w:spacing w:before="100" w:beforeAutospacing="1" w:after="100" w:afterAutospacing="1" w:line="480" w:lineRule="auto"/>
      </w:pPr>
      <w:r w:rsidRPr="00EF2A45">
        <w:rPr>
          <w:rStyle w:val="Strong"/>
          <w:rFonts w:eastAsiaTheme="majorEastAsia"/>
          <w:color w:val="000000"/>
        </w:rPr>
        <w:t>Project Management Software: Notion</w:t>
      </w:r>
    </w:p>
    <w:p w14:paraId="39F01D83" w14:textId="77777777" w:rsidR="00F16958" w:rsidRPr="00B20A29" w:rsidRDefault="00F16958" w:rsidP="00B20A29">
      <w:pPr>
        <w:pStyle w:val="Heading3"/>
        <w:rPr>
          <w:rStyle w:val="SubtleEmphasis"/>
          <w:i w:val="0"/>
          <w:iCs w:val="0"/>
          <w:color w:val="A0C7C5" w:themeColor="accent6" w:themeTint="99"/>
        </w:rPr>
      </w:pPr>
      <w:bookmarkStart w:id="10" w:name="_Toc197349101"/>
      <w:r w:rsidRPr="00B20A29">
        <w:rPr>
          <w:rStyle w:val="SubtleEmphasis"/>
          <w:i w:val="0"/>
          <w:iCs w:val="0"/>
          <w:color w:val="A0C7C5" w:themeColor="accent6" w:themeTint="99"/>
        </w:rPr>
        <w:t>4. Documentation Tools</w:t>
      </w:r>
      <w:bookmarkEnd w:id="10"/>
    </w:p>
    <w:p w14:paraId="4BA8F5AB" w14:textId="77777777" w:rsidR="00F16958" w:rsidRPr="00A66904" w:rsidRDefault="00F16958" w:rsidP="00A66904">
      <w:pPr>
        <w:numPr>
          <w:ilvl w:val="0"/>
          <w:numId w:val="30"/>
        </w:numPr>
        <w:spacing w:before="100" w:beforeAutospacing="1" w:after="100" w:afterAutospacing="1" w:line="480" w:lineRule="auto"/>
      </w:pPr>
      <w:r w:rsidRPr="00EF2A45">
        <w:rPr>
          <w:rStyle w:val="Strong"/>
          <w:rFonts w:eastAsiaTheme="majorEastAsia"/>
          <w:color w:val="000000"/>
        </w:rPr>
        <w:t>Notion</w:t>
      </w:r>
      <w:r w:rsidRPr="00EF2A45">
        <w:rPr>
          <w:rStyle w:val="apple-converted-space"/>
          <w:rFonts w:eastAsiaTheme="majorEastAsia"/>
          <w:color w:val="000000"/>
        </w:rPr>
        <w:t> </w:t>
      </w:r>
      <w:r w:rsidRPr="00A66904">
        <w:t>for maintaining technical documentation and project plans.</w:t>
      </w:r>
    </w:p>
    <w:p w14:paraId="2BE57B1D" w14:textId="26DD588F" w:rsidR="00F16958" w:rsidRPr="00A66904" w:rsidRDefault="00B1607C" w:rsidP="00A66904">
      <w:pPr>
        <w:numPr>
          <w:ilvl w:val="0"/>
          <w:numId w:val="30"/>
        </w:numPr>
        <w:spacing w:before="100" w:beforeAutospacing="1" w:after="100" w:afterAutospacing="1" w:line="480" w:lineRule="auto"/>
      </w:pPr>
      <w:r w:rsidRPr="00EF2A45">
        <w:rPr>
          <w:rStyle w:val="Strong"/>
          <w:color w:val="000000"/>
        </w:rPr>
        <w:t xml:space="preserve">Word </w:t>
      </w:r>
      <w:r w:rsidRPr="00EF2A45">
        <w:rPr>
          <w:rStyle w:val="apple-converted-space"/>
          <w:rFonts w:eastAsiaTheme="majorEastAsia"/>
          <w:color w:val="000000"/>
        </w:rPr>
        <w:t>for</w:t>
      </w:r>
      <w:r w:rsidR="00F16958" w:rsidRPr="00A66904">
        <w:t xml:space="preserve"> documenting code and API endpoints.</w:t>
      </w:r>
    </w:p>
    <w:p w14:paraId="1DB0C0C8" w14:textId="4AF10F52" w:rsidR="00F16958" w:rsidRPr="00A66904" w:rsidRDefault="00F16958" w:rsidP="00A66904">
      <w:pPr>
        <w:numPr>
          <w:ilvl w:val="0"/>
          <w:numId w:val="30"/>
        </w:numPr>
        <w:spacing w:before="100" w:beforeAutospacing="1" w:after="100" w:afterAutospacing="1" w:line="480" w:lineRule="auto"/>
      </w:pPr>
      <w:r w:rsidRPr="00EF2A45">
        <w:rPr>
          <w:rStyle w:val="Strong"/>
          <w:color w:val="000000"/>
        </w:rPr>
        <w:t xml:space="preserve">Google one </w:t>
      </w:r>
      <w:r w:rsidR="00B1607C" w:rsidRPr="00EF2A45">
        <w:rPr>
          <w:rStyle w:val="Strong"/>
          <w:color w:val="000000"/>
        </w:rPr>
        <w:t xml:space="preserve">space </w:t>
      </w:r>
      <w:r w:rsidR="00B1607C" w:rsidRPr="00EF2A45">
        <w:rPr>
          <w:rStyle w:val="apple-converted-space"/>
          <w:rFonts w:eastAsiaTheme="majorEastAsia"/>
          <w:color w:val="000000"/>
        </w:rPr>
        <w:t>for</w:t>
      </w:r>
      <w:r w:rsidRPr="00A66904">
        <w:t xml:space="preserve"> API documentation to ensure smooth integration and system understanding.</w:t>
      </w:r>
    </w:p>
    <w:p w14:paraId="1A2B1F1A" w14:textId="34BBDCF1" w:rsidR="00F16958" w:rsidRPr="00EF2A45" w:rsidRDefault="00F16958" w:rsidP="00A66904">
      <w:pPr>
        <w:numPr>
          <w:ilvl w:val="0"/>
          <w:numId w:val="30"/>
        </w:numPr>
        <w:spacing w:before="100" w:beforeAutospacing="1" w:after="100" w:afterAutospacing="1" w:line="480" w:lineRule="auto"/>
        <w:rPr>
          <w:rStyle w:val="SubtleEmphasis"/>
          <w:i w:val="0"/>
          <w:iCs w:val="0"/>
          <w:color w:val="000000"/>
        </w:rPr>
      </w:pPr>
      <w:r w:rsidRPr="00EF2A45">
        <w:rPr>
          <w:rStyle w:val="Strong"/>
          <w:color w:val="000000"/>
        </w:rPr>
        <w:t xml:space="preserve">Company </w:t>
      </w:r>
      <w:r w:rsidRPr="00EF2A45">
        <w:rPr>
          <w:rStyle w:val="Strong"/>
          <w:rFonts w:eastAsiaTheme="majorEastAsia"/>
          <w:color w:val="000000"/>
        </w:rPr>
        <w:t>Wiki</w:t>
      </w:r>
      <w:r w:rsidRPr="00EF2A45">
        <w:rPr>
          <w:rStyle w:val="apple-converted-space"/>
          <w:rFonts w:eastAsiaTheme="majorEastAsia"/>
          <w:color w:val="000000"/>
        </w:rPr>
        <w:t> </w:t>
      </w:r>
      <w:r w:rsidRPr="00A66904">
        <w:t>for internal knowledge sharing and project tracking.</w:t>
      </w:r>
    </w:p>
    <w:p w14:paraId="611372CF" w14:textId="7C3BB8BD" w:rsidR="00F16958" w:rsidRPr="00EF2A45" w:rsidRDefault="00F16958" w:rsidP="00A66904">
      <w:pPr>
        <w:spacing w:before="100" w:beforeAutospacing="1" w:after="100" w:afterAutospacing="1" w:line="480" w:lineRule="auto"/>
        <w:ind w:left="360"/>
        <w:rPr>
          <w:rStyle w:val="SubtleEmphasis"/>
          <w:i w:val="0"/>
          <w:iCs w:val="0"/>
          <w:color w:val="000000"/>
        </w:rPr>
      </w:pPr>
      <w:r w:rsidRPr="00EF2A45">
        <w:rPr>
          <w:rStyle w:val="SubtleEmphasis"/>
          <w:rFonts w:eastAsiaTheme="majorEastAsia"/>
        </w:rPr>
        <w:t>5. Compliance and Legal Resources</w:t>
      </w:r>
    </w:p>
    <w:p w14:paraId="42285A46" w14:textId="77777777" w:rsidR="00F16958" w:rsidRPr="00A66904" w:rsidRDefault="00F16958" w:rsidP="00A66904">
      <w:pPr>
        <w:numPr>
          <w:ilvl w:val="0"/>
          <w:numId w:val="31"/>
        </w:numPr>
        <w:spacing w:before="100" w:beforeAutospacing="1" w:after="100" w:afterAutospacing="1" w:line="480" w:lineRule="auto"/>
      </w:pPr>
      <w:r w:rsidRPr="00EF2A45">
        <w:rPr>
          <w:rStyle w:val="Strong"/>
          <w:rFonts w:eastAsiaTheme="majorEastAsia"/>
          <w:color w:val="000000"/>
        </w:rPr>
        <w:t>GDPR/Compliance Guidelines:</w:t>
      </w:r>
      <w:r w:rsidRPr="00EF2A45">
        <w:rPr>
          <w:rStyle w:val="apple-converted-space"/>
          <w:rFonts w:eastAsiaTheme="majorEastAsia"/>
          <w:color w:val="000000"/>
        </w:rPr>
        <w:t> </w:t>
      </w:r>
      <w:r w:rsidRPr="00A66904">
        <w:t>Resources to understand and ensure GDPR compliance (e.g.,</w:t>
      </w:r>
      <w:r w:rsidRPr="00EF2A45">
        <w:rPr>
          <w:rStyle w:val="apple-converted-space"/>
          <w:rFonts w:eastAsiaTheme="majorEastAsia"/>
          <w:color w:val="000000"/>
        </w:rPr>
        <w:t> </w:t>
      </w:r>
      <w:hyperlink r:id="rId11" w:history="1">
        <w:r w:rsidRPr="00A66904">
          <w:rPr>
            <w:rFonts w:eastAsiaTheme="majorEastAsia"/>
          </w:rPr>
          <w:t>GDPR.eu</w:t>
        </w:r>
      </w:hyperlink>
      <w:r w:rsidRPr="00EF2A45">
        <w:rPr>
          <w:rStyle w:val="apple-converted-space"/>
          <w:rFonts w:eastAsiaTheme="majorEastAsia"/>
          <w:color w:val="000000"/>
        </w:rPr>
        <w:t> </w:t>
      </w:r>
      <w:r w:rsidRPr="00A66904">
        <w:t>or legal counsel).</w:t>
      </w:r>
    </w:p>
    <w:p w14:paraId="211BF890" w14:textId="77777777" w:rsidR="00F16958" w:rsidRPr="00A66904" w:rsidRDefault="00F16958" w:rsidP="00A66904">
      <w:pPr>
        <w:numPr>
          <w:ilvl w:val="0"/>
          <w:numId w:val="31"/>
        </w:numPr>
        <w:spacing w:before="100" w:beforeAutospacing="1" w:after="100" w:afterAutospacing="1" w:line="480" w:lineRule="auto"/>
      </w:pPr>
      <w:r w:rsidRPr="00EF2A45">
        <w:rPr>
          <w:rStyle w:val="Strong"/>
          <w:rFonts w:eastAsiaTheme="majorEastAsia"/>
          <w:color w:val="000000"/>
        </w:rPr>
        <w:lastRenderedPageBreak/>
        <w:t>ISO/IEC 27001 Compliance Documents:</w:t>
      </w:r>
      <w:r w:rsidRPr="00EF2A45">
        <w:rPr>
          <w:rStyle w:val="apple-converted-space"/>
          <w:rFonts w:eastAsiaTheme="majorEastAsia"/>
          <w:color w:val="000000"/>
        </w:rPr>
        <w:t> </w:t>
      </w:r>
      <w:r w:rsidRPr="00A66904">
        <w:t>Reference documents for meeting information security management standards.</w:t>
      </w:r>
    </w:p>
    <w:p w14:paraId="491B6A94" w14:textId="2D0764B9" w:rsidR="00F16958" w:rsidRPr="00A66904" w:rsidRDefault="00F16958" w:rsidP="00A66904">
      <w:pPr>
        <w:numPr>
          <w:ilvl w:val="0"/>
          <w:numId w:val="31"/>
        </w:numPr>
        <w:spacing w:before="100" w:beforeAutospacing="1" w:after="100" w:afterAutospacing="1" w:line="480" w:lineRule="auto"/>
      </w:pPr>
      <w:r w:rsidRPr="00EF2A45">
        <w:rPr>
          <w:rStyle w:val="Strong"/>
          <w:rFonts w:eastAsiaTheme="majorEastAsia"/>
          <w:color w:val="000000"/>
        </w:rPr>
        <w:t>Data Protection Policies:</w:t>
      </w:r>
      <w:r w:rsidRPr="00EF2A45">
        <w:rPr>
          <w:rStyle w:val="apple-converted-space"/>
          <w:rFonts w:eastAsiaTheme="majorEastAsia"/>
          <w:color w:val="000000"/>
        </w:rPr>
        <w:t> </w:t>
      </w:r>
      <w:r w:rsidRPr="00A66904">
        <w:t>Internal and external resources for adhering to privacy policies. (</w:t>
      </w:r>
      <w:r w:rsidR="00B1607C" w:rsidRPr="00A66904">
        <w:t>Data</w:t>
      </w:r>
      <w:r w:rsidRPr="00A66904">
        <w:t xml:space="preserve"> storage, processing, and transfer.)</w:t>
      </w:r>
    </w:p>
    <w:p w14:paraId="3BD4876F" w14:textId="77777777" w:rsidR="00F16958" w:rsidRPr="00A66904" w:rsidRDefault="00F16958" w:rsidP="00A66904">
      <w:pPr>
        <w:numPr>
          <w:ilvl w:val="0"/>
          <w:numId w:val="31"/>
        </w:numPr>
        <w:spacing w:before="100" w:beforeAutospacing="1" w:after="100" w:afterAutospacing="1" w:line="480" w:lineRule="auto"/>
      </w:pPr>
      <w:r w:rsidRPr="00EF2A45">
        <w:rPr>
          <w:rStyle w:val="Strong"/>
          <w:rFonts w:eastAsiaTheme="majorEastAsia"/>
          <w:color w:val="000000"/>
        </w:rPr>
        <w:t>Compliance Checklists:</w:t>
      </w:r>
      <w:r w:rsidRPr="00EF2A45">
        <w:rPr>
          <w:rStyle w:val="apple-converted-space"/>
          <w:rFonts w:eastAsiaTheme="majorEastAsia"/>
          <w:color w:val="000000"/>
        </w:rPr>
        <w:t> </w:t>
      </w:r>
      <w:r w:rsidRPr="00A66904">
        <w:t>ensure that all regulatory and compliance standards are met throughout the development process.</w:t>
      </w:r>
    </w:p>
    <w:p w14:paraId="635C74BB" w14:textId="77777777" w:rsidR="00F16958" w:rsidRPr="00B20A29" w:rsidRDefault="00F16958" w:rsidP="00B20A29">
      <w:pPr>
        <w:pStyle w:val="Heading3"/>
        <w:rPr>
          <w:rStyle w:val="SubtleEmphasis"/>
          <w:i w:val="0"/>
          <w:iCs w:val="0"/>
          <w:color w:val="A0C7C5" w:themeColor="accent6" w:themeTint="99"/>
        </w:rPr>
      </w:pPr>
      <w:bookmarkStart w:id="11" w:name="_Toc197349102"/>
      <w:r w:rsidRPr="00B20A29">
        <w:rPr>
          <w:rStyle w:val="SubtleEmphasis"/>
          <w:i w:val="0"/>
          <w:iCs w:val="0"/>
          <w:color w:val="A0C7C5" w:themeColor="accent6" w:themeTint="99"/>
        </w:rPr>
        <w:t>6. Cloud Resources</w:t>
      </w:r>
      <w:bookmarkEnd w:id="11"/>
    </w:p>
    <w:p w14:paraId="6CF707BE" w14:textId="36194B78" w:rsidR="00F16958" w:rsidRPr="00A66904" w:rsidRDefault="00F16958" w:rsidP="00A66904">
      <w:pPr>
        <w:numPr>
          <w:ilvl w:val="0"/>
          <w:numId w:val="32"/>
        </w:numPr>
        <w:spacing w:before="100" w:beforeAutospacing="1" w:after="100" w:afterAutospacing="1" w:line="480" w:lineRule="auto"/>
      </w:pPr>
      <w:r w:rsidRPr="00EF2A45">
        <w:rPr>
          <w:rStyle w:val="Strong"/>
          <w:rFonts w:eastAsiaTheme="majorEastAsia"/>
          <w:color w:val="000000"/>
        </w:rPr>
        <w:t>Cloud Storage:</w:t>
      </w:r>
      <w:r w:rsidRPr="00EF2A45">
        <w:rPr>
          <w:rStyle w:val="apple-converted-space"/>
          <w:rFonts w:eastAsiaTheme="majorEastAsia"/>
          <w:color w:val="000000"/>
        </w:rPr>
        <w:t> </w:t>
      </w:r>
      <w:r w:rsidRPr="00A66904">
        <w:t>A solution for storing large data sets or backups, (</w:t>
      </w:r>
      <w:r w:rsidRPr="00EF2A45">
        <w:rPr>
          <w:rStyle w:val="Strong"/>
          <w:rFonts w:eastAsiaTheme="majorEastAsia"/>
          <w:color w:val="000000"/>
        </w:rPr>
        <w:t xml:space="preserve">Google Cloud </w:t>
      </w:r>
      <w:r w:rsidR="00B1607C" w:rsidRPr="00EF2A45">
        <w:rPr>
          <w:rStyle w:val="Strong"/>
          <w:rFonts w:eastAsiaTheme="majorEastAsia"/>
          <w:color w:val="000000"/>
        </w:rPr>
        <w:t>Storage</w:t>
      </w:r>
      <w:r w:rsidR="00B1607C" w:rsidRPr="00EF2A45">
        <w:rPr>
          <w:rStyle w:val="apple-converted-space"/>
          <w:rFonts w:eastAsiaTheme="majorEastAsia"/>
          <w:color w:val="000000"/>
        </w:rPr>
        <w:t>)</w:t>
      </w:r>
      <w:r w:rsidRPr="00A66904">
        <w:t>.</w:t>
      </w:r>
    </w:p>
    <w:p w14:paraId="5BF0EDBF" w14:textId="77777777" w:rsidR="00F16958" w:rsidRPr="00A66904" w:rsidRDefault="00F16958" w:rsidP="00A66904">
      <w:pPr>
        <w:numPr>
          <w:ilvl w:val="0"/>
          <w:numId w:val="32"/>
        </w:numPr>
        <w:spacing w:before="100" w:beforeAutospacing="1" w:after="100" w:afterAutospacing="1" w:line="480" w:lineRule="auto"/>
      </w:pPr>
      <w:r w:rsidRPr="00EF2A45">
        <w:rPr>
          <w:rStyle w:val="Strong"/>
          <w:rFonts w:eastAsiaTheme="majorEastAsia"/>
          <w:color w:val="000000"/>
        </w:rPr>
        <w:t>Cloud Computing Power:</w:t>
      </w:r>
      <w:r w:rsidRPr="00EF2A45">
        <w:rPr>
          <w:rStyle w:val="apple-converted-space"/>
          <w:rFonts w:eastAsiaTheme="majorEastAsia"/>
          <w:color w:val="000000"/>
        </w:rPr>
        <w:t> </w:t>
      </w:r>
      <w:r w:rsidRPr="00A66904">
        <w:t>Google Cloud’s</w:t>
      </w:r>
      <w:r w:rsidRPr="00EF2A45">
        <w:rPr>
          <w:rStyle w:val="apple-converted-space"/>
          <w:rFonts w:eastAsiaTheme="majorEastAsia"/>
          <w:color w:val="000000"/>
        </w:rPr>
        <w:t> </w:t>
      </w:r>
      <w:r w:rsidRPr="00EF2A45">
        <w:rPr>
          <w:rStyle w:val="Strong"/>
          <w:rFonts w:eastAsiaTheme="majorEastAsia"/>
          <w:color w:val="000000"/>
        </w:rPr>
        <w:t>Compute Engine</w:t>
      </w:r>
    </w:p>
    <w:p w14:paraId="44DD9D9D" w14:textId="77777777" w:rsidR="00F16958" w:rsidRPr="00A66904" w:rsidRDefault="00F16958" w:rsidP="00A66904">
      <w:pPr>
        <w:numPr>
          <w:ilvl w:val="0"/>
          <w:numId w:val="32"/>
        </w:numPr>
        <w:spacing w:before="100" w:beforeAutospacing="1" w:after="100" w:afterAutospacing="1" w:line="480" w:lineRule="auto"/>
      </w:pPr>
      <w:r w:rsidRPr="00EF2A45">
        <w:rPr>
          <w:rStyle w:val="Strong"/>
          <w:rFonts w:eastAsiaTheme="majorEastAsia"/>
          <w:color w:val="000000"/>
        </w:rPr>
        <w:t>API Gateway Management:</w:t>
      </w:r>
      <w:r w:rsidRPr="00EF2A45">
        <w:rPr>
          <w:rStyle w:val="apple-converted-space"/>
          <w:rFonts w:eastAsiaTheme="majorEastAsia"/>
          <w:color w:val="000000"/>
        </w:rPr>
        <w:t> </w:t>
      </w:r>
      <w:r w:rsidRPr="00A66904">
        <w:t>Tools for APIs deployed in Google Cloud (</w:t>
      </w:r>
      <w:r w:rsidRPr="00EF2A45">
        <w:rPr>
          <w:rStyle w:val="Strong"/>
          <w:rFonts w:eastAsiaTheme="majorEastAsia"/>
          <w:color w:val="000000"/>
        </w:rPr>
        <w:t>Google Cloud API Gateway</w:t>
      </w:r>
      <w:r w:rsidRPr="00A66904">
        <w:t>).</w:t>
      </w:r>
    </w:p>
    <w:p w14:paraId="04F47917" w14:textId="77777777" w:rsidR="00F16958" w:rsidRPr="00B20A29" w:rsidRDefault="00F16958" w:rsidP="00B20A29">
      <w:pPr>
        <w:pStyle w:val="Heading3"/>
        <w:rPr>
          <w:rStyle w:val="SubtleEmphasis"/>
          <w:i w:val="0"/>
          <w:iCs w:val="0"/>
          <w:color w:val="A0C7C5" w:themeColor="accent6" w:themeTint="99"/>
        </w:rPr>
      </w:pPr>
      <w:bookmarkStart w:id="12" w:name="_Toc197349103"/>
      <w:r w:rsidRPr="00B20A29">
        <w:rPr>
          <w:rStyle w:val="SubtleEmphasis"/>
          <w:i w:val="0"/>
          <w:iCs w:val="0"/>
          <w:color w:val="A0C7C5" w:themeColor="accent6" w:themeTint="99"/>
        </w:rPr>
        <w:t>7. Security Resources</w:t>
      </w:r>
      <w:bookmarkEnd w:id="12"/>
    </w:p>
    <w:p w14:paraId="31D60DCB" w14:textId="77777777" w:rsidR="00F16958" w:rsidRPr="00A66904" w:rsidRDefault="00F16958" w:rsidP="00A66904">
      <w:pPr>
        <w:numPr>
          <w:ilvl w:val="0"/>
          <w:numId w:val="33"/>
        </w:numPr>
        <w:spacing w:before="100" w:beforeAutospacing="1" w:after="100" w:afterAutospacing="1" w:line="480" w:lineRule="auto"/>
      </w:pPr>
      <w:r w:rsidRPr="00EF2A45">
        <w:rPr>
          <w:rStyle w:val="Strong"/>
          <w:rFonts w:eastAsiaTheme="majorEastAsia"/>
          <w:color w:val="000000"/>
        </w:rPr>
        <w:t>Security Assessment Tools:</w:t>
      </w:r>
    </w:p>
    <w:p w14:paraId="7BDC058D" w14:textId="77777777" w:rsidR="00F16958" w:rsidRPr="00A66904" w:rsidRDefault="00F16958" w:rsidP="00A66904">
      <w:pPr>
        <w:numPr>
          <w:ilvl w:val="0"/>
          <w:numId w:val="33"/>
        </w:numPr>
        <w:spacing w:before="100" w:beforeAutospacing="1" w:after="100" w:afterAutospacing="1" w:line="480" w:lineRule="auto"/>
      </w:pPr>
      <w:r w:rsidRPr="00EF2A45">
        <w:rPr>
          <w:rStyle w:val="Strong"/>
          <w:rFonts w:eastAsiaTheme="majorEastAsia"/>
          <w:color w:val="000000"/>
        </w:rPr>
        <w:t>Encryption Tools: Google Cloud Key Management Service</w:t>
      </w:r>
      <w:r w:rsidRPr="00EF2A45">
        <w:rPr>
          <w:rStyle w:val="apple-converted-space"/>
          <w:rFonts w:eastAsiaTheme="majorEastAsia"/>
          <w:color w:val="000000"/>
        </w:rPr>
        <w:t> </w:t>
      </w:r>
      <w:r w:rsidRPr="00A66904">
        <w:t>(KMS).</w:t>
      </w:r>
    </w:p>
    <w:p w14:paraId="42CDE623" w14:textId="77777777" w:rsidR="00F16958" w:rsidRPr="00A66904" w:rsidRDefault="00F16958" w:rsidP="00A66904">
      <w:pPr>
        <w:numPr>
          <w:ilvl w:val="0"/>
          <w:numId w:val="33"/>
        </w:numPr>
        <w:spacing w:before="100" w:beforeAutospacing="1" w:after="100" w:afterAutospacing="1" w:line="480" w:lineRule="auto"/>
      </w:pPr>
      <w:r w:rsidRPr="00EF2A45">
        <w:rPr>
          <w:rStyle w:val="Strong"/>
          <w:rFonts w:eastAsiaTheme="majorEastAsia"/>
          <w:color w:val="000000"/>
        </w:rPr>
        <w:t>Multi-factor Authentication (MFA) Setup:</w:t>
      </w:r>
      <w:r w:rsidRPr="00EF2A45">
        <w:rPr>
          <w:rStyle w:val="apple-converted-space"/>
          <w:rFonts w:eastAsiaTheme="majorEastAsia"/>
          <w:color w:val="000000"/>
        </w:rPr>
        <w:t> </w:t>
      </w:r>
      <w:r w:rsidRPr="00A66904">
        <w:t>Tools for implementing and ensuring multi-factor authentication</w:t>
      </w:r>
    </w:p>
    <w:p w14:paraId="7002A68D" w14:textId="77777777" w:rsidR="00F16958" w:rsidRPr="00B20A29" w:rsidRDefault="00F16958" w:rsidP="00B20A29">
      <w:pPr>
        <w:pStyle w:val="Heading3"/>
        <w:rPr>
          <w:rStyle w:val="SubtleEmphasis"/>
          <w:i w:val="0"/>
          <w:iCs w:val="0"/>
          <w:color w:val="A0C7C5" w:themeColor="accent6" w:themeTint="99"/>
        </w:rPr>
      </w:pPr>
      <w:bookmarkStart w:id="13" w:name="_Toc197349104"/>
      <w:r w:rsidRPr="00B20A29">
        <w:rPr>
          <w:rStyle w:val="SubtleEmphasis"/>
          <w:i w:val="0"/>
          <w:iCs w:val="0"/>
          <w:color w:val="A0C7C5" w:themeColor="accent6" w:themeTint="99"/>
        </w:rPr>
        <w:t>8. External Vendors</w:t>
      </w:r>
      <w:bookmarkEnd w:id="13"/>
    </w:p>
    <w:p w14:paraId="30BC6742" w14:textId="77777777" w:rsidR="00F16958" w:rsidRPr="00A66904" w:rsidRDefault="00F16958" w:rsidP="00A66904">
      <w:pPr>
        <w:numPr>
          <w:ilvl w:val="0"/>
          <w:numId w:val="34"/>
        </w:numPr>
        <w:spacing w:before="100" w:beforeAutospacing="1" w:after="100" w:afterAutospacing="1" w:line="480" w:lineRule="auto"/>
      </w:pPr>
      <w:r w:rsidRPr="00EF2A45">
        <w:rPr>
          <w:rStyle w:val="Strong"/>
          <w:rFonts w:eastAsiaTheme="majorEastAsia"/>
          <w:color w:val="000000"/>
        </w:rPr>
        <w:t>AI Solution Provider (Gemini):</w:t>
      </w:r>
      <w:r w:rsidRPr="00EF2A45">
        <w:rPr>
          <w:rStyle w:val="apple-converted-space"/>
          <w:rFonts w:eastAsiaTheme="majorEastAsia"/>
          <w:color w:val="000000"/>
        </w:rPr>
        <w:t> </w:t>
      </w:r>
      <w:r w:rsidRPr="00A66904">
        <w:t>Vendor support for deploying and integrating the AI assistant.</w:t>
      </w:r>
    </w:p>
    <w:p w14:paraId="27C4B888" w14:textId="77777777" w:rsidR="00B20A29" w:rsidRDefault="00F16958" w:rsidP="00B20A29">
      <w:pPr>
        <w:numPr>
          <w:ilvl w:val="0"/>
          <w:numId w:val="34"/>
        </w:numPr>
        <w:spacing w:before="100" w:beforeAutospacing="1" w:after="100" w:afterAutospacing="1" w:line="480" w:lineRule="auto"/>
      </w:pPr>
      <w:r w:rsidRPr="00EF2A45">
        <w:rPr>
          <w:rStyle w:val="Strong"/>
          <w:rFonts w:eastAsiaTheme="majorEastAsia"/>
          <w:color w:val="000000"/>
        </w:rPr>
        <w:t>Google Workspace Support:</w:t>
      </w:r>
      <w:r w:rsidRPr="00EF2A45">
        <w:rPr>
          <w:rStyle w:val="apple-converted-space"/>
          <w:rFonts w:eastAsiaTheme="majorEastAsia"/>
          <w:color w:val="000000"/>
        </w:rPr>
        <w:t> </w:t>
      </w:r>
      <w:r w:rsidRPr="00A66904">
        <w:t>Assistance from Google for integration, troubleshooting, and API usage</w:t>
      </w:r>
    </w:p>
    <w:p w14:paraId="07636C61" w14:textId="67AB0AA8" w:rsidR="00F16958" w:rsidRPr="00B20A29" w:rsidRDefault="00F16958" w:rsidP="00B20A29">
      <w:pPr>
        <w:numPr>
          <w:ilvl w:val="0"/>
          <w:numId w:val="34"/>
        </w:numPr>
        <w:spacing w:before="100" w:beforeAutospacing="1" w:after="100" w:afterAutospacing="1" w:line="480" w:lineRule="auto"/>
      </w:pPr>
      <w:r w:rsidRPr="00B20A29">
        <w:rPr>
          <w:rStyle w:val="Strong"/>
          <w:rFonts w:eastAsiaTheme="majorEastAsia"/>
          <w:bCs w:val="0"/>
        </w:rPr>
        <w:t>Third-Party IT Systems (e.g., ticketing systems):</w:t>
      </w:r>
      <w:r w:rsidRPr="00B20A29">
        <w:rPr>
          <w:rStyle w:val="Strong"/>
          <w:bCs w:val="0"/>
        </w:rPr>
        <w:t xml:space="preserve"> ConnectWise, Kaseya</w:t>
      </w:r>
    </w:p>
    <w:p w14:paraId="0C416AA2" w14:textId="77777777" w:rsidR="00F16958" w:rsidRPr="00B20A29" w:rsidRDefault="00F16958" w:rsidP="00B20A29">
      <w:pPr>
        <w:pStyle w:val="Heading3"/>
        <w:rPr>
          <w:rStyle w:val="SubtleEmphasis"/>
          <w:i w:val="0"/>
          <w:iCs w:val="0"/>
          <w:color w:val="A0C7C5" w:themeColor="accent6" w:themeTint="99"/>
        </w:rPr>
      </w:pPr>
      <w:bookmarkStart w:id="14" w:name="_Toc197349105"/>
      <w:r w:rsidRPr="00B20A29">
        <w:rPr>
          <w:rStyle w:val="SubtleEmphasis"/>
          <w:i w:val="0"/>
          <w:iCs w:val="0"/>
          <w:color w:val="A0C7C5" w:themeColor="accent6" w:themeTint="99"/>
        </w:rPr>
        <w:t>9. Budget and Financial Resources</w:t>
      </w:r>
      <w:bookmarkEnd w:id="14"/>
    </w:p>
    <w:p w14:paraId="44A46E77" w14:textId="77777777" w:rsidR="00F16958" w:rsidRPr="00A66904" w:rsidRDefault="00F16958" w:rsidP="00A66904">
      <w:pPr>
        <w:numPr>
          <w:ilvl w:val="0"/>
          <w:numId w:val="35"/>
        </w:numPr>
        <w:spacing w:before="100" w:beforeAutospacing="1" w:after="100" w:afterAutospacing="1" w:line="480" w:lineRule="auto"/>
      </w:pPr>
      <w:r w:rsidRPr="00EF2A45">
        <w:rPr>
          <w:rStyle w:val="Strong"/>
          <w:rFonts w:eastAsiaTheme="majorEastAsia"/>
          <w:color w:val="000000"/>
        </w:rPr>
        <w:lastRenderedPageBreak/>
        <w:t>Cloud Infrastructure Budget:</w:t>
      </w:r>
      <w:r w:rsidRPr="00EF2A45">
        <w:rPr>
          <w:rStyle w:val="apple-converted-space"/>
          <w:rFonts w:eastAsiaTheme="majorEastAsia"/>
          <w:color w:val="000000"/>
        </w:rPr>
        <w:t> </w:t>
      </w:r>
      <w:r w:rsidRPr="00A66904">
        <w:t>Funds allocated for Google Cloud services, including compute resources, storage, and API services.</w:t>
      </w:r>
    </w:p>
    <w:p w14:paraId="732EAC1C" w14:textId="77777777" w:rsidR="00F16958" w:rsidRPr="00A66904" w:rsidRDefault="00F16958" w:rsidP="00A66904">
      <w:pPr>
        <w:numPr>
          <w:ilvl w:val="0"/>
          <w:numId w:val="35"/>
        </w:numPr>
        <w:spacing w:before="100" w:beforeAutospacing="1" w:after="100" w:afterAutospacing="1" w:line="480" w:lineRule="auto"/>
      </w:pPr>
      <w:r w:rsidRPr="00EF2A45">
        <w:rPr>
          <w:rStyle w:val="Strong"/>
          <w:rFonts w:eastAsiaTheme="majorEastAsia"/>
          <w:color w:val="000000"/>
        </w:rPr>
        <w:t>Personnel Budget:</w:t>
      </w:r>
      <w:r w:rsidRPr="00EF2A45">
        <w:rPr>
          <w:rStyle w:val="apple-converted-space"/>
          <w:rFonts w:eastAsiaTheme="majorEastAsia"/>
          <w:color w:val="000000"/>
        </w:rPr>
        <w:t> </w:t>
      </w:r>
      <w:r w:rsidRPr="00A66904">
        <w:t>Salaries for development, security, QA, and compliance personnel.</w:t>
      </w:r>
    </w:p>
    <w:p w14:paraId="359B53BB" w14:textId="341AD2B9" w:rsidR="00F16958" w:rsidRPr="00A66904" w:rsidRDefault="00F16958" w:rsidP="00A66904">
      <w:pPr>
        <w:numPr>
          <w:ilvl w:val="0"/>
          <w:numId w:val="35"/>
        </w:numPr>
        <w:spacing w:before="100" w:beforeAutospacing="1" w:after="100" w:afterAutospacing="1" w:line="480" w:lineRule="auto"/>
      </w:pPr>
      <w:r w:rsidRPr="00EF2A45">
        <w:rPr>
          <w:rStyle w:val="Strong"/>
          <w:rFonts w:eastAsiaTheme="majorEastAsia"/>
          <w:color w:val="000000"/>
        </w:rPr>
        <w:t>Vendor Costs:</w:t>
      </w:r>
      <w:r w:rsidRPr="00EF2A45">
        <w:rPr>
          <w:rStyle w:val="apple-converted-space"/>
          <w:rFonts w:eastAsiaTheme="majorEastAsia"/>
          <w:color w:val="000000"/>
        </w:rPr>
        <w:t> </w:t>
      </w:r>
      <w:r w:rsidRPr="00A66904">
        <w:t>Costs associated with third-party AI or software providers.</w:t>
      </w:r>
    </w:p>
    <w:p w14:paraId="22E7F804" w14:textId="77777777" w:rsidR="00F16958" w:rsidRPr="00B20A29" w:rsidRDefault="00F16958" w:rsidP="00B20A29">
      <w:pPr>
        <w:pStyle w:val="Heading3"/>
        <w:rPr>
          <w:rStyle w:val="SubtleEmphasis"/>
          <w:i w:val="0"/>
          <w:iCs w:val="0"/>
          <w:color w:val="A0C7C5" w:themeColor="accent6" w:themeTint="99"/>
        </w:rPr>
      </w:pPr>
      <w:bookmarkStart w:id="15" w:name="_Toc197349106"/>
      <w:r w:rsidRPr="00B20A29">
        <w:rPr>
          <w:rStyle w:val="SubtleEmphasis"/>
          <w:i w:val="0"/>
          <w:iCs w:val="0"/>
          <w:color w:val="A0C7C5" w:themeColor="accent6" w:themeTint="99"/>
        </w:rPr>
        <w:t>10. Communication &amp; Collaboration Tools</w:t>
      </w:r>
      <w:bookmarkEnd w:id="15"/>
    </w:p>
    <w:p w14:paraId="38226514" w14:textId="77777777" w:rsidR="00F16958" w:rsidRPr="00A66904" w:rsidRDefault="00F16958" w:rsidP="00A66904">
      <w:pPr>
        <w:numPr>
          <w:ilvl w:val="0"/>
          <w:numId w:val="36"/>
        </w:numPr>
        <w:spacing w:before="100" w:beforeAutospacing="1" w:after="100" w:afterAutospacing="1" w:line="480" w:lineRule="auto"/>
      </w:pPr>
      <w:r w:rsidRPr="00EF2A45">
        <w:rPr>
          <w:rStyle w:val="Strong"/>
          <w:rFonts w:eastAsiaTheme="majorEastAsia"/>
          <w:color w:val="000000"/>
        </w:rPr>
        <w:t>SMS</w:t>
      </w:r>
      <w:r w:rsidRPr="00EF2A45">
        <w:rPr>
          <w:rStyle w:val="apple-converted-space"/>
          <w:rFonts w:eastAsiaTheme="majorEastAsia"/>
          <w:color w:val="000000"/>
        </w:rPr>
        <w:t> </w:t>
      </w:r>
      <w:r w:rsidRPr="00A66904">
        <w:t>for daily communication and coordination within the team.</w:t>
      </w:r>
    </w:p>
    <w:p w14:paraId="1A8C8FE0" w14:textId="77777777" w:rsidR="00F16958" w:rsidRPr="00A66904" w:rsidRDefault="00F16958" w:rsidP="00A66904">
      <w:pPr>
        <w:numPr>
          <w:ilvl w:val="0"/>
          <w:numId w:val="36"/>
        </w:numPr>
        <w:spacing w:before="100" w:beforeAutospacing="1" w:after="100" w:afterAutospacing="1" w:line="480" w:lineRule="auto"/>
      </w:pPr>
      <w:r w:rsidRPr="00A66904">
        <w:t>Collaborate for remote meetings and stakeholder discussions.</w:t>
      </w:r>
    </w:p>
    <w:p w14:paraId="29694228" w14:textId="7EA1AA73" w:rsidR="00F16958" w:rsidRPr="00A66904" w:rsidRDefault="00F16958" w:rsidP="00A66904">
      <w:pPr>
        <w:numPr>
          <w:ilvl w:val="0"/>
          <w:numId w:val="36"/>
        </w:numPr>
        <w:spacing w:before="100" w:beforeAutospacing="1" w:after="100" w:afterAutospacing="1" w:line="480" w:lineRule="auto"/>
      </w:pPr>
      <w:r w:rsidRPr="00A66904">
        <w:t xml:space="preserve">Notion for file sharing and </w:t>
      </w:r>
      <w:r w:rsidR="00B1607C" w:rsidRPr="00A66904">
        <w:t>collaboration’s</w:t>
      </w:r>
    </w:p>
    <w:p w14:paraId="00B24843" w14:textId="77777777" w:rsidR="003E4346" w:rsidRDefault="003E4346" w:rsidP="00A66904">
      <w:pPr>
        <w:spacing w:line="480" w:lineRule="auto"/>
        <w:rPr>
          <w:rStyle w:val="Emphasis"/>
        </w:rPr>
      </w:pPr>
    </w:p>
    <w:p w14:paraId="0768B694" w14:textId="192C6A8C" w:rsidR="00781D25" w:rsidRPr="00B20A29" w:rsidRDefault="00B20A29" w:rsidP="00B20A29">
      <w:pPr>
        <w:pStyle w:val="Heading2"/>
      </w:pPr>
      <w:bookmarkStart w:id="16" w:name="_Toc197349107"/>
      <w:r w:rsidRPr="00B20A29">
        <w:t>KEY STAKE HOLDERS</w:t>
      </w:r>
      <w:bookmarkEnd w:id="16"/>
      <w:r w:rsidRPr="00B20A29">
        <w:t xml:space="preserve"> </w:t>
      </w:r>
    </w:p>
    <w:p w14:paraId="40D824A5" w14:textId="48D520FE" w:rsidR="00B20A29" w:rsidRPr="00B20A29" w:rsidRDefault="00B20A29" w:rsidP="00B20A29">
      <w:pPr>
        <w:pStyle w:val="Heading4"/>
      </w:pPr>
      <w:r w:rsidRPr="00B20A29">
        <w:t>Skyline</w:t>
      </w:r>
      <w:r>
        <w:t xml:space="preserve"> </w:t>
      </w:r>
    </w:p>
    <w:p w14:paraId="5731084E" w14:textId="617268A6" w:rsidR="00781D25" w:rsidRPr="00797942" w:rsidRDefault="00781D25" w:rsidP="00B20A29">
      <w:pPr>
        <w:pStyle w:val="ListParagraph"/>
        <w:numPr>
          <w:ilvl w:val="0"/>
          <w:numId w:val="39"/>
        </w:numPr>
        <w:spacing w:before="100" w:beforeAutospacing="1" w:after="100" w:afterAutospacing="1" w:line="480" w:lineRule="auto"/>
      </w:pPr>
      <w:r w:rsidRPr="00797942">
        <w:rPr>
          <w:rFonts w:eastAsiaTheme="majorEastAsia"/>
        </w:rPr>
        <w:t>Internal</w:t>
      </w:r>
    </w:p>
    <w:p w14:paraId="0F188F8D" w14:textId="77777777" w:rsidR="00781D25" w:rsidRPr="00797942" w:rsidRDefault="00781D25" w:rsidP="00A66904">
      <w:pPr>
        <w:numPr>
          <w:ilvl w:val="1"/>
          <w:numId w:val="39"/>
        </w:numPr>
        <w:spacing w:before="100" w:beforeAutospacing="1" w:after="100" w:afterAutospacing="1" w:line="480" w:lineRule="auto"/>
      </w:pPr>
      <w:r w:rsidRPr="00797942">
        <w:t>IT staff, customer support teams, end-users</w:t>
      </w:r>
    </w:p>
    <w:p w14:paraId="3C47C753" w14:textId="77777777" w:rsidR="00781D25" w:rsidRPr="00797942" w:rsidRDefault="00781D25" w:rsidP="00A66904">
      <w:pPr>
        <w:numPr>
          <w:ilvl w:val="0"/>
          <w:numId w:val="39"/>
        </w:numPr>
        <w:spacing w:before="100" w:beforeAutospacing="1" w:after="100" w:afterAutospacing="1" w:line="480" w:lineRule="auto"/>
      </w:pPr>
      <w:r w:rsidRPr="00797942">
        <w:rPr>
          <w:rFonts w:eastAsiaTheme="majorEastAsia"/>
        </w:rPr>
        <w:t>External</w:t>
      </w:r>
    </w:p>
    <w:p w14:paraId="28B69059" w14:textId="77777777" w:rsidR="00781D25" w:rsidRDefault="00781D25" w:rsidP="00A66904">
      <w:pPr>
        <w:numPr>
          <w:ilvl w:val="1"/>
          <w:numId w:val="39"/>
        </w:numPr>
        <w:spacing w:before="100" w:beforeAutospacing="1" w:after="100" w:afterAutospacing="1" w:line="480" w:lineRule="auto"/>
      </w:pPr>
      <w:r w:rsidRPr="00797942">
        <w:t>AI solution provider (Gemini), SaaS platform vendor (Google Workspace/ 3rd party systems)</w:t>
      </w:r>
    </w:p>
    <w:p w14:paraId="3FA79FB7" w14:textId="76CD041E" w:rsidR="00B20A29" w:rsidRPr="00B20A29" w:rsidRDefault="00B20A29" w:rsidP="00B20A29">
      <w:pPr>
        <w:pStyle w:val="Heading4"/>
      </w:pPr>
      <w:r w:rsidRPr="00B20A29">
        <w:t xml:space="preserve">Athenol </w:t>
      </w:r>
    </w:p>
    <w:p w14:paraId="315914E2" w14:textId="77777777" w:rsidR="00B20A29" w:rsidRDefault="00B20A29" w:rsidP="00B20A29">
      <w:pPr>
        <w:spacing w:line="480" w:lineRule="auto"/>
        <w:rPr>
          <w:rStyle w:val="Strong"/>
        </w:rPr>
      </w:pPr>
      <w:r w:rsidRPr="00EF2A45">
        <w:rPr>
          <w:rStyle w:val="Strong"/>
        </w:rPr>
        <w:t xml:space="preserve">Internal Stakeholders: </w:t>
      </w:r>
    </w:p>
    <w:p w14:paraId="4182EEFA" w14:textId="77777777" w:rsidR="00B20A29" w:rsidRPr="00B20A29" w:rsidRDefault="00B20A29" w:rsidP="00B20A29">
      <w:pPr>
        <w:pStyle w:val="ListParagraph"/>
        <w:numPr>
          <w:ilvl w:val="1"/>
          <w:numId w:val="54"/>
        </w:numPr>
        <w:spacing w:line="480" w:lineRule="auto"/>
        <w:rPr>
          <w:b/>
          <w:bCs/>
        </w:rPr>
      </w:pPr>
      <w:r w:rsidRPr="00B20A29">
        <w:t>Leadership Team: Responsible for strategic direction and financial performance.</w:t>
      </w:r>
    </w:p>
    <w:p w14:paraId="5716D498" w14:textId="77777777" w:rsidR="00B20A29" w:rsidRPr="00B20A29" w:rsidRDefault="00B20A29" w:rsidP="00B20A29">
      <w:pPr>
        <w:pStyle w:val="ListParagraph"/>
        <w:numPr>
          <w:ilvl w:val="1"/>
          <w:numId w:val="54"/>
        </w:numPr>
        <w:spacing w:line="480" w:lineRule="auto"/>
        <w:rPr>
          <w:b/>
          <w:bCs/>
        </w:rPr>
      </w:pPr>
      <w:r w:rsidRPr="00B20A29">
        <w:t>Technical Staff: Deliver IT services and support to clients.</w:t>
      </w:r>
    </w:p>
    <w:p w14:paraId="21E6BB04" w14:textId="77777777" w:rsidR="00B20A29" w:rsidRDefault="00B20A29" w:rsidP="00B20A29">
      <w:pPr>
        <w:pStyle w:val="ListParagraph"/>
        <w:numPr>
          <w:ilvl w:val="1"/>
          <w:numId w:val="54"/>
        </w:numPr>
        <w:spacing w:line="480" w:lineRule="auto"/>
      </w:pPr>
      <w:r w:rsidRPr="00B20A29">
        <w:t>Sales and Marketing Team: Generate leads and maintain client relationships.</w:t>
      </w:r>
    </w:p>
    <w:p w14:paraId="2BA13C3B" w14:textId="77777777" w:rsidR="00B20A29" w:rsidRPr="00B20A29" w:rsidRDefault="00B20A29" w:rsidP="00B20A29">
      <w:pPr>
        <w:pStyle w:val="ListParagraph"/>
        <w:numPr>
          <w:ilvl w:val="1"/>
          <w:numId w:val="54"/>
        </w:numPr>
        <w:spacing w:line="480" w:lineRule="auto"/>
      </w:pPr>
      <w:r w:rsidRPr="00B20A29">
        <w:t>Administrative Staff: Handle billing, reporting, and operational support.</w:t>
      </w:r>
    </w:p>
    <w:p w14:paraId="63906A9D" w14:textId="77777777" w:rsidR="00B20A29" w:rsidRPr="00EF2A45" w:rsidRDefault="00B20A29" w:rsidP="00B20A29">
      <w:pPr>
        <w:spacing w:line="480" w:lineRule="auto"/>
        <w:rPr>
          <w:rStyle w:val="Strong"/>
        </w:rPr>
      </w:pPr>
      <w:r w:rsidRPr="00EF2A45">
        <w:rPr>
          <w:rStyle w:val="Strong"/>
        </w:rPr>
        <w:t xml:space="preserve">External Stakeholders: </w:t>
      </w:r>
    </w:p>
    <w:p w14:paraId="3656F84E" w14:textId="77777777" w:rsidR="00B20A29" w:rsidRPr="00B20A29" w:rsidRDefault="00B20A29" w:rsidP="00B20A29">
      <w:pPr>
        <w:spacing w:line="480" w:lineRule="auto"/>
        <w:ind w:firstLine="720"/>
      </w:pPr>
      <w:r w:rsidRPr="00EF2A45">
        <w:rPr>
          <w:rStyle w:val="Emphasis"/>
          <w:sz w:val="21"/>
          <w:szCs w:val="21"/>
        </w:rPr>
        <w:lastRenderedPageBreak/>
        <w:t>o</w:t>
      </w:r>
      <w:r w:rsidRPr="00EF2A45">
        <w:rPr>
          <w:rStyle w:val="Emphasis"/>
          <w:sz w:val="21"/>
          <w:szCs w:val="21"/>
        </w:rPr>
        <w:tab/>
      </w:r>
      <w:r w:rsidRPr="00B20A29">
        <w:t>Clients: SMBs relying on Athenol Inc for IT services.</w:t>
      </w:r>
    </w:p>
    <w:p w14:paraId="4180980F" w14:textId="77777777" w:rsidR="00B20A29" w:rsidRPr="00B20A29" w:rsidRDefault="00B20A29" w:rsidP="00B20A29">
      <w:pPr>
        <w:spacing w:line="480" w:lineRule="auto"/>
        <w:ind w:left="1440" w:hanging="720"/>
      </w:pPr>
      <w:r w:rsidRPr="00B20A29">
        <w:t>o</w:t>
      </w:r>
      <w:r w:rsidRPr="00B20A29">
        <w:tab/>
        <w:t>Vendors: Technology providers (e.g., Google, Verizon, California based tech-startups) supplying tools and platforms.</w:t>
      </w:r>
    </w:p>
    <w:p w14:paraId="671CE711" w14:textId="1F92AD79" w:rsidR="00B6795B" w:rsidRDefault="00B20A29" w:rsidP="00B6795B">
      <w:pPr>
        <w:spacing w:line="480" w:lineRule="auto"/>
        <w:ind w:firstLine="720"/>
      </w:pPr>
      <w:r w:rsidRPr="00B20A29">
        <w:t>o</w:t>
      </w:r>
      <w:r w:rsidRPr="00B20A29">
        <w:tab/>
        <w:t>Partners: Software vendors and other MSPs for collaborative solutio</w:t>
      </w:r>
      <w:r w:rsidR="00B6795B">
        <w:t>n</w:t>
      </w:r>
    </w:p>
    <w:p w14:paraId="3266CC41" w14:textId="77777777" w:rsidR="00B6795B" w:rsidRDefault="00B6795B" w:rsidP="00B6795B">
      <w:pPr>
        <w:spacing w:line="480" w:lineRule="auto"/>
        <w:ind w:firstLine="720"/>
      </w:pPr>
    </w:p>
    <w:p w14:paraId="7327B0C5" w14:textId="77777777" w:rsidR="00831933" w:rsidRDefault="00831933" w:rsidP="00B20A29"/>
    <w:p w14:paraId="5057199B" w14:textId="77777777" w:rsidR="00831933" w:rsidRDefault="00831933" w:rsidP="00B20A29"/>
    <w:p w14:paraId="30CA7AF0" w14:textId="77777777" w:rsidR="00A71A27" w:rsidRDefault="00A71A27" w:rsidP="00B20A29"/>
    <w:p w14:paraId="07358AC2" w14:textId="77777777" w:rsidR="00A71A27" w:rsidRDefault="00A71A27" w:rsidP="00B20A29"/>
    <w:p w14:paraId="552DAECA" w14:textId="77777777" w:rsidR="00A71A27" w:rsidRDefault="00A71A27" w:rsidP="00B20A29"/>
    <w:p w14:paraId="50565338" w14:textId="77777777" w:rsidR="00A71A27" w:rsidRDefault="00A71A27" w:rsidP="00B20A29"/>
    <w:p w14:paraId="54DF8FD0" w14:textId="77777777" w:rsidR="00A71A27" w:rsidRDefault="00A71A27" w:rsidP="00B20A29"/>
    <w:p w14:paraId="6802EA46" w14:textId="77777777" w:rsidR="00A71A27" w:rsidRDefault="00A71A27" w:rsidP="00B20A29"/>
    <w:p w14:paraId="511CF703" w14:textId="77777777" w:rsidR="00A71A27" w:rsidRDefault="00A71A27" w:rsidP="00B20A29"/>
    <w:p w14:paraId="45B62C7E" w14:textId="77777777" w:rsidR="00A71A27" w:rsidRDefault="00A71A27" w:rsidP="00B20A29"/>
    <w:p w14:paraId="3922DD05" w14:textId="77777777" w:rsidR="00A71A27" w:rsidRDefault="00A71A27" w:rsidP="00B20A29"/>
    <w:p w14:paraId="6EBCEB11" w14:textId="77777777" w:rsidR="00A71A27" w:rsidRDefault="00A71A27" w:rsidP="00B20A29"/>
    <w:p w14:paraId="7B016C29" w14:textId="77777777" w:rsidR="00A71A27" w:rsidRDefault="00A71A27" w:rsidP="00B20A29"/>
    <w:p w14:paraId="7C7F77B5" w14:textId="77777777" w:rsidR="00A71A27" w:rsidRDefault="00A71A27" w:rsidP="00B20A29"/>
    <w:p w14:paraId="12CC9504" w14:textId="77777777" w:rsidR="00A71A27" w:rsidRDefault="00A71A27" w:rsidP="00B20A29"/>
    <w:p w14:paraId="63CEC883" w14:textId="77777777" w:rsidR="00A71A27" w:rsidRDefault="00A71A27" w:rsidP="00B20A29"/>
    <w:p w14:paraId="0C846735" w14:textId="77777777" w:rsidR="00A71A27" w:rsidRDefault="00A71A27" w:rsidP="00B20A29"/>
    <w:p w14:paraId="6EC9AD0F" w14:textId="77777777" w:rsidR="00A71A27" w:rsidRDefault="00A71A27" w:rsidP="00B20A29"/>
    <w:p w14:paraId="2746AE67" w14:textId="77777777" w:rsidR="00A71A27" w:rsidRDefault="00A71A27" w:rsidP="00B20A29"/>
    <w:p w14:paraId="7A92E1E6" w14:textId="77777777" w:rsidR="00A71A27" w:rsidRDefault="00A71A27" w:rsidP="00B20A29"/>
    <w:p w14:paraId="14FA5736" w14:textId="77777777" w:rsidR="00A71A27" w:rsidRDefault="00A71A27" w:rsidP="00B20A29"/>
    <w:p w14:paraId="3B10BDD3" w14:textId="77777777" w:rsidR="00A71A27" w:rsidRDefault="00A71A27" w:rsidP="00B20A29"/>
    <w:p w14:paraId="4FE4D18D" w14:textId="77777777" w:rsidR="00A71A27" w:rsidRDefault="00A71A27" w:rsidP="00B20A29"/>
    <w:p w14:paraId="1C6D1F28" w14:textId="77777777" w:rsidR="00A71A27" w:rsidRDefault="00A71A27" w:rsidP="00B20A29"/>
    <w:p w14:paraId="3A97969B" w14:textId="77777777" w:rsidR="00A71A27" w:rsidRDefault="00A71A27" w:rsidP="00B20A29"/>
    <w:p w14:paraId="2516E26E" w14:textId="77777777" w:rsidR="00A71A27" w:rsidRDefault="00A71A27" w:rsidP="00B20A29"/>
    <w:p w14:paraId="6DC2057E" w14:textId="77777777" w:rsidR="00A71A27" w:rsidRDefault="00A71A27" w:rsidP="00B20A29"/>
    <w:p w14:paraId="5459D36A" w14:textId="77777777" w:rsidR="00A71A27" w:rsidRDefault="00A71A27" w:rsidP="00B20A29"/>
    <w:p w14:paraId="335DE0DF" w14:textId="77777777" w:rsidR="00A71A27" w:rsidRDefault="00A71A27" w:rsidP="00B20A29"/>
    <w:p w14:paraId="1BECB396" w14:textId="77777777" w:rsidR="00A71A27" w:rsidRDefault="00A71A27" w:rsidP="00B20A29"/>
    <w:p w14:paraId="6DEDBAE2" w14:textId="583D87D8" w:rsidR="00B20A29" w:rsidRDefault="00B20A29" w:rsidP="00B20A29"/>
    <w:p w14:paraId="22ACD2E3" w14:textId="77777777" w:rsidR="00A71A27" w:rsidRDefault="00A71A27" w:rsidP="00B20A29"/>
    <w:p w14:paraId="694209E4" w14:textId="77777777" w:rsidR="00A71A27" w:rsidRDefault="00A71A27" w:rsidP="00B20A29"/>
    <w:p w14:paraId="186130F6" w14:textId="77777777" w:rsidR="00A71A27" w:rsidRPr="00B20A29" w:rsidRDefault="00A71A27" w:rsidP="00B20A29"/>
    <w:p w14:paraId="37C95A6E" w14:textId="269C26F1" w:rsidR="00990017" w:rsidRPr="00A66904" w:rsidRDefault="00B20A29" w:rsidP="00A71A27">
      <w:pPr>
        <w:pStyle w:val="Title"/>
        <w:jc w:val="left"/>
      </w:pPr>
      <w:r w:rsidRPr="00A66904">
        <w:lastRenderedPageBreak/>
        <w:t xml:space="preserve">PROJECT CHARTER </w:t>
      </w:r>
    </w:p>
    <w:p w14:paraId="30BC71F8" w14:textId="16636503" w:rsidR="00797942" w:rsidRPr="00797942" w:rsidRDefault="00797942" w:rsidP="00831933">
      <w:pPr>
        <w:spacing w:after="200" w:line="480" w:lineRule="auto"/>
      </w:pPr>
      <w:r w:rsidRPr="00797942">
        <w:rPr>
          <w:rFonts w:eastAsiaTheme="majorEastAsia"/>
        </w:rPr>
        <w:t>Project Title</w:t>
      </w:r>
    </w:p>
    <w:p w14:paraId="486CF283" w14:textId="77777777" w:rsidR="00797942" w:rsidRPr="00797942" w:rsidRDefault="00797942" w:rsidP="00A66904">
      <w:pPr>
        <w:numPr>
          <w:ilvl w:val="1"/>
          <w:numId w:val="37"/>
        </w:numPr>
        <w:spacing w:after="200" w:line="480" w:lineRule="auto"/>
      </w:pPr>
      <w:r w:rsidRPr="00797942">
        <w:rPr>
          <w:rFonts w:eastAsiaTheme="majorEastAsia"/>
        </w:rPr>
        <w:t>AI App Integration for Google Workspace</w:t>
      </w:r>
    </w:p>
    <w:p w14:paraId="16A06701" w14:textId="77777777" w:rsidR="00797942" w:rsidRPr="00797942" w:rsidRDefault="00797942" w:rsidP="00A66904">
      <w:pPr>
        <w:numPr>
          <w:ilvl w:val="0"/>
          <w:numId w:val="37"/>
        </w:numPr>
        <w:spacing w:after="200" w:line="480" w:lineRule="auto"/>
      </w:pPr>
      <w:r w:rsidRPr="00797942">
        <w:rPr>
          <w:rFonts w:eastAsiaTheme="majorEastAsia"/>
        </w:rPr>
        <w:t>Project Manager: Jayla Johnson</w:t>
      </w:r>
    </w:p>
    <w:p w14:paraId="637F15F1" w14:textId="77777777" w:rsidR="00797942" w:rsidRPr="00797942" w:rsidRDefault="00797942" w:rsidP="00A66904">
      <w:pPr>
        <w:numPr>
          <w:ilvl w:val="0"/>
          <w:numId w:val="37"/>
        </w:numPr>
        <w:spacing w:after="200" w:line="480" w:lineRule="auto"/>
      </w:pPr>
      <w:r w:rsidRPr="00797942">
        <w:rPr>
          <w:rFonts w:eastAsiaTheme="majorEastAsia"/>
        </w:rPr>
        <w:t>Project Start and End Dates</w:t>
      </w:r>
    </w:p>
    <w:p w14:paraId="1D79BB02" w14:textId="7ACFD841" w:rsidR="00797942" w:rsidRPr="00A66904" w:rsidRDefault="00797942" w:rsidP="00A66904">
      <w:pPr>
        <w:numPr>
          <w:ilvl w:val="1"/>
          <w:numId w:val="37"/>
        </w:numPr>
        <w:spacing w:line="480" w:lineRule="auto"/>
      </w:pPr>
      <w:r w:rsidRPr="00797942">
        <w:rPr>
          <w:rFonts w:eastAsiaTheme="majorEastAsia"/>
        </w:rPr>
        <w:t xml:space="preserve">January 31, 2025 - </w:t>
      </w:r>
      <w:r w:rsidRPr="00A66904">
        <w:t>May</w:t>
      </w:r>
      <w:r w:rsidRPr="00797942">
        <w:rPr>
          <w:rFonts w:eastAsiaTheme="majorEastAsia"/>
        </w:rPr>
        <w:t xml:space="preserve"> 30, 2025</w:t>
      </w:r>
    </w:p>
    <w:p w14:paraId="48A6753E" w14:textId="77777777" w:rsidR="00797942" w:rsidRPr="00797942" w:rsidRDefault="00797942" w:rsidP="00A66904">
      <w:pPr>
        <w:numPr>
          <w:ilvl w:val="0"/>
          <w:numId w:val="38"/>
        </w:numPr>
        <w:spacing w:before="100" w:beforeAutospacing="1" w:after="100" w:afterAutospacing="1" w:line="480" w:lineRule="auto"/>
      </w:pPr>
      <w:r w:rsidRPr="00797942">
        <w:t>Project team</w:t>
      </w:r>
    </w:p>
    <w:p w14:paraId="34EC9AE0" w14:textId="77777777" w:rsidR="00797942" w:rsidRPr="00797942" w:rsidRDefault="00797942" w:rsidP="00A66904">
      <w:pPr>
        <w:numPr>
          <w:ilvl w:val="1"/>
          <w:numId w:val="38"/>
        </w:numPr>
        <w:spacing w:before="100" w:beforeAutospacing="1" w:after="100" w:afterAutospacing="1" w:line="480" w:lineRule="auto"/>
      </w:pPr>
      <w:r w:rsidRPr="00797942">
        <w:t>Project Manager: Jayla J.</w:t>
      </w:r>
    </w:p>
    <w:p w14:paraId="73FE448F" w14:textId="77777777" w:rsidR="00797942" w:rsidRPr="00797942" w:rsidRDefault="00797942" w:rsidP="00A66904">
      <w:pPr>
        <w:numPr>
          <w:ilvl w:val="1"/>
          <w:numId w:val="38"/>
        </w:numPr>
        <w:spacing w:before="100" w:beforeAutospacing="1" w:after="100" w:afterAutospacing="1" w:line="480" w:lineRule="auto"/>
      </w:pPr>
      <w:r w:rsidRPr="00797942">
        <w:t>Scrum Master: Issac M.</w:t>
      </w:r>
    </w:p>
    <w:p w14:paraId="7C992332" w14:textId="77777777" w:rsidR="00797942" w:rsidRPr="00797942" w:rsidRDefault="00797942" w:rsidP="00A66904">
      <w:pPr>
        <w:numPr>
          <w:ilvl w:val="1"/>
          <w:numId w:val="38"/>
        </w:numPr>
        <w:spacing w:before="100" w:beforeAutospacing="1" w:after="100" w:afterAutospacing="1" w:line="480" w:lineRule="auto"/>
      </w:pPr>
      <w:r w:rsidRPr="00797942">
        <w:t>IT Software Engineer: Hasan M.</w:t>
      </w:r>
    </w:p>
    <w:p w14:paraId="19E8421B" w14:textId="77777777" w:rsidR="00797942" w:rsidRPr="00797942" w:rsidRDefault="00797942" w:rsidP="00A66904">
      <w:pPr>
        <w:numPr>
          <w:ilvl w:val="1"/>
          <w:numId w:val="38"/>
        </w:numPr>
        <w:spacing w:before="100" w:beforeAutospacing="1" w:after="100" w:afterAutospacing="1" w:line="480" w:lineRule="auto"/>
      </w:pPr>
      <w:r w:rsidRPr="00797942">
        <w:t>IT QA Engineer: Menchie C.</w:t>
      </w:r>
    </w:p>
    <w:p w14:paraId="7E3CD2E8" w14:textId="77777777" w:rsidR="00797942" w:rsidRPr="00797942" w:rsidRDefault="00797942" w:rsidP="00A66904">
      <w:pPr>
        <w:numPr>
          <w:ilvl w:val="1"/>
          <w:numId w:val="38"/>
        </w:numPr>
        <w:spacing w:before="100" w:beforeAutospacing="1" w:after="100" w:afterAutospacing="1" w:line="480" w:lineRule="auto"/>
      </w:pPr>
      <w:r w:rsidRPr="00797942">
        <w:t>Chief Risk and Compliance Officer (CRCO): Matthew T.</w:t>
      </w:r>
    </w:p>
    <w:p w14:paraId="7E740AF5" w14:textId="77777777" w:rsidR="00797942" w:rsidRPr="00797942" w:rsidRDefault="00797942" w:rsidP="00A66904">
      <w:pPr>
        <w:numPr>
          <w:ilvl w:val="0"/>
          <w:numId w:val="38"/>
        </w:numPr>
        <w:spacing w:before="100" w:beforeAutospacing="1" w:after="100" w:afterAutospacing="1" w:line="480" w:lineRule="auto"/>
      </w:pPr>
      <w:r w:rsidRPr="00797942">
        <w:rPr>
          <w:rFonts w:eastAsiaTheme="majorEastAsia"/>
        </w:rPr>
        <w:t>Project Purpose/Justification</w:t>
      </w:r>
    </w:p>
    <w:p w14:paraId="44D562CC" w14:textId="77777777" w:rsidR="00797942" w:rsidRPr="00797942" w:rsidRDefault="00797942" w:rsidP="00A66904">
      <w:pPr>
        <w:spacing w:before="100" w:beforeAutospacing="1" w:after="100" w:afterAutospacing="1" w:line="480" w:lineRule="auto"/>
        <w:ind w:firstLine="360"/>
      </w:pPr>
      <w:r w:rsidRPr="00797942">
        <w:rPr>
          <w:rFonts w:eastAsiaTheme="majorEastAsia"/>
        </w:rPr>
        <w:t>To create an Advanced AI API solution for Google Workspace to enhance IT operations and customer support, optimize workflows, resources, and security protocols.</w:t>
      </w:r>
    </w:p>
    <w:p w14:paraId="493C0772" w14:textId="77777777" w:rsidR="00797942" w:rsidRPr="00797942" w:rsidRDefault="00797942" w:rsidP="00A66904">
      <w:pPr>
        <w:numPr>
          <w:ilvl w:val="0"/>
          <w:numId w:val="38"/>
        </w:numPr>
        <w:spacing w:before="100" w:beforeAutospacing="1" w:after="100" w:afterAutospacing="1" w:line="480" w:lineRule="auto"/>
      </w:pPr>
      <w:r w:rsidRPr="00797942">
        <w:rPr>
          <w:rFonts w:eastAsiaTheme="majorEastAsia"/>
        </w:rPr>
        <w:t>Project Objectives</w:t>
      </w:r>
    </w:p>
    <w:p w14:paraId="1EF68A5D" w14:textId="77777777" w:rsidR="00797942" w:rsidRPr="00797942" w:rsidRDefault="00797942" w:rsidP="00A66904">
      <w:pPr>
        <w:numPr>
          <w:ilvl w:val="1"/>
          <w:numId w:val="38"/>
        </w:numPr>
        <w:spacing w:before="100" w:beforeAutospacing="1" w:after="100" w:afterAutospacing="1" w:line="480" w:lineRule="auto"/>
      </w:pPr>
      <w:r w:rsidRPr="00797942">
        <w:t>Seamless integration of 3rd party IT systems and infrastructure, not supported by Google Workspace (ticketing systems)</w:t>
      </w:r>
    </w:p>
    <w:p w14:paraId="7326E57A" w14:textId="77777777" w:rsidR="00797942" w:rsidRPr="00797942" w:rsidRDefault="00797942" w:rsidP="00A66904">
      <w:pPr>
        <w:numPr>
          <w:ilvl w:val="1"/>
          <w:numId w:val="38"/>
        </w:numPr>
        <w:spacing w:before="100" w:beforeAutospacing="1" w:after="100" w:afterAutospacing="1" w:line="480" w:lineRule="auto"/>
      </w:pPr>
      <w:r w:rsidRPr="00797942">
        <w:t>Strengthening cybersecurity monitoring through AI analytics and threat detection.</w:t>
      </w:r>
    </w:p>
    <w:p w14:paraId="363E7567" w14:textId="77777777" w:rsidR="00797942" w:rsidRPr="00797942" w:rsidRDefault="00797942" w:rsidP="00A66904">
      <w:pPr>
        <w:numPr>
          <w:ilvl w:val="1"/>
          <w:numId w:val="38"/>
        </w:numPr>
        <w:spacing w:before="100" w:beforeAutospacing="1" w:after="100" w:afterAutospacing="1" w:line="480" w:lineRule="auto"/>
      </w:pPr>
      <w:r w:rsidRPr="00797942">
        <w:lastRenderedPageBreak/>
        <w:t>Improve customer and internal support with faster AI-assisted response times.</w:t>
      </w:r>
    </w:p>
    <w:p w14:paraId="152AC278" w14:textId="77777777" w:rsidR="00797942" w:rsidRPr="00797942" w:rsidRDefault="00797942" w:rsidP="00A66904">
      <w:pPr>
        <w:numPr>
          <w:ilvl w:val="1"/>
          <w:numId w:val="38"/>
        </w:numPr>
        <w:spacing w:before="100" w:beforeAutospacing="1" w:after="100" w:afterAutospacing="1" w:line="480" w:lineRule="auto"/>
      </w:pPr>
      <w:r w:rsidRPr="00797942">
        <w:t>Minimize manual workload by automating repetitive IT tasks and processes.</w:t>
      </w:r>
    </w:p>
    <w:p w14:paraId="36916D1E" w14:textId="77777777" w:rsidR="00EF2A45" w:rsidRPr="00A66904" w:rsidRDefault="00EF2A45" w:rsidP="00A66904">
      <w:pPr>
        <w:spacing w:before="100" w:beforeAutospacing="1" w:after="100" w:afterAutospacing="1" w:line="480" w:lineRule="auto"/>
        <w:ind w:firstLine="360"/>
      </w:pPr>
    </w:p>
    <w:p w14:paraId="2473251A" w14:textId="1AB8974F" w:rsidR="00797942" w:rsidRPr="00797942" w:rsidRDefault="00797942" w:rsidP="00A66904">
      <w:pPr>
        <w:numPr>
          <w:ilvl w:val="0"/>
          <w:numId w:val="38"/>
        </w:numPr>
        <w:spacing w:before="100" w:beforeAutospacing="1" w:after="100" w:afterAutospacing="1" w:line="480" w:lineRule="auto"/>
      </w:pPr>
      <w:r w:rsidRPr="00797942">
        <w:rPr>
          <w:rFonts w:eastAsiaTheme="majorEastAsia"/>
        </w:rPr>
        <w:t>Scope (In Scope/Out of Scope)</w:t>
      </w:r>
    </w:p>
    <w:p w14:paraId="70631010" w14:textId="77777777" w:rsidR="00797942" w:rsidRPr="00797942" w:rsidRDefault="00797942" w:rsidP="00A66904">
      <w:pPr>
        <w:spacing w:before="100" w:beforeAutospacing="1" w:after="100" w:afterAutospacing="1" w:line="480" w:lineRule="auto"/>
        <w:ind w:left="720"/>
      </w:pPr>
      <w:r w:rsidRPr="00797942">
        <w:rPr>
          <w:rFonts w:eastAsiaTheme="majorEastAsia"/>
        </w:rPr>
        <w:t>In scope</w:t>
      </w:r>
    </w:p>
    <w:p w14:paraId="236C29CE" w14:textId="77777777" w:rsidR="00797942" w:rsidRPr="00797942" w:rsidRDefault="00797942" w:rsidP="00A66904">
      <w:pPr>
        <w:numPr>
          <w:ilvl w:val="1"/>
          <w:numId w:val="38"/>
        </w:numPr>
        <w:spacing w:before="100" w:beforeAutospacing="1" w:after="100" w:afterAutospacing="1" w:line="480" w:lineRule="auto"/>
      </w:pPr>
      <w:r w:rsidRPr="00797942">
        <w:t>Integration with Google Workspace, ticketing system, and cybersecurity platforms.</w:t>
      </w:r>
    </w:p>
    <w:p w14:paraId="078C7E35" w14:textId="77777777" w:rsidR="00797942" w:rsidRPr="00797942" w:rsidRDefault="00797942" w:rsidP="00A66904">
      <w:pPr>
        <w:numPr>
          <w:ilvl w:val="1"/>
          <w:numId w:val="38"/>
        </w:numPr>
        <w:spacing w:before="100" w:beforeAutospacing="1" w:after="100" w:afterAutospacing="1" w:line="480" w:lineRule="auto"/>
      </w:pPr>
      <w:r w:rsidRPr="00797942">
        <w:t>Automation of IT support tasks, incident management, and administrative workflows.</w:t>
      </w:r>
    </w:p>
    <w:p w14:paraId="33D27DD6" w14:textId="77777777" w:rsidR="00797942" w:rsidRPr="00797942" w:rsidRDefault="00797942" w:rsidP="00A66904">
      <w:pPr>
        <w:numPr>
          <w:ilvl w:val="1"/>
          <w:numId w:val="38"/>
        </w:numPr>
        <w:spacing w:before="100" w:beforeAutospacing="1" w:after="100" w:afterAutospacing="1" w:line="480" w:lineRule="auto"/>
      </w:pPr>
      <w:r w:rsidRPr="00797942">
        <w:t>AI analytics and decision-making with IT oversight.</w:t>
      </w:r>
    </w:p>
    <w:p w14:paraId="2D3258A1" w14:textId="77777777" w:rsidR="00797942" w:rsidRPr="00797942" w:rsidRDefault="00797942" w:rsidP="00A66904">
      <w:pPr>
        <w:numPr>
          <w:ilvl w:val="1"/>
          <w:numId w:val="38"/>
        </w:numPr>
        <w:spacing w:before="100" w:beforeAutospacing="1" w:after="100" w:afterAutospacing="1" w:line="480" w:lineRule="auto"/>
      </w:pPr>
      <w:r w:rsidRPr="00797942">
        <w:t>Deployment of Gemini AI in the API play console</w:t>
      </w:r>
    </w:p>
    <w:p w14:paraId="7F7EE2D0" w14:textId="77777777" w:rsidR="00797942" w:rsidRPr="00797942" w:rsidRDefault="00797942" w:rsidP="00A66904">
      <w:pPr>
        <w:numPr>
          <w:ilvl w:val="1"/>
          <w:numId w:val="38"/>
        </w:numPr>
        <w:spacing w:before="100" w:beforeAutospacing="1" w:after="100" w:afterAutospacing="1" w:line="480" w:lineRule="auto"/>
      </w:pPr>
      <w:r w:rsidRPr="00797942">
        <w:t>Configuration of Cloud Storage solutions.</w:t>
      </w:r>
    </w:p>
    <w:p w14:paraId="41D04CF5" w14:textId="77777777" w:rsidR="00797942" w:rsidRPr="00797942" w:rsidRDefault="00797942" w:rsidP="00A66904">
      <w:pPr>
        <w:spacing w:before="100" w:beforeAutospacing="1" w:after="100" w:afterAutospacing="1" w:line="480" w:lineRule="auto"/>
        <w:ind w:left="720"/>
      </w:pPr>
      <w:r w:rsidRPr="00797942">
        <w:rPr>
          <w:rFonts w:eastAsiaTheme="majorEastAsia"/>
        </w:rPr>
        <w:t>Out of scope</w:t>
      </w:r>
    </w:p>
    <w:p w14:paraId="6F253588" w14:textId="77777777" w:rsidR="00797942" w:rsidRPr="00797942" w:rsidRDefault="00797942" w:rsidP="00A66904">
      <w:pPr>
        <w:numPr>
          <w:ilvl w:val="1"/>
          <w:numId w:val="38"/>
        </w:numPr>
        <w:spacing w:before="100" w:beforeAutospacing="1" w:after="100" w:afterAutospacing="1" w:line="480" w:lineRule="auto"/>
      </w:pPr>
      <w:r w:rsidRPr="00797942">
        <w:rPr>
          <w:rFonts w:eastAsiaTheme="majorEastAsia"/>
        </w:rPr>
        <w:t>Non-Google workspace application</w:t>
      </w:r>
    </w:p>
    <w:p w14:paraId="01839D25" w14:textId="77777777" w:rsidR="00797942" w:rsidRPr="00797942" w:rsidRDefault="00797942" w:rsidP="00A66904">
      <w:pPr>
        <w:numPr>
          <w:ilvl w:val="2"/>
          <w:numId w:val="38"/>
        </w:numPr>
        <w:spacing w:before="100" w:beforeAutospacing="1" w:after="100" w:afterAutospacing="1" w:line="480" w:lineRule="auto"/>
      </w:pPr>
      <w:r w:rsidRPr="00797942">
        <w:t>Integration with applications or systems not specified as Google Workspace, Ticketing systems, or security monitoring data.</w:t>
      </w:r>
    </w:p>
    <w:p w14:paraId="313035C9" w14:textId="77777777" w:rsidR="00797942" w:rsidRPr="00797942" w:rsidRDefault="00797942" w:rsidP="00A66904">
      <w:pPr>
        <w:numPr>
          <w:ilvl w:val="1"/>
          <w:numId w:val="38"/>
        </w:numPr>
        <w:spacing w:before="100" w:beforeAutospacing="1" w:after="100" w:afterAutospacing="1" w:line="480" w:lineRule="auto"/>
      </w:pPr>
      <w:r w:rsidRPr="00797942">
        <w:rPr>
          <w:rFonts w:eastAsiaTheme="majorEastAsia"/>
        </w:rPr>
        <w:t>Physical hardware/ network upgrades or replacements.</w:t>
      </w:r>
    </w:p>
    <w:p w14:paraId="218C3358" w14:textId="77777777" w:rsidR="00797942" w:rsidRPr="00797942" w:rsidRDefault="00797942" w:rsidP="00A66904">
      <w:pPr>
        <w:numPr>
          <w:ilvl w:val="2"/>
          <w:numId w:val="38"/>
        </w:numPr>
        <w:spacing w:before="100" w:beforeAutospacing="1" w:after="100" w:afterAutospacing="1" w:line="480" w:lineRule="auto"/>
      </w:pPr>
      <w:r w:rsidRPr="00797942">
        <w:t>except directly required to support AI integration.</w:t>
      </w:r>
    </w:p>
    <w:p w14:paraId="1A9A7559" w14:textId="77777777" w:rsidR="00797942" w:rsidRPr="00797942" w:rsidRDefault="00797942" w:rsidP="00A66904">
      <w:pPr>
        <w:numPr>
          <w:ilvl w:val="1"/>
          <w:numId w:val="38"/>
        </w:numPr>
        <w:spacing w:before="100" w:beforeAutospacing="1" w:after="100" w:afterAutospacing="1" w:line="480" w:lineRule="auto"/>
      </w:pPr>
      <w:r w:rsidRPr="00797942">
        <w:rPr>
          <w:rFonts w:eastAsiaTheme="majorEastAsia"/>
        </w:rPr>
        <w:t>Updated Business processes workflow</w:t>
      </w:r>
    </w:p>
    <w:p w14:paraId="3294A645" w14:textId="77777777" w:rsidR="00797942" w:rsidRPr="00797942" w:rsidRDefault="00797942" w:rsidP="00A66904">
      <w:pPr>
        <w:numPr>
          <w:ilvl w:val="2"/>
          <w:numId w:val="38"/>
        </w:numPr>
        <w:spacing w:before="100" w:beforeAutospacing="1" w:after="100" w:afterAutospacing="1" w:line="480" w:lineRule="auto"/>
      </w:pPr>
      <w:r w:rsidRPr="00797942">
        <w:t>Re-engineering of business workflow processes</w:t>
      </w:r>
    </w:p>
    <w:p w14:paraId="0BBB797A" w14:textId="77777777" w:rsidR="00797942" w:rsidRPr="00797942" w:rsidRDefault="00797942" w:rsidP="00A66904">
      <w:pPr>
        <w:numPr>
          <w:ilvl w:val="1"/>
          <w:numId w:val="38"/>
        </w:numPr>
        <w:spacing w:before="100" w:beforeAutospacing="1" w:after="100" w:afterAutospacing="1" w:line="480" w:lineRule="auto"/>
      </w:pPr>
      <w:r w:rsidRPr="00797942">
        <w:rPr>
          <w:rFonts w:eastAsiaTheme="majorEastAsia"/>
        </w:rPr>
        <w:t>Training for all employees</w:t>
      </w:r>
    </w:p>
    <w:p w14:paraId="322FF555" w14:textId="77777777" w:rsidR="00797942" w:rsidRPr="00797942" w:rsidRDefault="00797942" w:rsidP="00A66904">
      <w:pPr>
        <w:numPr>
          <w:ilvl w:val="1"/>
          <w:numId w:val="38"/>
        </w:numPr>
        <w:spacing w:before="100" w:beforeAutospacing="1" w:after="100" w:afterAutospacing="1" w:line="480" w:lineRule="auto"/>
      </w:pPr>
      <w:r w:rsidRPr="00797942">
        <w:rPr>
          <w:rFonts w:eastAsiaTheme="majorEastAsia"/>
        </w:rPr>
        <w:t>Future development of the Custom AI model</w:t>
      </w:r>
    </w:p>
    <w:p w14:paraId="74E37BF4" w14:textId="77777777" w:rsidR="00797942" w:rsidRPr="00797942" w:rsidRDefault="00797942" w:rsidP="00A66904">
      <w:pPr>
        <w:numPr>
          <w:ilvl w:val="2"/>
          <w:numId w:val="38"/>
        </w:numPr>
        <w:spacing w:before="100" w:beforeAutospacing="1" w:after="100" w:afterAutospacing="1" w:line="480" w:lineRule="auto"/>
      </w:pPr>
      <w:r w:rsidRPr="00797942">
        <w:t>Custom development beyond the initial integration of the Gemini AI assistant.</w:t>
      </w:r>
    </w:p>
    <w:p w14:paraId="56173F6E" w14:textId="77777777" w:rsidR="00797942" w:rsidRPr="00797942" w:rsidRDefault="00797942" w:rsidP="00A66904">
      <w:pPr>
        <w:numPr>
          <w:ilvl w:val="0"/>
          <w:numId w:val="38"/>
        </w:numPr>
        <w:spacing w:before="100" w:beforeAutospacing="1" w:after="100" w:afterAutospacing="1" w:line="480" w:lineRule="auto"/>
      </w:pPr>
      <w:r w:rsidRPr="00797942">
        <w:lastRenderedPageBreak/>
        <w:t>Deliverable</w:t>
      </w:r>
    </w:p>
    <w:p w14:paraId="54E943E3" w14:textId="77777777" w:rsidR="00797942" w:rsidRPr="00797942" w:rsidRDefault="00797942" w:rsidP="00A66904">
      <w:pPr>
        <w:numPr>
          <w:ilvl w:val="1"/>
          <w:numId w:val="38"/>
        </w:numPr>
        <w:spacing w:before="100" w:beforeAutospacing="1" w:after="100" w:afterAutospacing="1" w:line="480" w:lineRule="auto"/>
      </w:pPr>
      <w:r w:rsidRPr="00797942">
        <w:t>AI assistant deployment and integration</w:t>
      </w:r>
    </w:p>
    <w:p w14:paraId="13DE4F02" w14:textId="77777777" w:rsidR="00797942" w:rsidRPr="00797942" w:rsidRDefault="00797942" w:rsidP="00A66904">
      <w:pPr>
        <w:numPr>
          <w:ilvl w:val="1"/>
          <w:numId w:val="38"/>
        </w:numPr>
        <w:spacing w:before="100" w:beforeAutospacing="1" w:after="100" w:afterAutospacing="1" w:line="480" w:lineRule="auto"/>
      </w:pPr>
      <w:r w:rsidRPr="00797942">
        <w:t>Automation and optimization features</w:t>
      </w:r>
    </w:p>
    <w:p w14:paraId="5289B6A6" w14:textId="77777777" w:rsidR="00797942" w:rsidRPr="00797942" w:rsidRDefault="00797942" w:rsidP="00A66904">
      <w:pPr>
        <w:numPr>
          <w:ilvl w:val="1"/>
          <w:numId w:val="38"/>
        </w:numPr>
        <w:spacing w:before="100" w:beforeAutospacing="1" w:after="100" w:afterAutospacing="1" w:line="480" w:lineRule="auto"/>
      </w:pPr>
      <w:r w:rsidRPr="00797942">
        <w:t>performance analytics dashboard for IT operations efficiency tracking.</w:t>
      </w:r>
    </w:p>
    <w:p w14:paraId="0830DD9E" w14:textId="77777777" w:rsidR="00797942" w:rsidRPr="00797942" w:rsidRDefault="00797942" w:rsidP="00A66904">
      <w:pPr>
        <w:numPr>
          <w:ilvl w:val="1"/>
          <w:numId w:val="38"/>
        </w:numPr>
        <w:spacing w:before="100" w:beforeAutospacing="1" w:after="100" w:afterAutospacing="1" w:line="480" w:lineRule="auto"/>
      </w:pPr>
      <w:r w:rsidRPr="00797942">
        <w:t>Technical documentation</w:t>
      </w:r>
    </w:p>
    <w:p w14:paraId="55B2ABAC" w14:textId="77777777" w:rsidR="00797942" w:rsidRPr="00797942" w:rsidRDefault="00797942" w:rsidP="00A66904">
      <w:pPr>
        <w:numPr>
          <w:ilvl w:val="1"/>
          <w:numId w:val="38"/>
        </w:numPr>
        <w:spacing w:before="100" w:beforeAutospacing="1" w:after="100" w:afterAutospacing="1" w:line="480" w:lineRule="auto"/>
      </w:pPr>
      <w:r w:rsidRPr="00797942">
        <w:t>operational reports</w:t>
      </w:r>
    </w:p>
    <w:p w14:paraId="4270C4F1" w14:textId="77777777" w:rsidR="00797942" w:rsidRPr="00797942" w:rsidRDefault="00797942" w:rsidP="00A66904">
      <w:pPr>
        <w:numPr>
          <w:ilvl w:val="0"/>
          <w:numId w:val="38"/>
        </w:numPr>
        <w:spacing w:before="100" w:beforeAutospacing="1" w:after="100" w:afterAutospacing="1" w:line="480" w:lineRule="auto"/>
      </w:pPr>
      <w:r w:rsidRPr="00797942">
        <w:rPr>
          <w:rFonts w:eastAsiaTheme="majorEastAsia"/>
        </w:rPr>
        <w:t>Constraints:</w:t>
      </w:r>
    </w:p>
    <w:p w14:paraId="7B403B1F" w14:textId="77777777" w:rsidR="00797942" w:rsidRPr="00797942" w:rsidRDefault="00797942" w:rsidP="00A66904">
      <w:pPr>
        <w:numPr>
          <w:ilvl w:val="1"/>
          <w:numId w:val="38"/>
        </w:numPr>
        <w:spacing w:before="100" w:beforeAutospacing="1" w:after="100" w:afterAutospacing="1" w:line="480" w:lineRule="auto"/>
      </w:pPr>
      <w:r w:rsidRPr="00797942">
        <w:rPr>
          <w:rFonts w:eastAsiaTheme="majorEastAsia"/>
        </w:rPr>
        <w:t>Budget</w:t>
      </w:r>
    </w:p>
    <w:p w14:paraId="6A2911D7" w14:textId="77777777" w:rsidR="00797942" w:rsidRPr="00797942" w:rsidRDefault="00797942" w:rsidP="00A66904">
      <w:pPr>
        <w:numPr>
          <w:ilvl w:val="2"/>
          <w:numId w:val="38"/>
        </w:numPr>
        <w:spacing w:before="100" w:beforeAutospacing="1" w:after="100" w:afterAutospacing="1" w:line="480" w:lineRule="auto"/>
      </w:pPr>
      <w:r w:rsidRPr="00797942">
        <w:t>Limited funding for cloud infrastructure, AI development, or ongoing maintenance.</w:t>
      </w:r>
    </w:p>
    <w:p w14:paraId="449E4F6E" w14:textId="77777777" w:rsidR="00797942" w:rsidRPr="00797942" w:rsidRDefault="00797942" w:rsidP="00A66904">
      <w:pPr>
        <w:numPr>
          <w:ilvl w:val="1"/>
          <w:numId w:val="38"/>
        </w:numPr>
        <w:spacing w:before="100" w:beforeAutospacing="1" w:after="100" w:afterAutospacing="1" w:line="480" w:lineRule="auto"/>
      </w:pPr>
      <w:r w:rsidRPr="00797942">
        <w:rPr>
          <w:rFonts w:eastAsiaTheme="majorEastAsia"/>
        </w:rPr>
        <w:t>Timeline</w:t>
      </w:r>
    </w:p>
    <w:p w14:paraId="0859FF23" w14:textId="77777777" w:rsidR="00797942" w:rsidRPr="00797942" w:rsidRDefault="00797942" w:rsidP="00A66904">
      <w:pPr>
        <w:numPr>
          <w:ilvl w:val="2"/>
          <w:numId w:val="38"/>
        </w:numPr>
        <w:spacing w:before="100" w:beforeAutospacing="1" w:after="100" w:afterAutospacing="1" w:line="480" w:lineRule="auto"/>
      </w:pPr>
      <w:r w:rsidRPr="00797942">
        <w:t>Tight deadlines for development, testing, and deployment.</w:t>
      </w:r>
    </w:p>
    <w:p w14:paraId="7F9DA2D3" w14:textId="77777777" w:rsidR="00797942" w:rsidRPr="00797942" w:rsidRDefault="00797942" w:rsidP="00A66904">
      <w:pPr>
        <w:numPr>
          <w:ilvl w:val="1"/>
          <w:numId w:val="38"/>
        </w:numPr>
        <w:spacing w:before="100" w:beforeAutospacing="1" w:after="100" w:afterAutospacing="1" w:line="480" w:lineRule="auto"/>
      </w:pPr>
      <w:r w:rsidRPr="00797942">
        <w:rPr>
          <w:rFonts w:eastAsiaTheme="majorEastAsia"/>
        </w:rPr>
        <w:t>Compatibility</w:t>
      </w:r>
    </w:p>
    <w:p w14:paraId="5D7C72EF" w14:textId="77777777" w:rsidR="00797942" w:rsidRPr="00797942" w:rsidRDefault="00797942" w:rsidP="00A66904">
      <w:pPr>
        <w:numPr>
          <w:ilvl w:val="2"/>
          <w:numId w:val="38"/>
        </w:numPr>
        <w:spacing w:before="100" w:beforeAutospacing="1" w:after="100" w:afterAutospacing="1" w:line="480" w:lineRule="auto"/>
      </w:pPr>
      <w:r w:rsidRPr="00797942">
        <w:t>Compatibility issues with existing systems or databases</w:t>
      </w:r>
    </w:p>
    <w:p w14:paraId="0A522573" w14:textId="77777777" w:rsidR="00797942" w:rsidRPr="00797942" w:rsidRDefault="00797942" w:rsidP="00A66904">
      <w:pPr>
        <w:numPr>
          <w:ilvl w:val="1"/>
          <w:numId w:val="38"/>
        </w:numPr>
        <w:spacing w:before="100" w:beforeAutospacing="1" w:after="100" w:afterAutospacing="1" w:line="480" w:lineRule="auto"/>
      </w:pPr>
      <w:r w:rsidRPr="00797942">
        <w:rPr>
          <w:rFonts w:eastAsiaTheme="majorEastAsia"/>
        </w:rPr>
        <w:t>Regulatory and Compliance</w:t>
      </w:r>
    </w:p>
    <w:p w14:paraId="0C737277" w14:textId="77777777" w:rsidR="00797942" w:rsidRPr="00797942" w:rsidRDefault="00797942" w:rsidP="00A66904">
      <w:pPr>
        <w:numPr>
          <w:ilvl w:val="2"/>
          <w:numId w:val="38"/>
        </w:numPr>
        <w:spacing w:before="100" w:beforeAutospacing="1" w:after="100" w:afterAutospacing="1" w:line="480" w:lineRule="auto"/>
      </w:pPr>
      <w:r w:rsidRPr="00797942">
        <w:t>Adherence to data protection regulations, Compliance with industry-specific standards or certifications.</w:t>
      </w:r>
    </w:p>
    <w:p w14:paraId="43FAEFDC" w14:textId="77777777" w:rsidR="00797942" w:rsidRPr="00797942" w:rsidRDefault="00797942" w:rsidP="00A66904">
      <w:pPr>
        <w:numPr>
          <w:ilvl w:val="1"/>
          <w:numId w:val="38"/>
        </w:numPr>
        <w:spacing w:before="100" w:beforeAutospacing="1" w:after="100" w:afterAutospacing="1" w:line="480" w:lineRule="auto"/>
      </w:pPr>
      <w:r w:rsidRPr="00797942">
        <w:rPr>
          <w:rFonts w:eastAsiaTheme="majorEastAsia"/>
        </w:rPr>
        <w:t>Data Cleaning and Migration</w:t>
      </w:r>
    </w:p>
    <w:p w14:paraId="0CD0A058" w14:textId="77777777" w:rsidR="00797942" w:rsidRPr="00797942" w:rsidRDefault="00797942" w:rsidP="00A66904">
      <w:pPr>
        <w:numPr>
          <w:ilvl w:val="2"/>
          <w:numId w:val="38"/>
        </w:numPr>
        <w:spacing w:before="100" w:beforeAutospacing="1" w:after="100" w:afterAutospacing="1" w:line="480" w:lineRule="auto"/>
      </w:pPr>
      <w:r w:rsidRPr="00797942">
        <w:t>Cleaning or migrating existing data may be excluded.</w:t>
      </w:r>
    </w:p>
    <w:p w14:paraId="3AA40624" w14:textId="77777777" w:rsidR="00797942" w:rsidRPr="00797942" w:rsidRDefault="00797942" w:rsidP="00A66904">
      <w:pPr>
        <w:numPr>
          <w:ilvl w:val="0"/>
          <w:numId w:val="38"/>
        </w:numPr>
        <w:spacing w:before="100" w:beforeAutospacing="1" w:after="100" w:afterAutospacing="1" w:line="480" w:lineRule="auto"/>
      </w:pPr>
      <w:r w:rsidRPr="00797942">
        <w:rPr>
          <w:rFonts w:eastAsiaTheme="majorEastAsia"/>
        </w:rPr>
        <w:t>Assumptions</w:t>
      </w:r>
    </w:p>
    <w:p w14:paraId="418C796E" w14:textId="77777777" w:rsidR="00797942" w:rsidRPr="00797942" w:rsidRDefault="00797942" w:rsidP="00A66904">
      <w:pPr>
        <w:numPr>
          <w:ilvl w:val="1"/>
          <w:numId w:val="38"/>
        </w:numPr>
        <w:spacing w:before="100" w:beforeAutospacing="1" w:after="100" w:afterAutospacing="1" w:line="480" w:lineRule="auto"/>
      </w:pPr>
      <w:r w:rsidRPr="00797942">
        <w:t>Successful integration of AI assistant with Google Workspace and specified 3rd- party workspaces.</w:t>
      </w:r>
    </w:p>
    <w:p w14:paraId="451B4F72" w14:textId="77777777" w:rsidR="00797942" w:rsidRPr="00797942" w:rsidRDefault="00797942" w:rsidP="00A66904">
      <w:pPr>
        <w:numPr>
          <w:ilvl w:val="1"/>
          <w:numId w:val="38"/>
        </w:numPr>
        <w:spacing w:before="100" w:beforeAutospacing="1" w:after="100" w:afterAutospacing="1" w:line="480" w:lineRule="auto"/>
      </w:pPr>
      <w:r w:rsidRPr="00797942">
        <w:t>Necessary API documentation and vendor support</w:t>
      </w:r>
    </w:p>
    <w:p w14:paraId="43C3A420" w14:textId="77777777" w:rsidR="00797942" w:rsidRPr="00797942" w:rsidRDefault="00797942" w:rsidP="00A66904">
      <w:pPr>
        <w:numPr>
          <w:ilvl w:val="1"/>
          <w:numId w:val="38"/>
        </w:numPr>
        <w:spacing w:before="100" w:beforeAutospacing="1" w:after="100" w:afterAutospacing="1" w:line="480" w:lineRule="auto"/>
      </w:pPr>
      <w:r w:rsidRPr="00797942">
        <w:t>adequate Budget allocation for resources and poetical constraints.</w:t>
      </w:r>
    </w:p>
    <w:p w14:paraId="437C460D" w14:textId="77777777" w:rsidR="00797942" w:rsidRPr="00797942" w:rsidRDefault="00797942" w:rsidP="00A66904">
      <w:pPr>
        <w:numPr>
          <w:ilvl w:val="1"/>
          <w:numId w:val="38"/>
        </w:numPr>
        <w:spacing w:before="100" w:beforeAutospacing="1" w:after="100" w:afterAutospacing="1" w:line="480" w:lineRule="auto"/>
      </w:pPr>
      <w:r w:rsidRPr="00797942">
        <w:t>Stakeholder feedback, overall cooperation</w:t>
      </w:r>
    </w:p>
    <w:p w14:paraId="1198462E" w14:textId="77777777" w:rsidR="00797942" w:rsidRPr="00797942" w:rsidRDefault="00797942" w:rsidP="00A66904">
      <w:pPr>
        <w:numPr>
          <w:ilvl w:val="0"/>
          <w:numId w:val="38"/>
        </w:numPr>
        <w:spacing w:before="100" w:beforeAutospacing="1" w:after="100" w:afterAutospacing="1" w:line="480" w:lineRule="auto"/>
      </w:pPr>
      <w:r w:rsidRPr="00797942">
        <w:rPr>
          <w:rFonts w:eastAsiaTheme="majorEastAsia"/>
        </w:rPr>
        <w:lastRenderedPageBreak/>
        <w:t>Risks</w:t>
      </w:r>
    </w:p>
    <w:p w14:paraId="19C903F1" w14:textId="77777777" w:rsidR="00797942" w:rsidRPr="00797942" w:rsidRDefault="00797942" w:rsidP="00A66904">
      <w:pPr>
        <w:numPr>
          <w:ilvl w:val="1"/>
          <w:numId w:val="38"/>
        </w:numPr>
        <w:spacing w:before="100" w:beforeAutospacing="1" w:after="100" w:afterAutospacing="1" w:line="480" w:lineRule="auto"/>
      </w:pPr>
      <w:r w:rsidRPr="00797942">
        <w:t>system compatibility</w:t>
      </w:r>
    </w:p>
    <w:p w14:paraId="4FA8F4FD" w14:textId="77777777" w:rsidR="00797942" w:rsidRPr="00797942" w:rsidRDefault="00797942" w:rsidP="00A66904">
      <w:pPr>
        <w:numPr>
          <w:ilvl w:val="1"/>
          <w:numId w:val="38"/>
        </w:numPr>
        <w:spacing w:before="100" w:beforeAutospacing="1" w:after="100" w:afterAutospacing="1" w:line="480" w:lineRule="auto"/>
      </w:pPr>
      <w:r w:rsidRPr="00797942">
        <w:t>Limited availability of Skilled personnel</w:t>
      </w:r>
    </w:p>
    <w:p w14:paraId="1FCB6FD8" w14:textId="77777777" w:rsidR="00797942" w:rsidRPr="00797942" w:rsidRDefault="00797942" w:rsidP="00A66904">
      <w:pPr>
        <w:numPr>
          <w:ilvl w:val="1"/>
          <w:numId w:val="38"/>
        </w:numPr>
        <w:spacing w:before="100" w:beforeAutospacing="1" w:after="100" w:afterAutospacing="1" w:line="480" w:lineRule="auto"/>
      </w:pPr>
      <w:r w:rsidRPr="00797942">
        <w:t>Integration constraint</w:t>
      </w:r>
    </w:p>
    <w:p w14:paraId="5A8E7474" w14:textId="77777777" w:rsidR="00797942" w:rsidRPr="00797942" w:rsidRDefault="00797942" w:rsidP="00A66904">
      <w:pPr>
        <w:numPr>
          <w:ilvl w:val="1"/>
          <w:numId w:val="38"/>
        </w:numPr>
        <w:spacing w:before="100" w:beforeAutospacing="1" w:after="100" w:afterAutospacing="1" w:line="480" w:lineRule="auto"/>
      </w:pPr>
      <w:r w:rsidRPr="00797942">
        <w:t>Security and data privacy concerns</w:t>
      </w:r>
    </w:p>
    <w:p w14:paraId="7C197FE1" w14:textId="58B62C2D" w:rsidR="00781D25" w:rsidRPr="005C10D7" w:rsidRDefault="00797942" w:rsidP="00A66904">
      <w:pPr>
        <w:numPr>
          <w:ilvl w:val="1"/>
          <w:numId w:val="38"/>
        </w:numPr>
        <w:spacing w:before="100" w:beforeAutospacing="1" w:after="100" w:afterAutospacing="1" w:line="480" w:lineRule="auto"/>
        <w:rPr>
          <w:rStyle w:val="SubtleEmphasis"/>
          <w:i w:val="0"/>
          <w:iCs w:val="0"/>
          <w:color w:val="000000"/>
          <w:sz w:val="21"/>
          <w:szCs w:val="21"/>
        </w:rPr>
      </w:pPr>
      <w:r w:rsidRPr="00797942">
        <w:t>regulatory and complicated requirements</w:t>
      </w:r>
    </w:p>
    <w:p w14:paraId="3CC2D6EE" w14:textId="77777777" w:rsidR="00A66904" w:rsidRDefault="00A66904" w:rsidP="00A66904">
      <w:pPr>
        <w:spacing w:line="480" w:lineRule="auto"/>
        <w:rPr>
          <w:color w:val="000000"/>
        </w:rPr>
      </w:pPr>
    </w:p>
    <w:p w14:paraId="680E8135" w14:textId="77777777" w:rsidR="00A66904" w:rsidRDefault="00A66904" w:rsidP="00A66904">
      <w:pPr>
        <w:spacing w:line="480" w:lineRule="auto"/>
        <w:rPr>
          <w:color w:val="000000"/>
        </w:rPr>
      </w:pPr>
    </w:p>
    <w:p w14:paraId="57138915" w14:textId="77777777" w:rsidR="00A66904" w:rsidRDefault="00A66904" w:rsidP="00A66904">
      <w:pPr>
        <w:spacing w:line="480" w:lineRule="auto"/>
        <w:rPr>
          <w:color w:val="000000"/>
        </w:rPr>
      </w:pPr>
    </w:p>
    <w:p w14:paraId="5506F5F1" w14:textId="77777777" w:rsidR="00A66904" w:rsidRDefault="00A66904" w:rsidP="00A66904">
      <w:pPr>
        <w:spacing w:line="480" w:lineRule="auto"/>
        <w:rPr>
          <w:color w:val="000000"/>
        </w:rPr>
      </w:pPr>
    </w:p>
    <w:p w14:paraId="00ED794C" w14:textId="77777777" w:rsidR="00B20A29" w:rsidRDefault="00B20A29" w:rsidP="00A66904">
      <w:pPr>
        <w:spacing w:line="480" w:lineRule="auto"/>
      </w:pPr>
    </w:p>
    <w:p w14:paraId="5731FA20" w14:textId="77777777" w:rsidR="00B20A29" w:rsidRDefault="00B20A29" w:rsidP="00A66904">
      <w:pPr>
        <w:spacing w:line="480" w:lineRule="auto"/>
      </w:pPr>
    </w:p>
    <w:p w14:paraId="72464152" w14:textId="77777777" w:rsidR="00B20A29" w:rsidRDefault="00B20A29" w:rsidP="00A66904">
      <w:pPr>
        <w:spacing w:line="480" w:lineRule="auto"/>
      </w:pPr>
    </w:p>
    <w:p w14:paraId="4633FFED" w14:textId="77777777" w:rsidR="00B20A29" w:rsidRDefault="00B20A29" w:rsidP="00A66904">
      <w:pPr>
        <w:spacing w:line="480" w:lineRule="auto"/>
      </w:pPr>
    </w:p>
    <w:p w14:paraId="7D30C829" w14:textId="77777777" w:rsidR="00B1607C" w:rsidRDefault="00B1607C" w:rsidP="00A66904">
      <w:pPr>
        <w:spacing w:line="480" w:lineRule="auto"/>
      </w:pPr>
    </w:p>
    <w:p w14:paraId="4E64163E" w14:textId="77777777" w:rsidR="00B1607C" w:rsidRDefault="00B1607C" w:rsidP="00A66904">
      <w:pPr>
        <w:spacing w:line="480" w:lineRule="auto"/>
      </w:pPr>
    </w:p>
    <w:p w14:paraId="19171B84" w14:textId="77777777" w:rsidR="00B1607C" w:rsidRDefault="00B1607C" w:rsidP="00A66904">
      <w:pPr>
        <w:spacing w:line="480" w:lineRule="auto"/>
      </w:pPr>
    </w:p>
    <w:p w14:paraId="31DFD15F" w14:textId="77777777" w:rsidR="00B1607C" w:rsidRDefault="00B1607C" w:rsidP="00A66904">
      <w:pPr>
        <w:spacing w:line="480" w:lineRule="auto"/>
      </w:pPr>
    </w:p>
    <w:p w14:paraId="4D62EF32" w14:textId="77777777" w:rsidR="00B1607C" w:rsidRDefault="00B1607C" w:rsidP="00A66904">
      <w:pPr>
        <w:spacing w:line="480" w:lineRule="auto"/>
      </w:pPr>
    </w:p>
    <w:p w14:paraId="1581CCF3" w14:textId="77777777" w:rsidR="00B1607C" w:rsidRDefault="00B1607C" w:rsidP="00A66904">
      <w:pPr>
        <w:spacing w:line="480" w:lineRule="auto"/>
      </w:pPr>
    </w:p>
    <w:p w14:paraId="34554A70" w14:textId="77777777" w:rsidR="00B1607C" w:rsidRDefault="00B1607C" w:rsidP="00A66904">
      <w:pPr>
        <w:spacing w:line="480" w:lineRule="auto"/>
      </w:pPr>
    </w:p>
    <w:p w14:paraId="6BBDF355" w14:textId="77777777" w:rsidR="00B20A29" w:rsidRDefault="00B20A29" w:rsidP="00A66904">
      <w:pPr>
        <w:spacing w:line="480" w:lineRule="auto"/>
      </w:pPr>
    </w:p>
    <w:p w14:paraId="4B5358F1" w14:textId="783B0CB8" w:rsidR="005C10D7" w:rsidRDefault="00255F38" w:rsidP="00B20A29">
      <w:pPr>
        <w:pStyle w:val="Title"/>
      </w:pPr>
      <w:r>
        <w:lastRenderedPageBreak/>
        <w:t xml:space="preserve">Project </w:t>
      </w:r>
      <w:r w:rsidR="00B20A29" w:rsidRPr="00B20A29">
        <w:t>Budget breakdown</w:t>
      </w:r>
    </w:p>
    <w:p w14:paraId="5787E426" w14:textId="77777777" w:rsidR="005C10D7" w:rsidRPr="00B20A29" w:rsidRDefault="005C10D7" w:rsidP="00B20A29">
      <w:pPr>
        <w:pStyle w:val="Heading3"/>
      </w:pPr>
      <w:bookmarkStart w:id="17" w:name="_Toc197349108"/>
      <w:r w:rsidRPr="00B20A29">
        <w:t>Project Team Salaries (3 Months)</w:t>
      </w:r>
      <w:bookmarkEnd w:id="17"/>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88"/>
        <w:gridCol w:w="1400"/>
        <w:gridCol w:w="1987"/>
        <w:gridCol w:w="2215"/>
      </w:tblGrid>
      <w:tr w:rsidR="005C10D7" w14:paraId="680ED09D" w14:textId="77777777" w:rsidTr="00F71CA0">
        <w:trPr>
          <w:tblCellSpacing w:w="15" w:type="dxa"/>
        </w:trPr>
        <w:tc>
          <w:tcPr>
            <w:tcW w:w="0" w:type="auto"/>
            <w:vAlign w:val="center"/>
            <w:hideMark/>
          </w:tcPr>
          <w:p w14:paraId="13487467" w14:textId="77777777" w:rsidR="005C10D7" w:rsidRDefault="005C10D7" w:rsidP="00A66904">
            <w:pPr>
              <w:spacing w:line="480" w:lineRule="auto"/>
              <w:jc w:val="center"/>
              <w:rPr>
                <w:b/>
                <w:bCs/>
              </w:rPr>
            </w:pPr>
            <w:r>
              <w:rPr>
                <w:b/>
                <w:bCs/>
              </w:rPr>
              <w:t>Role</w:t>
            </w:r>
          </w:p>
        </w:tc>
        <w:tc>
          <w:tcPr>
            <w:tcW w:w="0" w:type="auto"/>
            <w:vAlign w:val="center"/>
            <w:hideMark/>
          </w:tcPr>
          <w:p w14:paraId="5DA64ACA" w14:textId="77777777" w:rsidR="005C10D7" w:rsidRPr="00A66904" w:rsidRDefault="005C10D7" w:rsidP="00A66904">
            <w:pPr>
              <w:spacing w:line="480" w:lineRule="auto"/>
              <w:jc w:val="center"/>
            </w:pPr>
            <w:r w:rsidRPr="00A66904">
              <w:t>Name</w:t>
            </w:r>
          </w:p>
        </w:tc>
        <w:tc>
          <w:tcPr>
            <w:tcW w:w="0" w:type="auto"/>
            <w:vAlign w:val="center"/>
            <w:hideMark/>
          </w:tcPr>
          <w:p w14:paraId="4F900A23" w14:textId="77777777" w:rsidR="005C10D7" w:rsidRPr="00A66904" w:rsidRDefault="005C10D7" w:rsidP="00A66904">
            <w:pPr>
              <w:spacing w:line="480" w:lineRule="auto"/>
              <w:jc w:val="center"/>
            </w:pPr>
            <w:r w:rsidRPr="00A66904">
              <w:t>Est. Monthly Salary</w:t>
            </w:r>
          </w:p>
        </w:tc>
        <w:tc>
          <w:tcPr>
            <w:tcW w:w="0" w:type="auto"/>
            <w:vAlign w:val="center"/>
            <w:hideMark/>
          </w:tcPr>
          <w:p w14:paraId="63E1C9FD" w14:textId="77777777" w:rsidR="005C10D7" w:rsidRPr="00A66904" w:rsidRDefault="005C10D7" w:rsidP="00A66904">
            <w:pPr>
              <w:spacing w:line="480" w:lineRule="auto"/>
              <w:jc w:val="center"/>
            </w:pPr>
            <w:r w:rsidRPr="00A66904">
              <w:t>Total Cost (3 Months)</w:t>
            </w:r>
          </w:p>
        </w:tc>
      </w:tr>
      <w:tr w:rsidR="005C10D7" w14:paraId="72EA3FEE" w14:textId="77777777" w:rsidTr="00F71CA0">
        <w:trPr>
          <w:tblCellSpacing w:w="15" w:type="dxa"/>
        </w:trPr>
        <w:tc>
          <w:tcPr>
            <w:tcW w:w="0" w:type="auto"/>
            <w:vAlign w:val="center"/>
            <w:hideMark/>
          </w:tcPr>
          <w:p w14:paraId="1B6611D8" w14:textId="77777777" w:rsidR="005C10D7" w:rsidRPr="00A66904" w:rsidRDefault="005C10D7" w:rsidP="00A66904">
            <w:pPr>
              <w:spacing w:line="480" w:lineRule="auto"/>
            </w:pPr>
            <w:r w:rsidRPr="00A66904">
              <w:t>Project Manager</w:t>
            </w:r>
          </w:p>
        </w:tc>
        <w:tc>
          <w:tcPr>
            <w:tcW w:w="0" w:type="auto"/>
            <w:vAlign w:val="center"/>
            <w:hideMark/>
          </w:tcPr>
          <w:p w14:paraId="35C75A25" w14:textId="77777777" w:rsidR="005C10D7" w:rsidRPr="00A66904" w:rsidRDefault="005C10D7" w:rsidP="00A66904">
            <w:pPr>
              <w:spacing w:line="480" w:lineRule="auto"/>
            </w:pPr>
            <w:r w:rsidRPr="00A66904">
              <w:t>Jayla Johnson</w:t>
            </w:r>
          </w:p>
        </w:tc>
        <w:tc>
          <w:tcPr>
            <w:tcW w:w="0" w:type="auto"/>
            <w:vAlign w:val="center"/>
            <w:hideMark/>
          </w:tcPr>
          <w:p w14:paraId="3BDA0CA4" w14:textId="77777777" w:rsidR="005C10D7" w:rsidRPr="00A66904" w:rsidRDefault="005C10D7" w:rsidP="00A66904">
            <w:pPr>
              <w:spacing w:line="480" w:lineRule="auto"/>
            </w:pPr>
            <w:r w:rsidRPr="00A66904">
              <w:t>$12,000</w:t>
            </w:r>
          </w:p>
        </w:tc>
        <w:tc>
          <w:tcPr>
            <w:tcW w:w="0" w:type="auto"/>
            <w:vAlign w:val="center"/>
            <w:hideMark/>
          </w:tcPr>
          <w:p w14:paraId="3723C931" w14:textId="77777777" w:rsidR="005C10D7" w:rsidRPr="00A66904" w:rsidRDefault="005C10D7" w:rsidP="00A66904">
            <w:pPr>
              <w:spacing w:line="480" w:lineRule="auto"/>
            </w:pPr>
            <w:r w:rsidRPr="00A66904">
              <w:t>$36,000</w:t>
            </w:r>
          </w:p>
        </w:tc>
      </w:tr>
      <w:tr w:rsidR="005C10D7" w14:paraId="1951633C" w14:textId="77777777" w:rsidTr="00F71CA0">
        <w:trPr>
          <w:tblCellSpacing w:w="15" w:type="dxa"/>
        </w:trPr>
        <w:tc>
          <w:tcPr>
            <w:tcW w:w="0" w:type="auto"/>
            <w:vAlign w:val="center"/>
            <w:hideMark/>
          </w:tcPr>
          <w:p w14:paraId="1FA37337" w14:textId="77777777" w:rsidR="005C10D7" w:rsidRPr="00A66904" w:rsidRDefault="005C10D7" w:rsidP="00A66904">
            <w:pPr>
              <w:spacing w:line="480" w:lineRule="auto"/>
            </w:pPr>
            <w:r w:rsidRPr="00A66904">
              <w:t>Scrum Master</w:t>
            </w:r>
          </w:p>
        </w:tc>
        <w:tc>
          <w:tcPr>
            <w:tcW w:w="0" w:type="auto"/>
            <w:vAlign w:val="center"/>
            <w:hideMark/>
          </w:tcPr>
          <w:p w14:paraId="5C87D215" w14:textId="77777777" w:rsidR="005C10D7" w:rsidRPr="00A66904" w:rsidRDefault="005C10D7" w:rsidP="00A66904">
            <w:pPr>
              <w:spacing w:line="480" w:lineRule="auto"/>
            </w:pPr>
            <w:r w:rsidRPr="00A66904">
              <w:t>Isaac M.</w:t>
            </w:r>
          </w:p>
        </w:tc>
        <w:tc>
          <w:tcPr>
            <w:tcW w:w="0" w:type="auto"/>
            <w:vAlign w:val="center"/>
            <w:hideMark/>
          </w:tcPr>
          <w:p w14:paraId="619345F2" w14:textId="77777777" w:rsidR="005C10D7" w:rsidRPr="00A66904" w:rsidRDefault="005C10D7" w:rsidP="00A66904">
            <w:pPr>
              <w:spacing w:line="480" w:lineRule="auto"/>
            </w:pPr>
            <w:r w:rsidRPr="00A66904">
              <w:t>$10,000</w:t>
            </w:r>
          </w:p>
        </w:tc>
        <w:tc>
          <w:tcPr>
            <w:tcW w:w="0" w:type="auto"/>
            <w:vAlign w:val="center"/>
            <w:hideMark/>
          </w:tcPr>
          <w:p w14:paraId="69EF3857" w14:textId="77777777" w:rsidR="005C10D7" w:rsidRPr="00A66904" w:rsidRDefault="005C10D7" w:rsidP="00A66904">
            <w:pPr>
              <w:spacing w:line="480" w:lineRule="auto"/>
            </w:pPr>
            <w:r w:rsidRPr="00A66904">
              <w:t>$30,000</w:t>
            </w:r>
          </w:p>
        </w:tc>
      </w:tr>
      <w:tr w:rsidR="005C10D7" w14:paraId="7AD35CCE" w14:textId="77777777" w:rsidTr="00F71CA0">
        <w:trPr>
          <w:tblCellSpacing w:w="15" w:type="dxa"/>
        </w:trPr>
        <w:tc>
          <w:tcPr>
            <w:tcW w:w="0" w:type="auto"/>
            <w:vAlign w:val="center"/>
            <w:hideMark/>
          </w:tcPr>
          <w:p w14:paraId="6258B169" w14:textId="77777777" w:rsidR="005C10D7" w:rsidRPr="00A66904" w:rsidRDefault="005C10D7" w:rsidP="00A66904">
            <w:pPr>
              <w:spacing w:line="480" w:lineRule="auto"/>
            </w:pPr>
            <w:r w:rsidRPr="00A66904">
              <w:t>IT Software Engineer</w:t>
            </w:r>
          </w:p>
        </w:tc>
        <w:tc>
          <w:tcPr>
            <w:tcW w:w="0" w:type="auto"/>
            <w:vAlign w:val="center"/>
            <w:hideMark/>
          </w:tcPr>
          <w:p w14:paraId="7F9B0752" w14:textId="77777777" w:rsidR="005C10D7" w:rsidRPr="00A66904" w:rsidRDefault="005C10D7" w:rsidP="00A66904">
            <w:pPr>
              <w:spacing w:line="480" w:lineRule="auto"/>
            </w:pPr>
            <w:r w:rsidRPr="00A66904">
              <w:t>Hasan M.</w:t>
            </w:r>
          </w:p>
        </w:tc>
        <w:tc>
          <w:tcPr>
            <w:tcW w:w="0" w:type="auto"/>
            <w:vAlign w:val="center"/>
            <w:hideMark/>
          </w:tcPr>
          <w:p w14:paraId="7974D07E" w14:textId="77777777" w:rsidR="005C10D7" w:rsidRPr="00A66904" w:rsidRDefault="005C10D7" w:rsidP="00A66904">
            <w:pPr>
              <w:spacing w:line="480" w:lineRule="auto"/>
            </w:pPr>
            <w:r w:rsidRPr="00A66904">
              <w:t>$11,000</w:t>
            </w:r>
          </w:p>
        </w:tc>
        <w:tc>
          <w:tcPr>
            <w:tcW w:w="0" w:type="auto"/>
            <w:vAlign w:val="center"/>
            <w:hideMark/>
          </w:tcPr>
          <w:p w14:paraId="116F6DC8" w14:textId="77777777" w:rsidR="005C10D7" w:rsidRPr="00A66904" w:rsidRDefault="005C10D7" w:rsidP="00A66904">
            <w:pPr>
              <w:spacing w:line="480" w:lineRule="auto"/>
            </w:pPr>
            <w:r w:rsidRPr="00A66904">
              <w:t>$33,000</w:t>
            </w:r>
          </w:p>
        </w:tc>
      </w:tr>
      <w:tr w:rsidR="005C10D7" w14:paraId="370E83FE" w14:textId="77777777" w:rsidTr="00F71CA0">
        <w:trPr>
          <w:tblCellSpacing w:w="15" w:type="dxa"/>
        </w:trPr>
        <w:tc>
          <w:tcPr>
            <w:tcW w:w="0" w:type="auto"/>
            <w:vAlign w:val="center"/>
            <w:hideMark/>
          </w:tcPr>
          <w:p w14:paraId="199C5229" w14:textId="77777777" w:rsidR="005C10D7" w:rsidRPr="00A66904" w:rsidRDefault="005C10D7" w:rsidP="00A66904">
            <w:pPr>
              <w:spacing w:line="480" w:lineRule="auto"/>
            </w:pPr>
            <w:r w:rsidRPr="00A66904">
              <w:t>IT QA Engineer</w:t>
            </w:r>
          </w:p>
        </w:tc>
        <w:tc>
          <w:tcPr>
            <w:tcW w:w="0" w:type="auto"/>
            <w:vAlign w:val="center"/>
            <w:hideMark/>
          </w:tcPr>
          <w:p w14:paraId="1D08A405" w14:textId="77777777" w:rsidR="005C10D7" w:rsidRPr="00A66904" w:rsidRDefault="005C10D7" w:rsidP="00A66904">
            <w:pPr>
              <w:spacing w:line="480" w:lineRule="auto"/>
            </w:pPr>
            <w:r w:rsidRPr="00A66904">
              <w:t>Menchie C.</w:t>
            </w:r>
          </w:p>
        </w:tc>
        <w:tc>
          <w:tcPr>
            <w:tcW w:w="0" w:type="auto"/>
            <w:vAlign w:val="center"/>
            <w:hideMark/>
          </w:tcPr>
          <w:p w14:paraId="6F892556" w14:textId="77777777" w:rsidR="005C10D7" w:rsidRPr="00A66904" w:rsidRDefault="005C10D7" w:rsidP="00A66904">
            <w:pPr>
              <w:spacing w:line="480" w:lineRule="auto"/>
            </w:pPr>
            <w:r w:rsidRPr="00A66904">
              <w:t>$9,000</w:t>
            </w:r>
          </w:p>
        </w:tc>
        <w:tc>
          <w:tcPr>
            <w:tcW w:w="0" w:type="auto"/>
            <w:vAlign w:val="center"/>
            <w:hideMark/>
          </w:tcPr>
          <w:p w14:paraId="7B6A460E" w14:textId="77777777" w:rsidR="005C10D7" w:rsidRPr="00A66904" w:rsidRDefault="005C10D7" w:rsidP="00A66904">
            <w:pPr>
              <w:spacing w:line="480" w:lineRule="auto"/>
            </w:pPr>
            <w:r w:rsidRPr="00A66904">
              <w:t>$27,000</w:t>
            </w:r>
          </w:p>
        </w:tc>
      </w:tr>
      <w:tr w:rsidR="005C10D7" w14:paraId="5482E3FF" w14:textId="77777777" w:rsidTr="00F71CA0">
        <w:trPr>
          <w:tblCellSpacing w:w="15" w:type="dxa"/>
        </w:trPr>
        <w:tc>
          <w:tcPr>
            <w:tcW w:w="0" w:type="auto"/>
            <w:vAlign w:val="center"/>
            <w:hideMark/>
          </w:tcPr>
          <w:p w14:paraId="42EA7952" w14:textId="77777777" w:rsidR="005C10D7" w:rsidRPr="00A66904" w:rsidRDefault="005C10D7" w:rsidP="00A66904">
            <w:pPr>
              <w:spacing w:line="480" w:lineRule="auto"/>
            </w:pPr>
            <w:r w:rsidRPr="00A66904">
              <w:t>Chief Risk and Compliance Officer</w:t>
            </w:r>
          </w:p>
        </w:tc>
        <w:tc>
          <w:tcPr>
            <w:tcW w:w="0" w:type="auto"/>
            <w:vAlign w:val="center"/>
            <w:hideMark/>
          </w:tcPr>
          <w:p w14:paraId="383D14A8" w14:textId="77777777" w:rsidR="005C10D7" w:rsidRPr="00A66904" w:rsidRDefault="005C10D7" w:rsidP="00A66904">
            <w:pPr>
              <w:spacing w:line="480" w:lineRule="auto"/>
            </w:pPr>
            <w:r w:rsidRPr="00A66904">
              <w:t>Matthew T.</w:t>
            </w:r>
          </w:p>
        </w:tc>
        <w:tc>
          <w:tcPr>
            <w:tcW w:w="0" w:type="auto"/>
            <w:vAlign w:val="center"/>
            <w:hideMark/>
          </w:tcPr>
          <w:p w14:paraId="1A4E5104" w14:textId="77777777" w:rsidR="005C10D7" w:rsidRPr="00A66904" w:rsidRDefault="005C10D7" w:rsidP="00A66904">
            <w:pPr>
              <w:spacing w:line="480" w:lineRule="auto"/>
            </w:pPr>
            <w:r w:rsidRPr="00A66904">
              <w:t>$13,000</w:t>
            </w:r>
          </w:p>
        </w:tc>
        <w:tc>
          <w:tcPr>
            <w:tcW w:w="0" w:type="auto"/>
            <w:vAlign w:val="center"/>
            <w:hideMark/>
          </w:tcPr>
          <w:p w14:paraId="4986D414" w14:textId="77777777" w:rsidR="005C10D7" w:rsidRPr="00A66904" w:rsidRDefault="005C10D7" w:rsidP="00A66904">
            <w:pPr>
              <w:spacing w:line="480" w:lineRule="auto"/>
            </w:pPr>
            <w:r w:rsidRPr="00A66904">
              <w:t>$39,000</w:t>
            </w:r>
          </w:p>
        </w:tc>
      </w:tr>
    </w:tbl>
    <w:p w14:paraId="3C719A95" w14:textId="77777777" w:rsidR="005C10D7" w:rsidRDefault="005C10D7" w:rsidP="00A66904">
      <w:pPr>
        <w:pStyle w:val="NormalWeb"/>
        <w:spacing w:line="480" w:lineRule="auto"/>
      </w:pPr>
      <w:r>
        <w:rPr>
          <w:rStyle w:val="Strong"/>
          <w:rFonts w:eastAsiaTheme="majorEastAsia"/>
        </w:rPr>
        <w:t>Subtotal (Salaries):</w:t>
      </w:r>
      <w:r w:rsidRPr="00A66904">
        <w:t xml:space="preserve"> </w:t>
      </w:r>
      <w:r>
        <w:rPr>
          <w:rStyle w:val="Strong"/>
          <w:rFonts w:eastAsiaTheme="majorEastAsia"/>
        </w:rPr>
        <w:t>$165,000</w:t>
      </w:r>
    </w:p>
    <w:p w14:paraId="6D442403" w14:textId="77777777" w:rsidR="005C10D7" w:rsidRDefault="00284201" w:rsidP="00A66904">
      <w:pPr>
        <w:spacing w:line="480" w:lineRule="auto"/>
      </w:pPr>
      <w:r>
        <w:rPr>
          <w:noProof/>
        </w:rPr>
        <w:pict w14:anchorId="399ED6FB">
          <v:rect id="_x0000_i1044" alt="" style="width:468pt;height:.05pt;mso-width-percent:0;mso-height-percent:0;mso-width-percent:0;mso-height-percent:0" o:hralign="center" o:hrstd="t" o:hr="t" fillcolor="#a0a0a0" stroked="f"/>
        </w:pict>
      </w:r>
    </w:p>
    <w:p w14:paraId="6A2677C8" w14:textId="77777777" w:rsidR="005C10D7" w:rsidRPr="00B20A29" w:rsidRDefault="005C10D7" w:rsidP="00B20A29">
      <w:pPr>
        <w:pStyle w:val="Heading3"/>
      </w:pPr>
      <w:bookmarkStart w:id="18" w:name="_Toc197349109"/>
      <w:r w:rsidRPr="00B20A29">
        <w:t>Cloud &amp; Software Costs</w:t>
      </w:r>
      <w:bookmarkEnd w:id="18"/>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2"/>
        <w:gridCol w:w="1387"/>
        <w:gridCol w:w="947"/>
        <w:gridCol w:w="1082"/>
      </w:tblGrid>
      <w:tr w:rsidR="005C10D7" w14:paraId="63AC2FCE" w14:textId="77777777" w:rsidTr="00F71CA0">
        <w:trPr>
          <w:tblCellSpacing w:w="15" w:type="dxa"/>
        </w:trPr>
        <w:tc>
          <w:tcPr>
            <w:tcW w:w="0" w:type="auto"/>
            <w:vAlign w:val="center"/>
            <w:hideMark/>
          </w:tcPr>
          <w:p w14:paraId="60CE14B0" w14:textId="77777777" w:rsidR="005C10D7" w:rsidRDefault="005C10D7" w:rsidP="00A66904">
            <w:pPr>
              <w:spacing w:line="480" w:lineRule="auto"/>
            </w:pPr>
            <w:r>
              <w:t>Resource</w:t>
            </w:r>
          </w:p>
        </w:tc>
        <w:tc>
          <w:tcPr>
            <w:tcW w:w="0" w:type="auto"/>
            <w:vAlign w:val="center"/>
            <w:hideMark/>
          </w:tcPr>
          <w:p w14:paraId="5CFC8664" w14:textId="77777777" w:rsidR="005C10D7" w:rsidRPr="00A66904" w:rsidRDefault="005C10D7" w:rsidP="00A66904">
            <w:pPr>
              <w:spacing w:line="480" w:lineRule="auto"/>
            </w:pPr>
            <w:r w:rsidRPr="00A66904">
              <w:t>Monthly Cost</w:t>
            </w:r>
          </w:p>
        </w:tc>
        <w:tc>
          <w:tcPr>
            <w:tcW w:w="0" w:type="auto"/>
            <w:vAlign w:val="center"/>
            <w:hideMark/>
          </w:tcPr>
          <w:p w14:paraId="5EBC9E17" w14:textId="77777777" w:rsidR="005C10D7" w:rsidRPr="00A66904" w:rsidRDefault="005C10D7" w:rsidP="00A66904">
            <w:pPr>
              <w:spacing w:line="480" w:lineRule="auto"/>
            </w:pPr>
            <w:r w:rsidRPr="00A66904">
              <w:t>Duration</w:t>
            </w:r>
          </w:p>
        </w:tc>
        <w:tc>
          <w:tcPr>
            <w:tcW w:w="0" w:type="auto"/>
            <w:vAlign w:val="center"/>
            <w:hideMark/>
          </w:tcPr>
          <w:p w14:paraId="0509CA8D" w14:textId="77777777" w:rsidR="005C10D7" w:rsidRPr="00A66904" w:rsidRDefault="005C10D7" w:rsidP="00A66904">
            <w:pPr>
              <w:spacing w:line="480" w:lineRule="auto"/>
            </w:pPr>
            <w:r w:rsidRPr="00A66904">
              <w:t>Total Cost</w:t>
            </w:r>
          </w:p>
        </w:tc>
      </w:tr>
      <w:tr w:rsidR="005C10D7" w14:paraId="37E00154" w14:textId="77777777" w:rsidTr="00F71CA0">
        <w:trPr>
          <w:tblCellSpacing w:w="15" w:type="dxa"/>
        </w:trPr>
        <w:tc>
          <w:tcPr>
            <w:tcW w:w="0" w:type="auto"/>
            <w:vAlign w:val="center"/>
            <w:hideMark/>
          </w:tcPr>
          <w:p w14:paraId="5FB2CE98" w14:textId="77777777" w:rsidR="005C10D7" w:rsidRPr="00A66904" w:rsidRDefault="005C10D7" w:rsidP="00A66904">
            <w:pPr>
              <w:spacing w:line="480" w:lineRule="auto"/>
            </w:pPr>
            <w:r w:rsidRPr="00A66904">
              <w:t>Gemini AI License</w:t>
            </w:r>
          </w:p>
        </w:tc>
        <w:tc>
          <w:tcPr>
            <w:tcW w:w="0" w:type="auto"/>
            <w:vAlign w:val="center"/>
            <w:hideMark/>
          </w:tcPr>
          <w:p w14:paraId="69AC9879" w14:textId="77777777" w:rsidR="005C10D7" w:rsidRPr="00A66904" w:rsidRDefault="005C10D7" w:rsidP="00A66904">
            <w:pPr>
              <w:spacing w:line="480" w:lineRule="auto"/>
            </w:pPr>
            <w:r w:rsidRPr="00A66904">
              <w:t>$3,000</w:t>
            </w:r>
          </w:p>
        </w:tc>
        <w:tc>
          <w:tcPr>
            <w:tcW w:w="0" w:type="auto"/>
            <w:vAlign w:val="center"/>
            <w:hideMark/>
          </w:tcPr>
          <w:p w14:paraId="1D625272" w14:textId="77777777" w:rsidR="005C10D7" w:rsidRPr="00A66904" w:rsidRDefault="005C10D7" w:rsidP="00A66904">
            <w:pPr>
              <w:spacing w:line="480" w:lineRule="auto"/>
            </w:pPr>
            <w:r w:rsidRPr="00A66904">
              <w:t>3 months</w:t>
            </w:r>
          </w:p>
        </w:tc>
        <w:tc>
          <w:tcPr>
            <w:tcW w:w="0" w:type="auto"/>
            <w:vAlign w:val="center"/>
            <w:hideMark/>
          </w:tcPr>
          <w:p w14:paraId="600195E3" w14:textId="77777777" w:rsidR="005C10D7" w:rsidRPr="00A66904" w:rsidRDefault="005C10D7" w:rsidP="00A66904">
            <w:pPr>
              <w:spacing w:line="480" w:lineRule="auto"/>
            </w:pPr>
            <w:r w:rsidRPr="00A66904">
              <w:t>$9,000</w:t>
            </w:r>
          </w:p>
        </w:tc>
      </w:tr>
      <w:tr w:rsidR="005C10D7" w14:paraId="0F05A6B1" w14:textId="77777777" w:rsidTr="00F71CA0">
        <w:trPr>
          <w:tblCellSpacing w:w="15" w:type="dxa"/>
        </w:trPr>
        <w:tc>
          <w:tcPr>
            <w:tcW w:w="0" w:type="auto"/>
            <w:vAlign w:val="center"/>
            <w:hideMark/>
          </w:tcPr>
          <w:p w14:paraId="279FC185" w14:textId="77777777" w:rsidR="005C10D7" w:rsidRPr="00A66904" w:rsidRDefault="005C10D7" w:rsidP="00A66904">
            <w:pPr>
              <w:spacing w:line="480" w:lineRule="auto"/>
            </w:pPr>
            <w:r w:rsidRPr="00A66904">
              <w:t>Google Cloud Platform (GCP)</w:t>
            </w:r>
          </w:p>
        </w:tc>
        <w:tc>
          <w:tcPr>
            <w:tcW w:w="0" w:type="auto"/>
            <w:vAlign w:val="center"/>
            <w:hideMark/>
          </w:tcPr>
          <w:p w14:paraId="36CFC22A" w14:textId="77777777" w:rsidR="005C10D7" w:rsidRPr="00A66904" w:rsidRDefault="005C10D7" w:rsidP="00A66904">
            <w:pPr>
              <w:spacing w:line="480" w:lineRule="auto"/>
            </w:pPr>
            <w:r w:rsidRPr="00A66904">
              <w:t>$2,500</w:t>
            </w:r>
          </w:p>
        </w:tc>
        <w:tc>
          <w:tcPr>
            <w:tcW w:w="0" w:type="auto"/>
            <w:vAlign w:val="center"/>
            <w:hideMark/>
          </w:tcPr>
          <w:p w14:paraId="5B589D99" w14:textId="77777777" w:rsidR="005C10D7" w:rsidRPr="00A66904" w:rsidRDefault="005C10D7" w:rsidP="00A66904">
            <w:pPr>
              <w:spacing w:line="480" w:lineRule="auto"/>
            </w:pPr>
            <w:r w:rsidRPr="00A66904">
              <w:t>3 months</w:t>
            </w:r>
          </w:p>
        </w:tc>
        <w:tc>
          <w:tcPr>
            <w:tcW w:w="0" w:type="auto"/>
            <w:vAlign w:val="center"/>
            <w:hideMark/>
          </w:tcPr>
          <w:p w14:paraId="71A2D656" w14:textId="77777777" w:rsidR="005C10D7" w:rsidRPr="00A66904" w:rsidRDefault="005C10D7" w:rsidP="00A66904">
            <w:pPr>
              <w:spacing w:line="480" w:lineRule="auto"/>
            </w:pPr>
            <w:r w:rsidRPr="00A66904">
              <w:t>$7,500</w:t>
            </w:r>
          </w:p>
        </w:tc>
      </w:tr>
      <w:tr w:rsidR="005C10D7" w14:paraId="6835465D" w14:textId="77777777" w:rsidTr="00F71CA0">
        <w:trPr>
          <w:tblCellSpacing w:w="15" w:type="dxa"/>
        </w:trPr>
        <w:tc>
          <w:tcPr>
            <w:tcW w:w="0" w:type="auto"/>
            <w:vAlign w:val="center"/>
            <w:hideMark/>
          </w:tcPr>
          <w:p w14:paraId="66D89B1B" w14:textId="77777777" w:rsidR="005C10D7" w:rsidRPr="00A66904" w:rsidRDefault="005C10D7" w:rsidP="00A66904">
            <w:pPr>
              <w:spacing w:line="480" w:lineRule="auto"/>
            </w:pPr>
            <w:r w:rsidRPr="00A66904">
              <w:t>Ticketing System API Licenses</w:t>
            </w:r>
          </w:p>
        </w:tc>
        <w:tc>
          <w:tcPr>
            <w:tcW w:w="0" w:type="auto"/>
            <w:vAlign w:val="center"/>
            <w:hideMark/>
          </w:tcPr>
          <w:p w14:paraId="1EC34D9A" w14:textId="77777777" w:rsidR="005C10D7" w:rsidRPr="00A66904" w:rsidRDefault="005C10D7" w:rsidP="00A66904">
            <w:pPr>
              <w:spacing w:line="480" w:lineRule="auto"/>
            </w:pPr>
            <w:r w:rsidRPr="00A66904">
              <w:t>$1,000</w:t>
            </w:r>
          </w:p>
        </w:tc>
        <w:tc>
          <w:tcPr>
            <w:tcW w:w="0" w:type="auto"/>
            <w:vAlign w:val="center"/>
            <w:hideMark/>
          </w:tcPr>
          <w:p w14:paraId="4584CAE9" w14:textId="77777777" w:rsidR="005C10D7" w:rsidRPr="00A66904" w:rsidRDefault="005C10D7" w:rsidP="00A66904">
            <w:pPr>
              <w:spacing w:line="480" w:lineRule="auto"/>
            </w:pPr>
            <w:r w:rsidRPr="00A66904">
              <w:t>3 months</w:t>
            </w:r>
          </w:p>
        </w:tc>
        <w:tc>
          <w:tcPr>
            <w:tcW w:w="0" w:type="auto"/>
            <w:vAlign w:val="center"/>
            <w:hideMark/>
          </w:tcPr>
          <w:p w14:paraId="12692ECE" w14:textId="77777777" w:rsidR="005C10D7" w:rsidRPr="00A66904" w:rsidRDefault="005C10D7" w:rsidP="00A66904">
            <w:pPr>
              <w:spacing w:line="480" w:lineRule="auto"/>
            </w:pPr>
            <w:r w:rsidRPr="00A66904">
              <w:t>$3,000</w:t>
            </w:r>
          </w:p>
        </w:tc>
      </w:tr>
      <w:tr w:rsidR="005C10D7" w14:paraId="13C7DB81" w14:textId="77777777" w:rsidTr="00F71CA0">
        <w:trPr>
          <w:tblCellSpacing w:w="15" w:type="dxa"/>
        </w:trPr>
        <w:tc>
          <w:tcPr>
            <w:tcW w:w="0" w:type="auto"/>
            <w:vAlign w:val="center"/>
            <w:hideMark/>
          </w:tcPr>
          <w:p w14:paraId="5ED93A18" w14:textId="77777777" w:rsidR="005C10D7" w:rsidRPr="00A66904" w:rsidRDefault="005C10D7" w:rsidP="00A66904">
            <w:pPr>
              <w:spacing w:line="480" w:lineRule="auto"/>
            </w:pPr>
            <w:r w:rsidRPr="00A66904">
              <w:t>Cybersecurity Monitoring Tools</w:t>
            </w:r>
          </w:p>
        </w:tc>
        <w:tc>
          <w:tcPr>
            <w:tcW w:w="0" w:type="auto"/>
            <w:vAlign w:val="center"/>
            <w:hideMark/>
          </w:tcPr>
          <w:p w14:paraId="4E96A287" w14:textId="77777777" w:rsidR="005C10D7" w:rsidRPr="00A66904" w:rsidRDefault="005C10D7" w:rsidP="00A66904">
            <w:pPr>
              <w:spacing w:line="480" w:lineRule="auto"/>
            </w:pPr>
            <w:r w:rsidRPr="00A66904">
              <w:t>$2,000</w:t>
            </w:r>
          </w:p>
        </w:tc>
        <w:tc>
          <w:tcPr>
            <w:tcW w:w="0" w:type="auto"/>
            <w:vAlign w:val="center"/>
            <w:hideMark/>
          </w:tcPr>
          <w:p w14:paraId="03E5FFE5" w14:textId="77777777" w:rsidR="005C10D7" w:rsidRPr="00A66904" w:rsidRDefault="005C10D7" w:rsidP="00A66904">
            <w:pPr>
              <w:spacing w:line="480" w:lineRule="auto"/>
            </w:pPr>
            <w:r w:rsidRPr="00A66904">
              <w:t>3 months</w:t>
            </w:r>
          </w:p>
        </w:tc>
        <w:tc>
          <w:tcPr>
            <w:tcW w:w="0" w:type="auto"/>
            <w:vAlign w:val="center"/>
            <w:hideMark/>
          </w:tcPr>
          <w:p w14:paraId="2996A86B" w14:textId="77777777" w:rsidR="005C10D7" w:rsidRPr="00A66904" w:rsidRDefault="005C10D7" w:rsidP="00A66904">
            <w:pPr>
              <w:spacing w:line="480" w:lineRule="auto"/>
            </w:pPr>
            <w:r w:rsidRPr="00A66904">
              <w:t>$6,000</w:t>
            </w:r>
          </w:p>
        </w:tc>
      </w:tr>
    </w:tbl>
    <w:p w14:paraId="753C940A" w14:textId="77777777" w:rsidR="005C10D7" w:rsidRDefault="005C10D7" w:rsidP="00A66904">
      <w:pPr>
        <w:pStyle w:val="NormalWeb"/>
        <w:spacing w:line="480" w:lineRule="auto"/>
      </w:pPr>
      <w:r>
        <w:rPr>
          <w:rStyle w:val="Strong"/>
          <w:rFonts w:eastAsiaTheme="majorEastAsia"/>
        </w:rPr>
        <w:t>Subtotal (Software/Cloud):</w:t>
      </w:r>
      <w:r w:rsidRPr="00A66904">
        <w:t xml:space="preserve"> </w:t>
      </w:r>
      <w:r>
        <w:rPr>
          <w:rStyle w:val="Strong"/>
          <w:rFonts w:eastAsiaTheme="majorEastAsia"/>
        </w:rPr>
        <w:t>$25,500</w:t>
      </w:r>
    </w:p>
    <w:p w14:paraId="30083BF8" w14:textId="77777777" w:rsidR="005C10D7" w:rsidRDefault="00284201" w:rsidP="00A66904">
      <w:pPr>
        <w:spacing w:line="480" w:lineRule="auto"/>
      </w:pPr>
      <w:r>
        <w:rPr>
          <w:noProof/>
        </w:rPr>
        <w:pict w14:anchorId="1FB5DC8A">
          <v:rect id="_x0000_i1043" alt="" style="width:468pt;height:.05pt;mso-width-percent:0;mso-height-percent:0;mso-width-percent:0;mso-height-percent:0" o:hralign="center" o:hrstd="t" o:hr="t" fillcolor="#a0a0a0" stroked="f"/>
        </w:pict>
      </w:r>
    </w:p>
    <w:p w14:paraId="46F167FE" w14:textId="77777777" w:rsidR="005C10D7" w:rsidRPr="00B20A29" w:rsidRDefault="005C10D7" w:rsidP="00B20A29">
      <w:pPr>
        <w:pStyle w:val="Heading2"/>
      </w:pPr>
      <w:r w:rsidRPr="00B20A29">
        <w:t xml:space="preserve"> </w:t>
      </w:r>
      <w:bookmarkStart w:id="19" w:name="_Toc197349110"/>
      <w:r w:rsidRPr="00B20A29">
        <w:t>Security &amp; Compliance</w:t>
      </w:r>
      <w:bookmarkEnd w:id="1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75"/>
        <w:gridCol w:w="1767"/>
        <w:gridCol w:w="1878"/>
      </w:tblGrid>
      <w:tr w:rsidR="005C10D7" w14:paraId="265678F3" w14:textId="77777777" w:rsidTr="00F71CA0">
        <w:trPr>
          <w:tblCellSpacing w:w="15" w:type="dxa"/>
        </w:trPr>
        <w:tc>
          <w:tcPr>
            <w:tcW w:w="0" w:type="auto"/>
            <w:vAlign w:val="center"/>
            <w:hideMark/>
          </w:tcPr>
          <w:p w14:paraId="362F5F61" w14:textId="77777777" w:rsidR="005C10D7" w:rsidRDefault="005C10D7" w:rsidP="00A66904">
            <w:pPr>
              <w:spacing w:line="480" w:lineRule="auto"/>
            </w:pPr>
            <w:r>
              <w:lastRenderedPageBreak/>
              <w:t>Service</w:t>
            </w:r>
          </w:p>
        </w:tc>
        <w:tc>
          <w:tcPr>
            <w:tcW w:w="0" w:type="auto"/>
            <w:vAlign w:val="center"/>
            <w:hideMark/>
          </w:tcPr>
          <w:p w14:paraId="526AD97D" w14:textId="77777777" w:rsidR="005C10D7" w:rsidRPr="00A66904" w:rsidRDefault="005C10D7" w:rsidP="00A66904">
            <w:pPr>
              <w:spacing w:line="480" w:lineRule="auto"/>
            </w:pPr>
            <w:r w:rsidRPr="00A66904">
              <w:t>Type</w:t>
            </w:r>
          </w:p>
        </w:tc>
        <w:tc>
          <w:tcPr>
            <w:tcW w:w="0" w:type="auto"/>
            <w:vAlign w:val="center"/>
            <w:hideMark/>
          </w:tcPr>
          <w:p w14:paraId="682674A9" w14:textId="77777777" w:rsidR="005C10D7" w:rsidRPr="00A66904" w:rsidRDefault="005C10D7" w:rsidP="00A66904">
            <w:pPr>
              <w:spacing w:line="480" w:lineRule="auto"/>
            </w:pPr>
            <w:r w:rsidRPr="00A66904">
              <w:t>Cost</w:t>
            </w:r>
          </w:p>
        </w:tc>
      </w:tr>
      <w:tr w:rsidR="005C10D7" w14:paraId="45F9A640" w14:textId="77777777" w:rsidTr="00F71CA0">
        <w:trPr>
          <w:tblCellSpacing w:w="15" w:type="dxa"/>
        </w:trPr>
        <w:tc>
          <w:tcPr>
            <w:tcW w:w="0" w:type="auto"/>
            <w:vAlign w:val="center"/>
            <w:hideMark/>
          </w:tcPr>
          <w:p w14:paraId="5E6AB7ED" w14:textId="77777777" w:rsidR="005C10D7" w:rsidRPr="00A66904" w:rsidRDefault="005C10D7" w:rsidP="00A66904">
            <w:pPr>
              <w:spacing w:line="480" w:lineRule="auto"/>
            </w:pPr>
            <w:r w:rsidRPr="00A66904">
              <w:t>Risk &amp; Compliance Assessment</w:t>
            </w:r>
          </w:p>
        </w:tc>
        <w:tc>
          <w:tcPr>
            <w:tcW w:w="0" w:type="auto"/>
            <w:vAlign w:val="center"/>
            <w:hideMark/>
          </w:tcPr>
          <w:p w14:paraId="3F1EDB09" w14:textId="77777777" w:rsidR="005C10D7" w:rsidRPr="00A66904" w:rsidRDefault="005C10D7" w:rsidP="00A66904">
            <w:pPr>
              <w:spacing w:line="480" w:lineRule="auto"/>
            </w:pPr>
            <w:r w:rsidRPr="00A66904">
              <w:t>One-time</w:t>
            </w:r>
          </w:p>
        </w:tc>
        <w:tc>
          <w:tcPr>
            <w:tcW w:w="0" w:type="auto"/>
            <w:vAlign w:val="center"/>
            <w:hideMark/>
          </w:tcPr>
          <w:p w14:paraId="1DC5BD3E" w14:textId="77777777" w:rsidR="005C10D7" w:rsidRPr="00A66904" w:rsidRDefault="005C10D7" w:rsidP="00A66904">
            <w:pPr>
              <w:spacing w:line="480" w:lineRule="auto"/>
            </w:pPr>
            <w:r w:rsidRPr="00A66904">
              <w:t>$5,000</w:t>
            </w:r>
          </w:p>
        </w:tc>
      </w:tr>
      <w:tr w:rsidR="005C10D7" w14:paraId="510E3C02" w14:textId="77777777" w:rsidTr="00F71CA0">
        <w:trPr>
          <w:tblCellSpacing w:w="15" w:type="dxa"/>
        </w:trPr>
        <w:tc>
          <w:tcPr>
            <w:tcW w:w="0" w:type="auto"/>
            <w:vAlign w:val="center"/>
            <w:hideMark/>
          </w:tcPr>
          <w:p w14:paraId="156BBDF8" w14:textId="77777777" w:rsidR="005C10D7" w:rsidRPr="00A66904" w:rsidRDefault="005C10D7" w:rsidP="00A66904">
            <w:pPr>
              <w:spacing w:line="480" w:lineRule="auto"/>
            </w:pPr>
            <w:r w:rsidRPr="00A66904">
              <w:t>Security Compliance Tools</w:t>
            </w:r>
          </w:p>
        </w:tc>
        <w:tc>
          <w:tcPr>
            <w:tcW w:w="0" w:type="auto"/>
            <w:vAlign w:val="center"/>
            <w:hideMark/>
          </w:tcPr>
          <w:p w14:paraId="616388F7" w14:textId="77777777" w:rsidR="005C10D7" w:rsidRPr="00A66904" w:rsidRDefault="005C10D7" w:rsidP="00A66904">
            <w:pPr>
              <w:spacing w:line="480" w:lineRule="auto"/>
            </w:pPr>
            <w:r w:rsidRPr="00A66904">
              <w:t>Monthly ($1,000)</w:t>
            </w:r>
          </w:p>
        </w:tc>
        <w:tc>
          <w:tcPr>
            <w:tcW w:w="0" w:type="auto"/>
            <w:vAlign w:val="center"/>
            <w:hideMark/>
          </w:tcPr>
          <w:p w14:paraId="428A5C93" w14:textId="77777777" w:rsidR="005C10D7" w:rsidRPr="00A66904" w:rsidRDefault="005C10D7" w:rsidP="00A66904">
            <w:pPr>
              <w:spacing w:line="480" w:lineRule="auto"/>
            </w:pPr>
            <w:r w:rsidRPr="00A66904">
              <w:t>3 months = $3,000</w:t>
            </w:r>
          </w:p>
        </w:tc>
      </w:tr>
    </w:tbl>
    <w:p w14:paraId="2A20F2F1" w14:textId="77777777" w:rsidR="005C10D7" w:rsidRDefault="005C10D7" w:rsidP="00A66904">
      <w:pPr>
        <w:pStyle w:val="NormalWeb"/>
        <w:spacing w:line="480" w:lineRule="auto"/>
      </w:pPr>
      <w:r>
        <w:rPr>
          <w:rStyle w:val="Strong"/>
          <w:rFonts w:eastAsiaTheme="majorEastAsia"/>
        </w:rPr>
        <w:t>Subtotal (Security &amp; Compliance):</w:t>
      </w:r>
      <w:r w:rsidRPr="00A66904">
        <w:t xml:space="preserve"> </w:t>
      </w:r>
      <w:r>
        <w:rPr>
          <w:rStyle w:val="Strong"/>
          <w:rFonts w:eastAsiaTheme="majorEastAsia"/>
        </w:rPr>
        <w:t>$8,000</w:t>
      </w:r>
    </w:p>
    <w:p w14:paraId="4D14D5B3" w14:textId="77777777" w:rsidR="005C10D7" w:rsidRDefault="00284201" w:rsidP="00A66904">
      <w:pPr>
        <w:spacing w:line="480" w:lineRule="auto"/>
      </w:pPr>
      <w:r>
        <w:rPr>
          <w:noProof/>
        </w:rPr>
        <w:pict w14:anchorId="3655D301">
          <v:rect id="_x0000_i1042" alt="" style="width:468pt;height:.05pt;mso-width-percent:0;mso-height-percent:0;mso-width-percent:0;mso-height-percent:0" o:hralign="center" o:hrstd="t" o:hr="t" fillcolor="#a0a0a0" stroked="f"/>
        </w:pict>
      </w:r>
    </w:p>
    <w:p w14:paraId="33571F2D" w14:textId="77777777" w:rsidR="005C10D7" w:rsidRPr="00B20A29" w:rsidRDefault="005C10D7" w:rsidP="00B20A29">
      <w:pPr>
        <w:pStyle w:val="Heading2"/>
      </w:pPr>
      <w:r w:rsidRPr="00B20A29">
        <w:t xml:space="preserve"> </w:t>
      </w:r>
      <w:bookmarkStart w:id="20" w:name="_Toc197349111"/>
      <w:r w:rsidRPr="00B20A29">
        <w:t>External AI Consultant (Recommended)</w:t>
      </w:r>
      <w:bookmarkEnd w:id="20"/>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5"/>
        <w:gridCol w:w="1387"/>
        <w:gridCol w:w="947"/>
        <w:gridCol w:w="1082"/>
      </w:tblGrid>
      <w:tr w:rsidR="005C10D7" w14:paraId="724D32EA" w14:textId="77777777" w:rsidTr="00F71CA0">
        <w:trPr>
          <w:tblCellSpacing w:w="15" w:type="dxa"/>
        </w:trPr>
        <w:tc>
          <w:tcPr>
            <w:tcW w:w="0" w:type="auto"/>
            <w:vAlign w:val="center"/>
            <w:hideMark/>
          </w:tcPr>
          <w:p w14:paraId="3053D173" w14:textId="77777777" w:rsidR="005C10D7" w:rsidRDefault="005C10D7" w:rsidP="00A66904">
            <w:pPr>
              <w:spacing w:line="480" w:lineRule="auto"/>
            </w:pPr>
            <w:r>
              <w:t>Role</w:t>
            </w:r>
          </w:p>
        </w:tc>
        <w:tc>
          <w:tcPr>
            <w:tcW w:w="0" w:type="auto"/>
            <w:vAlign w:val="center"/>
            <w:hideMark/>
          </w:tcPr>
          <w:p w14:paraId="1A96E2ED" w14:textId="77777777" w:rsidR="005C10D7" w:rsidRPr="00A66904" w:rsidRDefault="005C10D7" w:rsidP="00A66904">
            <w:pPr>
              <w:spacing w:line="480" w:lineRule="auto"/>
            </w:pPr>
            <w:r w:rsidRPr="00A66904">
              <w:t>Monthly Cost</w:t>
            </w:r>
          </w:p>
        </w:tc>
        <w:tc>
          <w:tcPr>
            <w:tcW w:w="0" w:type="auto"/>
            <w:vAlign w:val="center"/>
            <w:hideMark/>
          </w:tcPr>
          <w:p w14:paraId="298C4FC7" w14:textId="77777777" w:rsidR="005C10D7" w:rsidRPr="00A66904" w:rsidRDefault="005C10D7" w:rsidP="00A66904">
            <w:pPr>
              <w:spacing w:line="480" w:lineRule="auto"/>
            </w:pPr>
            <w:r w:rsidRPr="00A66904">
              <w:t>Duration</w:t>
            </w:r>
          </w:p>
        </w:tc>
        <w:tc>
          <w:tcPr>
            <w:tcW w:w="0" w:type="auto"/>
            <w:vAlign w:val="center"/>
            <w:hideMark/>
          </w:tcPr>
          <w:p w14:paraId="06DD492F" w14:textId="77777777" w:rsidR="005C10D7" w:rsidRPr="00A66904" w:rsidRDefault="005C10D7" w:rsidP="00A66904">
            <w:pPr>
              <w:spacing w:line="480" w:lineRule="auto"/>
            </w:pPr>
            <w:r w:rsidRPr="00A66904">
              <w:t>Total Cost</w:t>
            </w:r>
          </w:p>
        </w:tc>
      </w:tr>
      <w:tr w:rsidR="005C10D7" w14:paraId="5AA7054F" w14:textId="77777777" w:rsidTr="00F71CA0">
        <w:trPr>
          <w:tblCellSpacing w:w="15" w:type="dxa"/>
        </w:trPr>
        <w:tc>
          <w:tcPr>
            <w:tcW w:w="0" w:type="auto"/>
            <w:vAlign w:val="center"/>
            <w:hideMark/>
          </w:tcPr>
          <w:p w14:paraId="16A7269C" w14:textId="77777777" w:rsidR="005C10D7" w:rsidRPr="00A66904" w:rsidRDefault="005C10D7" w:rsidP="00A66904">
            <w:pPr>
              <w:spacing w:line="480" w:lineRule="auto"/>
            </w:pPr>
            <w:r w:rsidRPr="00A66904">
              <w:t>AI Integration Specialist</w:t>
            </w:r>
          </w:p>
        </w:tc>
        <w:tc>
          <w:tcPr>
            <w:tcW w:w="0" w:type="auto"/>
            <w:vAlign w:val="center"/>
            <w:hideMark/>
          </w:tcPr>
          <w:p w14:paraId="2580DBDB" w14:textId="77777777" w:rsidR="005C10D7" w:rsidRPr="00A66904" w:rsidRDefault="005C10D7" w:rsidP="00A66904">
            <w:pPr>
              <w:spacing w:line="480" w:lineRule="auto"/>
            </w:pPr>
            <w:r w:rsidRPr="00A66904">
              <w:t>$15,000</w:t>
            </w:r>
          </w:p>
        </w:tc>
        <w:tc>
          <w:tcPr>
            <w:tcW w:w="0" w:type="auto"/>
            <w:vAlign w:val="center"/>
            <w:hideMark/>
          </w:tcPr>
          <w:p w14:paraId="5B7F2857" w14:textId="77777777" w:rsidR="005C10D7" w:rsidRPr="00A66904" w:rsidRDefault="005C10D7" w:rsidP="00A66904">
            <w:pPr>
              <w:spacing w:line="480" w:lineRule="auto"/>
            </w:pPr>
            <w:r w:rsidRPr="00A66904">
              <w:t>2 months</w:t>
            </w:r>
          </w:p>
        </w:tc>
        <w:tc>
          <w:tcPr>
            <w:tcW w:w="0" w:type="auto"/>
            <w:vAlign w:val="center"/>
            <w:hideMark/>
          </w:tcPr>
          <w:p w14:paraId="383B6BE5" w14:textId="77777777" w:rsidR="005C10D7" w:rsidRPr="00A66904" w:rsidRDefault="005C10D7" w:rsidP="00A66904">
            <w:pPr>
              <w:spacing w:line="480" w:lineRule="auto"/>
            </w:pPr>
            <w:r w:rsidRPr="00A66904">
              <w:t>$30,000</w:t>
            </w:r>
          </w:p>
        </w:tc>
      </w:tr>
    </w:tbl>
    <w:p w14:paraId="54838EBA" w14:textId="77777777" w:rsidR="005C10D7" w:rsidRDefault="005C10D7" w:rsidP="00A66904">
      <w:pPr>
        <w:pStyle w:val="NormalWeb"/>
        <w:spacing w:line="480" w:lineRule="auto"/>
      </w:pPr>
      <w:r>
        <w:rPr>
          <w:rStyle w:val="Strong"/>
          <w:rFonts w:eastAsiaTheme="majorEastAsia"/>
        </w:rPr>
        <w:t>Subtotal (Contractor):</w:t>
      </w:r>
      <w:r w:rsidRPr="00A66904">
        <w:t xml:space="preserve"> </w:t>
      </w:r>
      <w:r>
        <w:rPr>
          <w:rStyle w:val="Strong"/>
          <w:rFonts w:eastAsiaTheme="majorEastAsia"/>
        </w:rPr>
        <w:t>$30,000</w:t>
      </w:r>
    </w:p>
    <w:p w14:paraId="5607460B" w14:textId="77777777" w:rsidR="005C10D7" w:rsidRDefault="00284201" w:rsidP="00A66904">
      <w:pPr>
        <w:spacing w:line="480" w:lineRule="auto"/>
      </w:pPr>
      <w:r>
        <w:rPr>
          <w:noProof/>
        </w:rPr>
        <w:pict w14:anchorId="7878FC8D">
          <v:rect id="_x0000_i1041" alt="" style="width:468pt;height:.05pt;mso-width-percent:0;mso-height-percent:0;mso-width-percent:0;mso-height-percent:0" o:hralign="center" o:hrstd="t" o:hr="t" fillcolor="#a0a0a0" stroked="f"/>
        </w:pict>
      </w:r>
    </w:p>
    <w:p w14:paraId="7016F0FB" w14:textId="77777777" w:rsidR="005C10D7" w:rsidRPr="00B20A29" w:rsidRDefault="005C10D7" w:rsidP="00B20A29">
      <w:pPr>
        <w:pStyle w:val="Heading2"/>
      </w:pPr>
      <w:r w:rsidRPr="00B20A29">
        <w:t xml:space="preserve"> </w:t>
      </w:r>
      <w:bookmarkStart w:id="21" w:name="_Toc197349112"/>
      <w:r w:rsidRPr="00B20A29">
        <w:t>Documentation &amp; Internal IT Training</w:t>
      </w:r>
      <w:bookmarkEnd w:id="2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8"/>
        <w:gridCol w:w="3733"/>
        <w:gridCol w:w="735"/>
      </w:tblGrid>
      <w:tr w:rsidR="005C10D7" w14:paraId="28E0E9E9" w14:textId="77777777" w:rsidTr="00F71CA0">
        <w:trPr>
          <w:tblCellSpacing w:w="15" w:type="dxa"/>
        </w:trPr>
        <w:tc>
          <w:tcPr>
            <w:tcW w:w="0" w:type="auto"/>
            <w:vAlign w:val="center"/>
            <w:hideMark/>
          </w:tcPr>
          <w:p w14:paraId="3B27B6FC" w14:textId="77777777" w:rsidR="005C10D7" w:rsidRDefault="005C10D7" w:rsidP="00A66904">
            <w:pPr>
              <w:spacing w:line="480" w:lineRule="auto"/>
            </w:pPr>
            <w:r>
              <w:t>Item</w:t>
            </w:r>
          </w:p>
        </w:tc>
        <w:tc>
          <w:tcPr>
            <w:tcW w:w="0" w:type="auto"/>
            <w:vAlign w:val="center"/>
            <w:hideMark/>
          </w:tcPr>
          <w:p w14:paraId="7DA3A74D" w14:textId="77777777" w:rsidR="005C10D7" w:rsidRPr="00A66904" w:rsidRDefault="005C10D7" w:rsidP="00A66904">
            <w:pPr>
              <w:spacing w:line="480" w:lineRule="auto"/>
            </w:pPr>
            <w:r w:rsidRPr="00A66904">
              <w:t>Description</w:t>
            </w:r>
          </w:p>
        </w:tc>
        <w:tc>
          <w:tcPr>
            <w:tcW w:w="0" w:type="auto"/>
            <w:vAlign w:val="center"/>
            <w:hideMark/>
          </w:tcPr>
          <w:p w14:paraId="0A56394D" w14:textId="77777777" w:rsidR="005C10D7" w:rsidRPr="00A66904" w:rsidRDefault="005C10D7" w:rsidP="00A66904">
            <w:pPr>
              <w:spacing w:line="480" w:lineRule="auto"/>
            </w:pPr>
            <w:r w:rsidRPr="00A66904">
              <w:t>Cost</w:t>
            </w:r>
          </w:p>
        </w:tc>
      </w:tr>
      <w:tr w:rsidR="005C10D7" w14:paraId="5DC69B84" w14:textId="77777777" w:rsidTr="00F71CA0">
        <w:trPr>
          <w:tblCellSpacing w:w="15" w:type="dxa"/>
        </w:trPr>
        <w:tc>
          <w:tcPr>
            <w:tcW w:w="0" w:type="auto"/>
            <w:vAlign w:val="center"/>
            <w:hideMark/>
          </w:tcPr>
          <w:p w14:paraId="577A4631" w14:textId="77777777" w:rsidR="005C10D7" w:rsidRPr="00A66904" w:rsidRDefault="005C10D7" w:rsidP="00A66904">
            <w:pPr>
              <w:spacing w:line="480" w:lineRule="auto"/>
            </w:pPr>
            <w:r w:rsidRPr="00A66904">
              <w:t>Internal Training Workshops</w:t>
            </w:r>
          </w:p>
        </w:tc>
        <w:tc>
          <w:tcPr>
            <w:tcW w:w="0" w:type="auto"/>
            <w:vAlign w:val="center"/>
            <w:hideMark/>
          </w:tcPr>
          <w:p w14:paraId="08E3A8A3" w14:textId="77777777" w:rsidR="005C10D7" w:rsidRPr="00A66904" w:rsidRDefault="005C10D7" w:rsidP="00A66904">
            <w:pPr>
              <w:spacing w:line="480" w:lineRule="auto"/>
            </w:pPr>
            <w:r w:rsidRPr="00A66904">
              <w:t>For IT staff only</w:t>
            </w:r>
          </w:p>
        </w:tc>
        <w:tc>
          <w:tcPr>
            <w:tcW w:w="0" w:type="auto"/>
            <w:vAlign w:val="center"/>
            <w:hideMark/>
          </w:tcPr>
          <w:p w14:paraId="20C918BC" w14:textId="77777777" w:rsidR="005C10D7" w:rsidRPr="00A66904" w:rsidRDefault="005C10D7" w:rsidP="00A66904">
            <w:pPr>
              <w:spacing w:line="480" w:lineRule="auto"/>
            </w:pPr>
            <w:r w:rsidRPr="00A66904">
              <w:t>$2,500</w:t>
            </w:r>
          </w:p>
        </w:tc>
      </w:tr>
      <w:tr w:rsidR="005C10D7" w14:paraId="4DB0F1CC" w14:textId="77777777" w:rsidTr="00F71CA0">
        <w:trPr>
          <w:tblCellSpacing w:w="15" w:type="dxa"/>
        </w:trPr>
        <w:tc>
          <w:tcPr>
            <w:tcW w:w="0" w:type="auto"/>
            <w:vAlign w:val="center"/>
            <w:hideMark/>
          </w:tcPr>
          <w:p w14:paraId="27491223" w14:textId="77777777" w:rsidR="005C10D7" w:rsidRPr="00A66904" w:rsidRDefault="005C10D7" w:rsidP="00A66904">
            <w:pPr>
              <w:spacing w:line="480" w:lineRule="auto"/>
            </w:pPr>
            <w:r w:rsidRPr="00A66904">
              <w:t>Technical Documentation Tools</w:t>
            </w:r>
          </w:p>
        </w:tc>
        <w:tc>
          <w:tcPr>
            <w:tcW w:w="0" w:type="auto"/>
            <w:vAlign w:val="center"/>
            <w:hideMark/>
          </w:tcPr>
          <w:p w14:paraId="394993DE" w14:textId="77777777" w:rsidR="005C10D7" w:rsidRPr="00A66904" w:rsidRDefault="005C10D7" w:rsidP="00A66904">
            <w:pPr>
              <w:spacing w:line="480" w:lineRule="auto"/>
            </w:pPr>
            <w:r w:rsidRPr="00A66904">
              <w:t>Templates and documentation utilities</w:t>
            </w:r>
          </w:p>
        </w:tc>
        <w:tc>
          <w:tcPr>
            <w:tcW w:w="0" w:type="auto"/>
            <w:vAlign w:val="center"/>
            <w:hideMark/>
          </w:tcPr>
          <w:p w14:paraId="56BA8C9B" w14:textId="77777777" w:rsidR="005C10D7" w:rsidRPr="00A66904" w:rsidRDefault="005C10D7" w:rsidP="00A66904">
            <w:pPr>
              <w:spacing w:line="480" w:lineRule="auto"/>
            </w:pPr>
            <w:r w:rsidRPr="00A66904">
              <w:t>$1,500</w:t>
            </w:r>
          </w:p>
        </w:tc>
      </w:tr>
    </w:tbl>
    <w:p w14:paraId="1838F0A2" w14:textId="77777777" w:rsidR="005C10D7" w:rsidRPr="00A66904" w:rsidRDefault="005C10D7" w:rsidP="00A66904">
      <w:pPr>
        <w:pStyle w:val="NormalWeb"/>
        <w:spacing w:line="480" w:lineRule="auto"/>
      </w:pPr>
      <w:r>
        <w:rPr>
          <w:rStyle w:val="Strong"/>
          <w:rFonts w:eastAsiaTheme="majorEastAsia"/>
        </w:rPr>
        <w:t>Subtotal (Documentation &amp; Training):</w:t>
      </w:r>
      <w:r w:rsidRPr="00A66904">
        <w:t xml:space="preserve"> </w:t>
      </w:r>
      <w:r>
        <w:rPr>
          <w:rStyle w:val="Strong"/>
          <w:rFonts w:eastAsiaTheme="majorEastAsia"/>
        </w:rPr>
        <w:t>$4,000</w:t>
      </w:r>
    </w:p>
    <w:p w14:paraId="5B74424E" w14:textId="77777777" w:rsidR="005C10D7" w:rsidRPr="00A66904" w:rsidRDefault="00284201" w:rsidP="00A66904">
      <w:pPr>
        <w:spacing w:line="480" w:lineRule="auto"/>
      </w:pPr>
      <w:r>
        <w:rPr>
          <w:noProof/>
        </w:rPr>
        <w:pict w14:anchorId="29594338">
          <v:rect id="_x0000_i1040" alt="" style="width:468pt;height:.05pt;mso-width-percent:0;mso-height-percent:0;mso-width-percent:0;mso-height-percent:0" o:hralign="center" o:hrstd="t" o:hr="t" fillcolor="#a0a0a0" stroked="f"/>
        </w:pict>
      </w:r>
    </w:p>
    <w:p w14:paraId="162080CE" w14:textId="77777777" w:rsidR="005C10D7" w:rsidRPr="00B20A29" w:rsidRDefault="005C10D7" w:rsidP="00B20A29">
      <w:pPr>
        <w:pStyle w:val="Heading2"/>
      </w:pPr>
      <w:r w:rsidRPr="00B20A29">
        <w:t xml:space="preserve"> </w:t>
      </w:r>
      <w:bookmarkStart w:id="22" w:name="_Toc197349113"/>
      <w:r w:rsidRPr="00B20A29">
        <w:t>Contingency Budget (5%)</w:t>
      </w:r>
      <w:bookmarkEnd w:id="22"/>
    </w:p>
    <w:p w14:paraId="77FA29D6" w14:textId="77777777" w:rsidR="005C10D7" w:rsidRDefault="005C10D7" w:rsidP="00A66904">
      <w:pPr>
        <w:pStyle w:val="NormalWeb"/>
        <w:numPr>
          <w:ilvl w:val="0"/>
          <w:numId w:val="40"/>
        </w:numPr>
        <w:spacing w:line="480" w:lineRule="auto"/>
      </w:pPr>
      <w:r w:rsidRPr="00A66904">
        <w:t xml:space="preserve">Contingency/Buffer for unforeseen costs: </w:t>
      </w:r>
      <w:r>
        <w:rPr>
          <w:rStyle w:val="Strong"/>
          <w:rFonts w:eastAsiaTheme="majorEastAsia"/>
        </w:rPr>
        <w:t>$11,190</w:t>
      </w:r>
    </w:p>
    <w:p w14:paraId="5323F020" w14:textId="77777777" w:rsidR="005C10D7" w:rsidRDefault="00284201" w:rsidP="00A66904">
      <w:pPr>
        <w:spacing w:line="480" w:lineRule="auto"/>
      </w:pPr>
      <w:r>
        <w:rPr>
          <w:noProof/>
        </w:rPr>
        <w:lastRenderedPageBreak/>
        <w:pict w14:anchorId="344BD869">
          <v:rect id="_x0000_i1039" alt="" style="width:468pt;height:.05pt;mso-width-percent:0;mso-height-percent:0;mso-width-percent:0;mso-height-percent:0" o:hralign="center" o:hrstd="t" o:hr="t" fillcolor="#a0a0a0" stroked="f"/>
        </w:pict>
      </w:r>
    </w:p>
    <w:p w14:paraId="24BFDF5B" w14:textId="77777777" w:rsidR="005C10D7" w:rsidRDefault="005C10D7" w:rsidP="00A66904">
      <w:pPr>
        <w:spacing w:line="480" w:lineRule="auto"/>
      </w:pPr>
      <w:r>
        <w:t xml:space="preserve"> Total Estimated Budget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8"/>
        <w:gridCol w:w="1535"/>
      </w:tblGrid>
      <w:tr w:rsidR="005C10D7" w14:paraId="251FB9C4" w14:textId="77777777" w:rsidTr="00F71CA0">
        <w:trPr>
          <w:tblCellSpacing w:w="15" w:type="dxa"/>
        </w:trPr>
        <w:tc>
          <w:tcPr>
            <w:tcW w:w="0" w:type="auto"/>
            <w:vAlign w:val="center"/>
            <w:hideMark/>
          </w:tcPr>
          <w:p w14:paraId="6FE876D4" w14:textId="77777777" w:rsidR="005C10D7" w:rsidRDefault="005C10D7" w:rsidP="00A66904">
            <w:pPr>
              <w:spacing w:line="480" w:lineRule="auto"/>
            </w:pPr>
            <w:r>
              <w:t>Category</w:t>
            </w:r>
          </w:p>
        </w:tc>
        <w:tc>
          <w:tcPr>
            <w:tcW w:w="0" w:type="auto"/>
            <w:vAlign w:val="center"/>
            <w:hideMark/>
          </w:tcPr>
          <w:p w14:paraId="44239BE0" w14:textId="77777777" w:rsidR="005C10D7" w:rsidRPr="00A66904" w:rsidRDefault="005C10D7" w:rsidP="00A66904">
            <w:pPr>
              <w:spacing w:line="480" w:lineRule="auto"/>
            </w:pPr>
            <w:r w:rsidRPr="00A66904">
              <w:t>Estimated Cost</w:t>
            </w:r>
          </w:p>
        </w:tc>
      </w:tr>
      <w:tr w:rsidR="005C10D7" w14:paraId="54D1F575" w14:textId="77777777" w:rsidTr="00F71CA0">
        <w:trPr>
          <w:tblCellSpacing w:w="15" w:type="dxa"/>
        </w:trPr>
        <w:tc>
          <w:tcPr>
            <w:tcW w:w="0" w:type="auto"/>
            <w:vAlign w:val="center"/>
            <w:hideMark/>
          </w:tcPr>
          <w:p w14:paraId="4D26626E" w14:textId="77777777" w:rsidR="005C10D7" w:rsidRPr="00A66904" w:rsidRDefault="005C10D7" w:rsidP="00A66904">
            <w:pPr>
              <w:spacing w:line="480" w:lineRule="auto"/>
            </w:pPr>
            <w:r w:rsidRPr="00A66904">
              <w:t>Team Salaries</w:t>
            </w:r>
          </w:p>
        </w:tc>
        <w:tc>
          <w:tcPr>
            <w:tcW w:w="0" w:type="auto"/>
            <w:vAlign w:val="center"/>
            <w:hideMark/>
          </w:tcPr>
          <w:p w14:paraId="549AE1B6" w14:textId="77777777" w:rsidR="005C10D7" w:rsidRPr="00A66904" w:rsidRDefault="005C10D7" w:rsidP="00A66904">
            <w:pPr>
              <w:spacing w:line="480" w:lineRule="auto"/>
            </w:pPr>
            <w:r w:rsidRPr="00A66904">
              <w:t>$165,000</w:t>
            </w:r>
          </w:p>
        </w:tc>
      </w:tr>
      <w:tr w:rsidR="005C10D7" w14:paraId="434F66B1" w14:textId="77777777" w:rsidTr="00F71CA0">
        <w:trPr>
          <w:tblCellSpacing w:w="15" w:type="dxa"/>
        </w:trPr>
        <w:tc>
          <w:tcPr>
            <w:tcW w:w="0" w:type="auto"/>
            <w:vAlign w:val="center"/>
            <w:hideMark/>
          </w:tcPr>
          <w:p w14:paraId="15C26A64" w14:textId="77777777" w:rsidR="005C10D7" w:rsidRPr="00A66904" w:rsidRDefault="005C10D7" w:rsidP="00A66904">
            <w:pPr>
              <w:spacing w:line="480" w:lineRule="auto"/>
            </w:pPr>
            <w:r w:rsidRPr="00A66904">
              <w:t>Cloud &amp; Software</w:t>
            </w:r>
          </w:p>
        </w:tc>
        <w:tc>
          <w:tcPr>
            <w:tcW w:w="0" w:type="auto"/>
            <w:vAlign w:val="center"/>
            <w:hideMark/>
          </w:tcPr>
          <w:p w14:paraId="5E782C7C" w14:textId="77777777" w:rsidR="005C10D7" w:rsidRPr="00A66904" w:rsidRDefault="005C10D7" w:rsidP="00A66904">
            <w:pPr>
              <w:spacing w:line="480" w:lineRule="auto"/>
            </w:pPr>
            <w:r w:rsidRPr="00A66904">
              <w:t>$25,500</w:t>
            </w:r>
          </w:p>
        </w:tc>
      </w:tr>
      <w:tr w:rsidR="005C10D7" w14:paraId="36A31EAE" w14:textId="77777777" w:rsidTr="00F71CA0">
        <w:trPr>
          <w:tblCellSpacing w:w="15" w:type="dxa"/>
        </w:trPr>
        <w:tc>
          <w:tcPr>
            <w:tcW w:w="0" w:type="auto"/>
            <w:vAlign w:val="center"/>
            <w:hideMark/>
          </w:tcPr>
          <w:p w14:paraId="58235F61" w14:textId="77777777" w:rsidR="005C10D7" w:rsidRPr="00A66904" w:rsidRDefault="005C10D7" w:rsidP="00A66904">
            <w:pPr>
              <w:spacing w:line="480" w:lineRule="auto"/>
            </w:pPr>
            <w:r w:rsidRPr="00A66904">
              <w:t>Security &amp; Compliance</w:t>
            </w:r>
          </w:p>
        </w:tc>
        <w:tc>
          <w:tcPr>
            <w:tcW w:w="0" w:type="auto"/>
            <w:vAlign w:val="center"/>
            <w:hideMark/>
          </w:tcPr>
          <w:p w14:paraId="600EE63A" w14:textId="77777777" w:rsidR="005C10D7" w:rsidRPr="00A66904" w:rsidRDefault="005C10D7" w:rsidP="00A66904">
            <w:pPr>
              <w:spacing w:line="480" w:lineRule="auto"/>
            </w:pPr>
            <w:r w:rsidRPr="00A66904">
              <w:t>$8,000</w:t>
            </w:r>
          </w:p>
        </w:tc>
      </w:tr>
      <w:tr w:rsidR="005C10D7" w14:paraId="44D1DFC4" w14:textId="77777777" w:rsidTr="00F71CA0">
        <w:trPr>
          <w:tblCellSpacing w:w="15" w:type="dxa"/>
        </w:trPr>
        <w:tc>
          <w:tcPr>
            <w:tcW w:w="0" w:type="auto"/>
            <w:vAlign w:val="center"/>
            <w:hideMark/>
          </w:tcPr>
          <w:p w14:paraId="2ADCCA5C" w14:textId="77777777" w:rsidR="005C10D7" w:rsidRPr="00A66904" w:rsidRDefault="005C10D7" w:rsidP="00A66904">
            <w:pPr>
              <w:spacing w:line="480" w:lineRule="auto"/>
            </w:pPr>
            <w:r w:rsidRPr="00A66904">
              <w:t>Contractor Services</w:t>
            </w:r>
          </w:p>
        </w:tc>
        <w:tc>
          <w:tcPr>
            <w:tcW w:w="0" w:type="auto"/>
            <w:vAlign w:val="center"/>
            <w:hideMark/>
          </w:tcPr>
          <w:p w14:paraId="734BFA65" w14:textId="77777777" w:rsidR="005C10D7" w:rsidRPr="00A66904" w:rsidRDefault="005C10D7" w:rsidP="00A66904">
            <w:pPr>
              <w:spacing w:line="480" w:lineRule="auto"/>
            </w:pPr>
            <w:r w:rsidRPr="00A66904">
              <w:t>$30,000</w:t>
            </w:r>
          </w:p>
        </w:tc>
      </w:tr>
      <w:tr w:rsidR="005C10D7" w14:paraId="168EFCC9" w14:textId="77777777" w:rsidTr="00F71CA0">
        <w:trPr>
          <w:tblCellSpacing w:w="15" w:type="dxa"/>
        </w:trPr>
        <w:tc>
          <w:tcPr>
            <w:tcW w:w="0" w:type="auto"/>
            <w:vAlign w:val="center"/>
            <w:hideMark/>
          </w:tcPr>
          <w:p w14:paraId="42822B69" w14:textId="77777777" w:rsidR="005C10D7" w:rsidRPr="00A66904" w:rsidRDefault="005C10D7" w:rsidP="00A66904">
            <w:pPr>
              <w:spacing w:line="480" w:lineRule="auto"/>
            </w:pPr>
            <w:r w:rsidRPr="00A66904">
              <w:t>Documentation &amp; Training</w:t>
            </w:r>
          </w:p>
        </w:tc>
        <w:tc>
          <w:tcPr>
            <w:tcW w:w="0" w:type="auto"/>
            <w:vAlign w:val="center"/>
            <w:hideMark/>
          </w:tcPr>
          <w:p w14:paraId="16C82062" w14:textId="77777777" w:rsidR="005C10D7" w:rsidRPr="00A66904" w:rsidRDefault="005C10D7" w:rsidP="00A66904">
            <w:pPr>
              <w:spacing w:line="480" w:lineRule="auto"/>
            </w:pPr>
            <w:r w:rsidRPr="00A66904">
              <w:t>$4,000</w:t>
            </w:r>
          </w:p>
        </w:tc>
      </w:tr>
      <w:tr w:rsidR="005C10D7" w14:paraId="65D199F5" w14:textId="77777777" w:rsidTr="00F71CA0">
        <w:trPr>
          <w:tblCellSpacing w:w="15" w:type="dxa"/>
        </w:trPr>
        <w:tc>
          <w:tcPr>
            <w:tcW w:w="0" w:type="auto"/>
            <w:vAlign w:val="center"/>
            <w:hideMark/>
          </w:tcPr>
          <w:p w14:paraId="068472CE" w14:textId="77777777" w:rsidR="005C10D7" w:rsidRPr="00A66904" w:rsidRDefault="005C10D7" w:rsidP="00A66904">
            <w:pPr>
              <w:spacing w:line="480" w:lineRule="auto"/>
            </w:pPr>
            <w:r w:rsidRPr="00A66904">
              <w:t>Contingency (5%)</w:t>
            </w:r>
          </w:p>
        </w:tc>
        <w:tc>
          <w:tcPr>
            <w:tcW w:w="0" w:type="auto"/>
            <w:vAlign w:val="center"/>
            <w:hideMark/>
          </w:tcPr>
          <w:p w14:paraId="2234FCC3" w14:textId="77777777" w:rsidR="005C10D7" w:rsidRPr="00A66904" w:rsidRDefault="005C10D7" w:rsidP="00A66904">
            <w:pPr>
              <w:spacing w:line="480" w:lineRule="auto"/>
            </w:pPr>
            <w:r w:rsidRPr="00A66904">
              <w:t>$11,190</w:t>
            </w:r>
          </w:p>
        </w:tc>
      </w:tr>
      <w:tr w:rsidR="005C10D7" w14:paraId="38DF883A" w14:textId="77777777" w:rsidTr="00F71CA0">
        <w:trPr>
          <w:tblCellSpacing w:w="15" w:type="dxa"/>
        </w:trPr>
        <w:tc>
          <w:tcPr>
            <w:tcW w:w="0" w:type="auto"/>
            <w:vAlign w:val="center"/>
            <w:hideMark/>
          </w:tcPr>
          <w:p w14:paraId="350C3308" w14:textId="77777777" w:rsidR="005C10D7" w:rsidRDefault="005C10D7" w:rsidP="00A66904">
            <w:pPr>
              <w:spacing w:line="480" w:lineRule="auto"/>
            </w:pPr>
            <w:r>
              <w:rPr>
                <w:rStyle w:val="Strong"/>
              </w:rPr>
              <w:t>TOTAL</w:t>
            </w:r>
          </w:p>
        </w:tc>
        <w:tc>
          <w:tcPr>
            <w:tcW w:w="0" w:type="auto"/>
            <w:vAlign w:val="center"/>
            <w:hideMark/>
          </w:tcPr>
          <w:p w14:paraId="300E8A61" w14:textId="77777777" w:rsidR="005C10D7" w:rsidRDefault="005C10D7" w:rsidP="00A66904">
            <w:pPr>
              <w:spacing w:line="480" w:lineRule="auto"/>
            </w:pPr>
            <w:r>
              <w:rPr>
                <w:rStyle w:val="Strong"/>
              </w:rPr>
              <w:t>$243,690</w:t>
            </w:r>
          </w:p>
        </w:tc>
      </w:tr>
    </w:tbl>
    <w:p w14:paraId="7279DC81" w14:textId="77777777" w:rsidR="005C10D7" w:rsidRPr="00B20A29" w:rsidRDefault="005C10D7" w:rsidP="00B20A29">
      <w:pPr>
        <w:pStyle w:val="Heading2"/>
      </w:pPr>
      <w:bookmarkStart w:id="23" w:name="_Toc197349114"/>
      <w:r w:rsidRPr="00B20A29">
        <w:t>Hardware Cost:</w:t>
      </w:r>
      <w:bookmarkEnd w:id="23"/>
    </w:p>
    <w:p w14:paraId="480D2CFC" w14:textId="77777777" w:rsidR="005C10D7" w:rsidRPr="005C10D7" w:rsidRDefault="005C10D7" w:rsidP="00A66904">
      <w:pPr>
        <w:spacing w:before="100" w:beforeAutospacing="1" w:after="100" w:afterAutospacing="1" w:line="480" w:lineRule="auto"/>
      </w:pPr>
      <w:r w:rsidRPr="005C10D7">
        <w:rPr>
          <w:rFonts w:eastAsiaTheme="majorEastAsia"/>
        </w:rPr>
        <w:t>Server Infrastructure Cost Overview</w:t>
      </w:r>
    </w:p>
    <w:p w14:paraId="3C839D95" w14:textId="77777777" w:rsidR="005C10D7" w:rsidRPr="005C10D7" w:rsidRDefault="005C10D7" w:rsidP="00A66904">
      <w:pPr>
        <w:spacing w:before="100" w:beforeAutospacing="1" w:after="100" w:afterAutospacing="1" w:line="480" w:lineRule="auto"/>
      </w:pPr>
      <w:r w:rsidRPr="005C10D7">
        <w:rPr>
          <w:rFonts w:eastAsiaTheme="majorEastAsia"/>
        </w:rPr>
        <w:t>Hardware Costs:</w:t>
      </w:r>
      <w:r w:rsidRPr="005C10D7">
        <w:br/>
        <w:t>Physical servers typically range from</w:t>
      </w:r>
      <w:r w:rsidRPr="005C10D7">
        <w:rPr>
          <w:rFonts w:eastAsiaTheme="majorEastAsia"/>
        </w:rPr>
        <w:t> $3,000 to $20,000</w:t>
      </w:r>
      <w:r w:rsidRPr="005C10D7">
        <w:t>, depending on the brand and redundancy requirements. If your organization requires</w:t>
      </w:r>
      <w:r w:rsidRPr="005C10D7">
        <w:rPr>
          <w:rFonts w:eastAsiaTheme="majorEastAsia"/>
        </w:rPr>
        <w:t> NAS or SAN storage</w:t>
      </w:r>
      <w:r w:rsidRPr="005C10D7">
        <w:t>, that could add anywhere from</w:t>
      </w:r>
      <w:r w:rsidRPr="005C10D7">
        <w:rPr>
          <w:rFonts w:eastAsiaTheme="majorEastAsia"/>
        </w:rPr>
        <w:t> $1,000 to $50,000</w:t>
      </w:r>
      <w:r w:rsidRPr="005C10D7">
        <w:t>, depending on the institution's size. Additional costs for</w:t>
      </w:r>
      <w:r w:rsidRPr="005C10D7">
        <w:rPr>
          <w:rFonts w:eastAsiaTheme="majorEastAsia"/>
        </w:rPr>
        <w:t> RAID controllers or high-capacity hard drives </w:t>
      </w:r>
      <w:r w:rsidRPr="005C10D7">
        <w:t>can range between</w:t>
      </w:r>
      <w:r w:rsidRPr="005C10D7">
        <w:rPr>
          <w:rFonts w:eastAsiaTheme="majorEastAsia"/>
        </w:rPr>
        <w:t> $2,000 and $10,000</w:t>
      </w:r>
      <w:r w:rsidRPr="005C10D7">
        <w:t>.</w:t>
      </w:r>
    </w:p>
    <w:p w14:paraId="20413566" w14:textId="77777777" w:rsidR="005C10D7" w:rsidRPr="005C10D7" w:rsidRDefault="005C10D7" w:rsidP="00A66904">
      <w:pPr>
        <w:spacing w:before="100" w:beforeAutospacing="1" w:after="100" w:afterAutospacing="1" w:line="480" w:lineRule="auto"/>
      </w:pPr>
      <w:r w:rsidRPr="005C10D7">
        <w:rPr>
          <w:rFonts w:eastAsiaTheme="majorEastAsia"/>
        </w:rPr>
        <w:t>Software Licensing:</w:t>
      </w:r>
      <w:r w:rsidRPr="005C10D7">
        <w:br/>
        <w:t>Backup software is essential in the event of crashes or cyberattacks. Solutions like Veeam, Acronis, or Commvault can cost</w:t>
      </w:r>
      <w:r w:rsidRPr="005C10D7">
        <w:rPr>
          <w:rFonts w:eastAsiaTheme="majorEastAsia"/>
        </w:rPr>
        <w:t> $500 to $5,000</w:t>
      </w:r>
      <w:r w:rsidRPr="005C10D7">
        <w:t>. The choice of operating system also affects cost—</w:t>
      </w:r>
      <w:r w:rsidRPr="005C10D7">
        <w:rPr>
          <w:rFonts w:eastAsiaTheme="majorEastAsia"/>
        </w:rPr>
        <w:t>Linux is free</w:t>
      </w:r>
      <w:r w:rsidRPr="005C10D7">
        <w:t xml:space="preserve">, </w:t>
      </w:r>
      <w:r w:rsidRPr="005C10D7">
        <w:lastRenderedPageBreak/>
        <w:t>while</w:t>
      </w:r>
      <w:r w:rsidRPr="005C10D7">
        <w:rPr>
          <w:rFonts w:eastAsiaTheme="majorEastAsia"/>
        </w:rPr>
        <w:t> Windows Server </w:t>
      </w:r>
      <w:r w:rsidRPr="005C10D7">
        <w:t>can cost up to</w:t>
      </w:r>
      <w:r w:rsidRPr="005C10D7">
        <w:rPr>
          <w:rFonts w:eastAsiaTheme="majorEastAsia"/>
        </w:rPr>
        <w:t> $1,000</w:t>
      </w:r>
      <w:r w:rsidRPr="005C10D7">
        <w:t>. If you’re using</w:t>
      </w:r>
      <w:r w:rsidRPr="005C10D7">
        <w:rPr>
          <w:rFonts w:eastAsiaTheme="majorEastAsia"/>
        </w:rPr>
        <w:t> hybrid backup solutions</w:t>
      </w:r>
      <w:r w:rsidRPr="005C10D7">
        <w:t>, expect</w:t>
      </w:r>
      <w:r w:rsidRPr="005C10D7">
        <w:rPr>
          <w:rFonts w:eastAsiaTheme="majorEastAsia"/>
        </w:rPr>
        <w:t> monthly costs of $100 to $1,000</w:t>
      </w:r>
      <w:r w:rsidRPr="005C10D7">
        <w:t>.</w:t>
      </w:r>
    </w:p>
    <w:p w14:paraId="00AA3C7C" w14:textId="77777777" w:rsidR="005C10D7" w:rsidRPr="005C10D7" w:rsidRDefault="005C10D7" w:rsidP="00A66904">
      <w:pPr>
        <w:spacing w:before="100" w:beforeAutospacing="1" w:after="100" w:afterAutospacing="1" w:line="480" w:lineRule="auto"/>
      </w:pPr>
      <w:r w:rsidRPr="005C10D7">
        <w:rPr>
          <w:rFonts w:eastAsiaTheme="majorEastAsia"/>
        </w:rPr>
        <w:t>Maintenance Costs:</w:t>
      </w:r>
      <w:r w:rsidRPr="005C10D7">
        <w:br/>
        <w:t>Hiring IT personnel for full-time support can cost between</w:t>
      </w:r>
      <w:r w:rsidRPr="005C10D7">
        <w:rPr>
          <w:rFonts w:eastAsiaTheme="majorEastAsia"/>
        </w:rPr>
        <w:t> $50,000 and $150,000 per year</w:t>
      </w:r>
      <w:r w:rsidRPr="005C10D7">
        <w:t>, depending on their experience and certifications. Additionally,</w:t>
      </w:r>
      <w:r w:rsidRPr="005C10D7">
        <w:rPr>
          <w:rFonts w:eastAsiaTheme="majorEastAsia"/>
        </w:rPr>
        <w:t> energy consumption </w:t>
      </w:r>
      <w:r w:rsidRPr="005C10D7">
        <w:t>for server operation (power, cooling, etc.) can run from</w:t>
      </w:r>
      <w:r w:rsidRPr="005C10D7">
        <w:rPr>
          <w:rFonts w:eastAsiaTheme="majorEastAsia"/>
        </w:rPr>
        <w:t> $50 to $500 per month</w:t>
      </w:r>
      <w:r w:rsidRPr="005C10D7">
        <w:t>, based on server size and usage.</w:t>
      </w:r>
    </w:p>
    <w:p w14:paraId="219D61CB" w14:textId="7F57C22E" w:rsidR="005C10D7" w:rsidRDefault="005C10D7" w:rsidP="00FE28D5">
      <w:pPr>
        <w:spacing w:before="100" w:beforeAutospacing="1" w:after="100" w:afterAutospacing="1" w:line="480" w:lineRule="auto"/>
      </w:pPr>
      <w:r w:rsidRPr="005C10D7">
        <w:rPr>
          <w:rFonts w:eastAsiaTheme="majorEastAsia"/>
        </w:rPr>
        <w:t>Security Costs:</w:t>
      </w:r>
      <w:r w:rsidRPr="005C10D7">
        <w:br/>
        <w:t>Firewalls and endpoint protection systems vary by brand and can cost between</w:t>
      </w:r>
      <w:r w:rsidRPr="005C10D7">
        <w:rPr>
          <w:rFonts w:eastAsiaTheme="majorEastAsia"/>
        </w:rPr>
        <w:t> $500 and $5,000</w:t>
      </w:r>
      <w:r w:rsidRPr="005C10D7">
        <w:t>. Ongoing</w:t>
      </w:r>
      <w:r w:rsidRPr="005C10D7">
        <w:rPr>
          <w:rFonts w:eastAsiaTheme="majorEastAsia"/>
        </w:rPr>
        <w:t> data encryption services </w:t>
      </w:r>
      <w:r w:rsidRPr="005C10D7">
        <w:t>and</w:t>
      </w:r>
      <w:r w:rsidRPr="005C10D7">
        <w:rPr>
          <w:rFonts w:eastAsiaTheme="majorEastAsia"/>
        </w:rPr>
        <w:t> annual disaster recovery testing </w:t>
      </w:r>
      <w:r w:rsidRPr="005C10D7">
        <w:t>typically cost</w:t>
      </w:r>
      <w:r w:rsidRPr="005C10D7">
        <w:rPr>
          <w:rFonts w:eastAsiaTheme="majorEastAsia"/>
        </w:rPr>
        <w:t> $1,000 to $10,000 per year</w:t>
      </w:r>
      <w:r w:rsidRPr="005C10D7">
        <w:t>. Security is a critical area that should never be overlooked.</w:t>
      </w:r>
    </w:p>
    <w:p w14:paraId="52E1CFD1" w14:textId="77777777" w:rsidR="005C10D7" w:rsidRPr="00A66904" w:rsidRDefault="005C10D7" w:rsidP="00FE28D5">
      <w:pPr>
        <w:spacing w:before="100" w:beforeAutospacing="1" w:after="100" w:afterAutospacing="1" w:line="480" w:lineRule="auto"/>
      </w:pPr>
    </w:p>
    <w:p w14:paraId="38A6374D" w14:textId="77777777" w:rsidR="007C0E6C" w:rsidRPr="00A66904" w:rsidRDefault="007C0E6C" w:rsidP="00A66904">
      <w:pPr>
        <w:spacing w:before="100" w:beforeAutospacing="1" w:after="100" w:afterAutospacing="1" w:line="480" w:lineRule="auto"/>
      </w:pPr>
    </w:p>
    <w:p w14:paraId="6B956851" w14:textId="0CB9F674" w:rsidR="00255F38" w:rsidRDefault="00B1607C" w:rsidP="009D6DBE">
      <w:pPr>
        <w:pStyle w:val="Title"/>
        <w:jc w:val="left"/>
      </w:pPr>
      <w:r>
        <w:t>Athenol</w:t>
      </w:r>
      <w:r w:rsidR="00255F38">
        <w:t xml:space="preserve"> fixed cost</w:t>
      </w:r>
    </w:p>
    <w:p w14:paraId="52AC692F" w14:textId="77777777" w:rsidR="00B6795B" w:rsidRDefault="00255F38" w:rsidP="00B6795B">
      <w:pPr>
        <w:pStyle w:val="Heading3"/>
        <w:rPr>
          <w:color w:val="000000"/>
        </w:rPr>
      </w:pPr>
      <w:r w:rsidRPr="00D8260F">
        <w:rPr>
          <w:b/>
          <w:bCs/>
        </w:rPr>
        <w:t> </w:t>
      </w:r>
      <w:bookmarkStart w:id="24" w:name="_Toc197349115"/>
      <w:r w:rsidR="00B6795B">
        <w:rPr>
          <w:rStyle w:val="Strong"/>
          <w:b w:val="0"/>
          <w:bCs w:val="0"/>
          <w:color w:val="000000"/>
        </w:rPr>
        <w:t>Hardware Costs (One-Time or Long-Term Replacement)</w:t>
      </w:r>
      <w:bookmarkEnd w:id="24"/>
    </w:p>
    <w:tbl>
      <w:tblPr>
        <w:tblStyle w:val="ListTable4-Accent6"/>
        <w:tblpPr w:leftFromText="180" w:rightFromText="180" w:vertAnchor="text" w:tblpY="1"/>
        <w:tblOverlap w:val="never"/>
        <w:tblW w:w="10107" w:type="dxa"/>
        <w:tblLook w:val="04A0" w:firstRow="1" w:lastRow="0" w:firstColumn="1" w:lastColumn="0" w:noHBand="0" w:noVBand="1"/>
      </w:tblPr>
      <w:tblGrid>
        <w:gridCol w:w="4570"/>
        <w:gridCol w:w="1830"/>
        <w:gridCol w:w="1981"/>
        <w:gridCol w:w="1726"/>
      </w:tblGrid>
      <w:tr w:rsidR="00831933" w14:paraId="7C7F7948" w14:textId="77777777" w:rsidTr="00831933">
        <w:trPr>
          <w:cnfStyle w:val="100000000000" w:firstRow="1" w:lastRow="0" w:firstColumn="0" w:lastColumn="0" w:oddVBand="0" w:evenVBand="0" w:oddHBand="0"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0" w:type="auto"/>
            <w:hideMark/>
          </w:tcPr>
          <w:p w14:paraId="3B4C1A79" w14:textId="77777777" w:rsidR="00B6795B" w:rsidRDefault="00B6795B" w:rsidP="00831933">
            <w:pPr>
              <w:jc w:val="center"/>
              <w:rPr>
                <w:color w:val="auto"/>
              </w:rPr>
            </w:pPr>
            <w:r>
              <w:rPr>
                <w:rStyle w:val="Strong"/>
                <w:rFonts w:eastAsiaTheme="majorEastAsia"/>
              </w:rPr>
              <w:t>Item</w:t>
            </w:r>
          </w:p>
        </w:tc>
        <w:tc>
          <w:tcPr>
            <w:tcW w:w="0" w:type="auto"/>
            <w:hideMark/>
          </w:tcPr>
          <w:p w14:paraId="71A06B19" w14:textId="77777777" w:rsidR="00B6795B" w:rsidRDefault="00B6795B" w:rsidP="00831933">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Fonts w:eastAsiaTheme="majorEastAsia"/>
              </w:rPr>
              <w:t>Quantity</w:t>
            </w:r>
          </w:p>
        </w:tc>
        <w:tc>
          <w:tcPr>
            <w:tcW w:w="0" w:type="auto"/>
            <w:hideMark/>
          </w:tcPr>
          <w:p w14:paraId="32398170" w14:textId="77777777" w:rsidR="00B6795B" w:rsidRDefault="00B6795B" w:rsidP="00831933">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Fonts w:eastAsiaTheme="majorEastAsia"/>
              </w:rPr>
              <w:t>Unit Cost</w:t>
            </w:r>
          </w:p>
        </w:tc>
        <w:tc>
          <w:tcPr>
            <w:tcW w:w="0" w:type="auto"/>
            <w:hideMark/>
          </w:tcPr>
          <w:p w14:paraId="632779FB" w14:textId="77777777" w:rsidR="00B6795B" w:rsidRDefault="00B6795B" w:rsidP="00831933">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Fonts w:eastAsiaTheme="majorEastAsia"/>
              </w:rPr>
              <w:t>Total</w:t>
            </w:r>
          </w:p>
        </w:tc>
      </w:tr>
      <w:tr w:rsidR="00831933" w14:paraId="36BBF134" w14:textId="77777777" w:rsidTr="00831933">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0" w:type="auto"/>
            <w:hideMark/>
          </w:tcPr>
          <w:p w14:paraId="415CBCF6" w14:textId="77777777" w:rsidR="00B6795B" w:rsidRDefault="00B6795B" w:rsidP="00831933">
            <w:pPr>
              <w:rPr>
                <w:b w:val="0"/>
                <w:bCs w:val="0"/>
              </w:rPr>
            </w:pPr>
            <w:r>
              <w:t>Servers</w:t>
            </w:r>
          </w:p>
        </w:tc>
        <w:tc>
          <w:tcPr>
            <w:tcW w:w="0" w:type="auto"/>
            <w:hideMark/>
          </w:tcPr>
          <w:p w14:paraId="1DCA024F" w14:textId="77777777" w:rsidR="00B6795B" w:rsidRDefault="00B6795B" w:rsidP="00831933">
            <w:pPr>
              <w:cnfStyle w:val="000000100000" w:firstRow="0" w:lastRow="0" w:firstColumn="0" w:lastColumn="0" w:oddVBand="0" w:evenVBand="0" w:oddHBand="1" w:evenHBand="0" w:firstRowFirstColumn="0" w:firstRowLastColumn="0" w:lastRowFirstColumn="0" w:lastRowLastColumn="0"/>
            </w:pPr>
            <w:r>
              <w:t>1</w:t>
            </w:r>
          </w:p>
        </w:tc>
        <w:tc>
          <w:tcPr>
            <w:tcW w:w="0" w:type="auto"/>
            <w:hideMark/>
          </w:tcPr>
          <w:p w14:paraId="69C75B7A" w14:textId="77777777" w:rsidR="00B6795B" w:rsidRDefault="00B6795B" w:rsidP="00831933">
            <w:pPr>
              <w:cnfStyle w:val="000000100000" w:firstRow="0" w:lastRow="0" w:firstColumn="0" w:lastColumn="0" w:oddVBand="0" w:evenVBand="0" w:oddHBand="1" w:evenHBand="0" w:firstRowFirstColumn="0" w:firstRowLastColumn="0" w:lastRowFirstColumn="0" w:lastRowLastColumn="0"/>
            </w:pPr>
            <w:r>
              <w:t>$10,000</w:t>
            </w:r>
          </w:p>
        </w:tc>
        <w:tc>
          <w:tcPr>
            <w:tcW w:w="0" w:type="auto"/>
            <w:hideMark/>
          </w:tcPr>
          <w:p w14:paraId="200D3BCD" w14:textId="77777777" w:rsidR="00B6795B" w:rsidRDefault="00B6795B" w:rsidP="00831933">
            <w:pPr>
              <w:cnfStyle w:val="000000100000" w:firstRow="0" w:lastRow="0" w:firstColumn="0" w:lastColumn="0" w:oddVBand="0" w:evenVBand="0" w:oddHBand="1" w:evenHBand="0" w:firstRowFirstColumn="0" w:firstRowLastColumn="0" w:lastRowFirstColumn="0" w:lastRowLastColumn="0"/>
            </w:pPr>
            <w:r>
              <w:t>$10,000</w:t>
            </w:r>
          </w:p>
        </w:tc>
      </w:tr>
      <w:tr w:rsidR="00831933" w14:paraId="00DDBB30" w14:textId="77777777" w:rsidTr="00831933">
        <w:trPr>
          <w:trHeight w:val="506"/>
        </w:trPr>
        <w:tc>
          <w:tcPr>
            <w:cnfStyle w:val="001000000000" w:firstRow="0" w:lastRow="0" w:firstColumn="1" w:lastColumn="0" w:oddVBand="0" w:evenVBand="0" w:oddHBand="0" w:evenHBand="0" w:firstRowFirstColumn="0" w:firstRowLastColumn="0" w:lastRowFirstColumn="0" w:lastRowLastColumn="0"/>
            <w:tcW w:w="0" w:type="auto"/>
            <w:hideMark/>
          </w:tcPr>
          <w:p w14:paraId="6321278A" w14:textId="77777777" w:rsidR="00B6795B" w:rsidRDefault="00B6795B" w:rsidP="00831933">
            <w:r>
              <w:t>Networking Equipment</w:t>
            </w:r>
          </w:p>
        </w:tc>
        <w:tc>
          <w:tcPr>
            <w:tcW w:w="0" w:type="auto"/>
            <w:hideMark/>
          </w:tcPr>
          <w:p w14:paraId="09F6B633" w14:textId="77777777" w:rsidR="00B6795B" w:rsidRDefault="00B6795B" w:rsidP="00831933">
            <w:pPr>
              <w:cnfStyle w:val="000000000000" w:firstRow="0" w:lastRow="0" w:firstColumn="0" w:lastColumn="0" w:oddVBand="0" w:evenVBand="0" w:oddHBand="0" w:evenHBand="0" w:firstRowFirstColumn="0" w:firstRowLastColumn="0" w:lastRowFirstColumn="0" w:lastRowLastColumn="0"/>
            </w:pPr>
            <w:r>
              <w:t>1</w:t>
            </w:r>
          </w:p>
        </w:tc>
        <w:tc>
          <w:tcPr>
            <w:tcW w:w="0" w:type="auto"/>
            <w:hideMark/>
          </w:tcPr>
          <w:p w14:paraId="58B86691" w14:textId="77777777" w:rsidR="00B6795B" w:rsidRDefault="00B6795B" w:rsidP="00831933">
            <w:pPr>
              <w:cnfStyle w:val="000000000000" w:firstRow="0" w:lastRow="0" w:firstColumn="0" w:lastColumn="0" w:oddVBand="0" w:evenVBand="0" w:oddHBand="0" w:evenHBand="0" w:firstRowFirstColumn="0" w:firstRowLastColumn="0" w:lastRowFirstColumn="0" w:lastRowLastColumn="0"/>
            </w:pPr>
            <w:r>
              <w:t>$5,000</w:t>
            </w:r>
          </w:p>
        </w:tc>
        <w:tc>
          <w:tcPr>
            <w:tcW w:w="0" w:type="auto"/>
            <w:hideMark/>
          </w:tcPr>
          <w:p w14:paraId="3543B0AD" w14:textId="77777777" w:rsidR="00B6795B" w:rsidRDefault="00B6795B" w:rsidP="00831933">
            <w:pPr>
              <w:cnfStyle w:val="000000000000" w:firstRow="0" w:lastRow="0" w:firstColumn="0" w:lastColumn="0" w:oddVBand="0" w:evenVBand="0" w:oddHBand="0" w:evenHBand="0" w:firstRowFirstColumn="0" w:firstRowLastColumn="0" w:lastRowFirstColumn="0" w:lastRowLastColumn="0"/>
            </w:pPr>
            <w:r>
              <w:t>$5,000</w:t>
            </w:r>
          </w:p>
        </w:tc>
      </w:tr>
      <w:tr w:rsidR="00831933" w14:paraId="38744D9A" w14:textId="77777777" w:rsidTr="00831933">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0" w:type="auto"/>
            <w:hideMark/>
          </w:tcPr>
          <w:p w14:paraId="5562C7D9" w14:textId="77777777" w:rsidR="00B6795B" w:rsidRDefault="00B6795B" w:rsidP="00831933">
            <w:r>
              <w:t>Workstations</w:t>
            </w:r>
          </w:p>
        </w:tc>
        <w:tc>
          <w:tcPr>
            <w:tcW w:w="0" w:type="auto"/>
            <w:hideMark/>
          </w:tcPr>
          <w:p w14:paraId="4999BE81" w14:textId="77777777" w:rsidR="00B6795B" w:rsidRDefault="00B6795B" w:rsidP="00831933">
            <w:pPr>
              <w:cnfStyle w:val="000000100000" w:firstRow="0" w:lastRow="0" w:firstColumn="0" w:lastColumn="0" w:oddVBand="0" w:evenVBand="0" w:oddHBand="1" w:evenHBand="0" w:firstRowFirstColumn="0" w:firstRowLastColumn="0" w:lastRowFirstColumn="0" w:lastRowLastColumn="0"/>
            </w:pPr>
            <w:r>
              <w:t>50</w:t>
            </w:r>
          </w:p>
        </w:tc>
        <w:tc>
          <w:tcPr>
            <w:tcW w:w="0" w:type="auto"/>
            <w:hideMark/>
          </w:tcPr>
          <w:p w14:paraId="2A2E24AB" w14:textId="77777777" w:rsidR="00B6795B" w:rsidRDefault="00B6795B" w:rsidP="00831933">
            <w:pPr>
              <w:cnfStyle w:val="000000100000" w:firstRow="0" w:lastRow="0" w:firstColumn="0" w:lastColumn="0" w:oddVBand="0" w:evenVBand="0" w:oddHBand="1" w:evenHBand="0" w:firstRowFirstColumn="0" w:firstRowLastColumn="0" w:lastRowFirstColumn="0" w:lastRowLastColumn="0"/>
            </w:pPr>
            <w:r>
              <w:t>$1,500</w:t>
            </w:r>
          </w:p>
        </w:tc>
        <w:tc>
          <w:tcPr>
            <w:tcW w:w="0" w:type="auto"/>
            <w:hideMark/>
          </w:tcPr>
          <w:p w14:paraId="47418ABD" w14:textId="77777777" w:rsidR="00B6795B" w:rsidRDefault="00B6795B" w:rsidP="00831933">
            <w:pPr>
              <w:cnfStyle w:val="000000100000" w:firstRow="0" w:lastRow="0" w:firstColumn="0" w:lastColumn="0" w:oddVBand="0" w:evenVBand="0" w:oddHBand="1" w:evenHBand="0" w:firstRowFirstColumn="0" w:firstRowLastColumn="0" w:lastRowFirstColumn="0" w:lastRowLastColumn="0"/>
            </w:pPr>
            <w:r>
              <w:t>$75,000</w:t>
            </w:r>
          </w:p>
        </w:tc>
      </w:tr>
      <w:tr w:rsidR="00831933" w14:paraId="00E37EA2" w14:textId="77777777" w:rsidTr="00831933">
        <w:trPr>
          <w:trHeight w:val="506"/>
        </w:trPr>
        <w:tc>
          <w:tcPr>
            <w:cnfStyle w:val="001000000000" w:firstRow="0" w:lastRow="0" w:firstColumn="1" w:lastColumn="0" w:oddVBand="0" w:evenVBand="0" w:oddHBand="0" w:evenHBand="0" w:firstRowFirstColumn="0" w:firstRowLastColumn="0" w:lastRowFirstColumn="0" w:lastRowLastColumn="0"/>
            <w:tcW w:w="0" w:type="auto"/>
            <w:hideMark/>
          </w:tcPr>
          <w:p w14:paraId="60D1D7B9" w14:textId="77777777" w:rsidR="00B6795B" w:rsidRDefault="00B6795B" w:rsidP="00831933">
            <w:r>
              <w:t>Storage (NAS)</w:t>
            </w:r>
          </w:p>
        </w:tc>
        <w:tc>
          <w:tcPr>
            <w:tcW w:w="0" w:type="auto"/>
            <w:hideMark/>
          </w:tcPr>
          <w:p w14:paraId="6D4DB8AF" w14:textId="77777777" w:rsidR="00B6795B" w:rsidRDefault="00B6795B" w:rsidP="00831933">
            <w:pPr>
              <w:cnfStyle w:val="000000000000" w:firstRow="0" w:lastRow="0" w:firstColumn="0" w:lastColumn="0" w:oddVBand="0" w:evenVBand="0" w:oddHBand="0" w:evenHBand="0" w:firstRowFirstColumn="0" w:firstRowLastColumn="0" w:lastRowFirstColumn="0" w:lastRowLastColumn="0"/>
            </w:pPr>
            <w:r>
              <w:t>1</w:t>
            </w:r>
          </w:p>
        </w:tc>
        <w:tc>
          <w:tcPr>
            <w:tcW w:w="0" w:type="auto"/>
            <w:hideMark/>
          </w:tcPr>
          <w:p w14:paraId="59B301AA" w14:textId="77777777" w:rsidR="00B6795B" w:rsidRDefault="00B6795B" w:rsidP="00831933">
            <w:pPr>
              <w:cnfStyle w:val="000000000000" w:firstRow="0" w:lastRow="0" w:firstColumn="0" w:lastColumn="0" w:oddVBand="0" w:evenVBand="0" w:oddHBand="0" w:evenHBand="0" w:firstRowFirstColumn="0" w:firstRowLastColumn="0" w:lastRowFirstColumn="0" w:lastRowLastColumn="0"/>
            </w:pPr>
            <w:r>
              <w:t>$3,000</w:t>
            </w:r>
          </w:p>
        </w:tc>
        <w:tc>
          <w:tcPr>
            <w:tcW w:w="0" w:type="auto"/>
            <w:hideMark/>
          </w:tcPr>
          <w:p w14:paraId="4353CCC5" w14:textId="77777777" w:rsidR="00B6795B" w:rsidRDefault="00B6795B" w:rsidP="00831933">
            <w:pPr>
              <w:cnfStyle w:val="000000000000" w:firstRow="0" w:lastRow="0" w:firstColumn="0" w:lastColumn="0" w:oddVBand="0" w:evenVBand="0" w:oddHBand="0" w:evenHBand="0" w:firstRowFirstColumn="0" w:firstRowLastColumn="0" w:lastRowFirstColumn="0" w:lastRowLastColumn="0"/>
            </w:pPr>
            <w:r>
              <w:t>$3,000</w:t>
            </w:r>
          </w:p>
        </w:tc>
      </w:tr>
      <w:tr w:rsidR="00831933" w14:paraId="4FAB4F84" w14:textId="77777777" w:rsidTr="00831933">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0" w:type="auto"/>
            <w:hideMark/>
          </w:tcPr>
          <w:p w14:paraId="327DB0E5" w14:textId="77777777" w:rsidR="00B6795B" w:rsidRDefault="00B6795B" w:rsidP="00831933">
            <w:r>
              <w:rPr>
                <w:rStyle w:val="Strong"/>
                <w:rFonts w:eastAsiaTheme="majorEastAsia"/>
              </w:rPr>
              <w:t>Total Hardware</w:t>
            </w:r>
          </w:p>
        </w:tc>
        <w:tc>
          <w:tcPr>
            <w:tcW w:w="0" w:type="auto"/>
            <w:hideMark/>
          </w:tcPr>
          <w:p w14:paraId="1AF802D5" w14:textId="77777777" w:rsidR="00B6795B" w:rsidRDefault="00B6795B" w:rsidP="00831933">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379168DA" w14:textId="77777777" w:rsidR="00B6795B" w:rsidRDefault="00B6795B" w:rsidP="00831933">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60704F9E" w14:textId="77777777" w:rsidR="00B6795B" w:rsidRDefault="00B6795B" w:rsidP="00831933">
            <w:pPr>
              <w:cnfStyle w:val="000000100000" w:firstRow="0" w:lastRow="0" w:firstColumn="0" w:lastColumn="0" w:oddVBand="0" w:evenVBand="0" w:oddHBand="1" w:evenHBand="0" w:firstRowFirstColumn="0" w:firstRowLastColumn="0" w:lastRowFirstColumn="0" w:lastRowLastColumn="0"/>
            </w:pPr>
            <w:r>
              <w:rPr>
                <w:rStyle w:val="Strong"/>
                <w:rFonts w:eastAsiaTheme="majorEastAsia"/>
              </w:rPr>
              <w:t>$93,000</w:t>
            </w:r>
          </w:p>
        </w:tc>
      </w:tr>
    </w:tbl>
    <w:p w14:paraId="18C8F698" w14:textId="17E780FE" w:rsidR="00255F38" w:rsidRPr="00D8260F" w:rsidRDefault="00831933" w:rsidP="00B6795B">
      <w:r>
        <w:rPr>
          <w:noProof/>
        </w:rPr>
        <w:lastRenderedPageBreak/>
        <w:br w:type="textWrapping" w:clear="all"/>
      </w:r>
      <w:r w:rsidR="00284201">
        <w:rPr>
          <w:noProof/>
        </w:rPr>
        <w:pict w14:anchorId="2C2441B7">
          <v:rect id="_x0000_i1038" alt="" style="width:468pt;height:.05pt;mso-width-percent:0;mso-height-percent:0;mso-width-percent:0;mso-height-percent:0" o:hralign="center" o:hrstd="t" o:hr="t" fillcolor="#a0a0a0" stroked="f"/>
        </w:pict>
      </w:r>
    </w:p>
    <w:p w14:paraId="70A8D41F" w14:textId="762F566C" w:rsidR="00255F38" w:rsidRPr="00D8260F" w:rsidRDefault="00255F38" w:rsidP="00831933">
      <w:pPr>
        <w:pStyle w:val="Heading3"/>
      </w:pPr>
      <w:bookmarkStart w:id="25" w:name="_Toc197349116"/>
      <w:r w:rsidRPr="00D8260F">
        <w:t>. Existing Software and Costs</w:t>
      </w:r>
      <w:bookmarkEnd w:id="25"/>
    </w:p>
    <w:p w14:paraId="58F0A685" w14:textId="77777777" w:rsidR="00B6795B" w:rsidRDefault="00B6795B" w:rsidP="00B6795B">
      <w:pPr>
        <w:pStyle w:val="Heading3"/>
        <w:rPr>
          <w:color w:val="000000"/>
        </w:rPr>
      </w:pPr>
      <w:bookmarkStart w:id="26" w:name="_Toc197349117"/>
      <w:r>
        <w:rPr>
          <w:rStyle w:val="Strong"/>
          <w:b w:val="0"/>
          <w:bCs w:val="0"/>
          <w:color w:val="000000"/>
        </w:rPr>
        <w:t>Monthly Cloud &amp; Software Costs</w:t>
      </w:r>
      <w:bookmarkEnd w:id="26"/>
    </w:p>
    <w:tbl>
      <w:tblPr>
        <w:tblStyle w:val="ListTable5Dark-Accent6"/>
        <w:tblW w:w="10312" w:type="dxa"/>
        <w:tblLook w:val="04A0" w:firstRow="1" w:lastRow="0" w:firstColumn="1" w:lastColumn="0" w:noHBand="0" w:noVBand="1"/>
      </w:tblPr>
      <w:tblGrid>
        <w:gridCol w:w="7046"/>
        <w:gridCol w:w="3266"/>
      </w:tblGrid>
      <w:tr w:rsidR="00B6795B" w14:paraId="3F9305E8" w14:textId="77777777" w:rsidTr="00831933">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0" w:type="auto"/>
            <w:hideMark/>
          </w:tcPr>
          <w:p w14:paraId="23311928" w14:textId="77777777" w:rsidR="00B6795B" w:rsidRDefault="00B6795B">
            <w:pPr>
              <w:jc w:val="center"/>
              <w:rPr>
                <w:color w:val="auto"/>
              </w:rPr>
            </w:pPr>
            <w:r>
              <w:rPr>
                <w:rStyle w:val="Strong"/>
                <w:rFonts w:eastAsiaTheme="majorEastAsia"/>
              </w:rPr>
              <w:t>Item</w:t>
            </w:r>
          </w:p>
        </w:tc>
        <w:tc>
          <w:tcPr>
            <w:tcW w:w="0" w:type="auto"/>
            <w:hideMark/>
          </w:tcPr>
          <w:p w14:paraId="2D9EC908" w14:textId="77777777" w:rsidR="00B6795B" w:rsidRDefault="00B6795B">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Fonts w:eastAsiaTheme="majorEastAsia"/>
              </w:rPr>
              <w:t>Monthly Cost</w:t>
            </w:r>
          </w:p>
        </w:tc>
      </w:tr>
      <w:tr w:rsidR="00B6795B" w14:paraId="053D4C4C" w14:textId="77777777" w:rsidTr="0083193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hideMark/>
          </w:tcPr>
          <w:p w14:paraId="0656727F" w14:textId="77777777" w:rsidR="00B6795B" w:rsidRDefault="00B6795B">
            <w:pPr>
              <w:rPr>
                <w:b w:val="0"/>
                <w:bCs w:val="0"/>
              </w:rPr>
            </w:pPr>
            <w:r>
              <w:t>Google Workspace (75 users)</w:t>
            </w:r>
          </w:p>
        </w:tc>
        <w:tc>
          <w:tcPr>
            <w:tcW w:w="0" w:type="auto"/>
            <w:hideMark/>
          </w:tcPr>
          <w:p w14:paraId="3D73241D" w14:textId="77777777" w:rsidR="00B6795B" w:rsidRDefault="00B6795B">
            <w:pPr>
              <w:cnfStyle w:val="000000100000" w:firstRow="0" w:lastRow="0" w:firstColumn="0" w:lastColumn="0" w:oddVBand="0" w:evenVBand="0" w:oddHBand="1" w:evenHBand="0" w:firstRowFirstColumn="0" w:firstRowLastColumn="0" w:lastRowFirstColumn="0" w:lastRowLastColumn="0"/>
            </w:pPr>
            <w:r>
              <w:t>$900</w:t>
            </w:r>
          </w:p>
        </w:tc>
      </w:tr>
      <w:tr w:rsidR="00B6795B" w14:paraId="55075B7E" w14:textId="77777777" w:rsidTr="00831933">
        <w:trPr>
          <w:trHeight w:val="320"/>
        </w:trPr>
        <w:tc>
          <w:tcPr>
            <w:cnfStyle w:val="001000000000" w:firstRow="0" w:lastRow="0" w:firstColumn="1" w:lastColumn="0" w:oddVBand="0" w:evenVBand="0" w:oddHBand="0" w:evenHBand="0" w:firstRowFirstColumn="0" w:firstRowLastColumn="0" w:lastRowFirstColumn="0" w:lastRowLastColumn="0"/>
            <w:tcW w:w="0" w:type="auto"/>
            <w:hideMark/>
          </w:tcPr>
          <w:p w14:paraId="1BA4B855" w14:textId="77777777" w:rsidR="00B6795B" w:rsidRDefault="00B6795B">
            <w:r>
              <w:t>Google Cloud Platform (GCP)</w:t>
            </w:r>
          </w:p>
        </w:tc>
        <w:tc>
          <w:tcPr>
            <w:tcW w:w="0" w:type="auto"/>
            <w:hideMark/>
          </w:tcPr>
          <w:p w14:paraId="19405B9D" w14:textId="77777777" w:rsidR="00B6795B" w:rsidRDefault="00B6795B">
            <w:pPr>
              <w:cnfStyle w:val="000000000000" w:firstRow="0" w:lastRow="0" w:firstColumn="0" w:lastColumn="0" w:oddVBand="0" w:evenVBand="0" w:oddHBand="0" w:evenHBand="0" w:firstRowFirstColumn="0" w:firstRowLastColumn="0" w:lastRowFirstColumn="0" w:lastRowLastColumn="0"/>
            </w:pPr>
            <w:r>
              <w:t>$5,000</w:t>
            </w:r>
          </w:p>
        </w:tc>
      </w:tr>
      <w:tr w:rsidR="00B6795B" w14:paraId="034433D4" w14:textId="77777777" w:rsidTr="0083193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164DD93A" w14:textId="77777777" w:rsidR="00B6795B" w:rsidRDefault="00B6795B">
            <w:r>
              <w:t>Google Chronicle</w:t>
            </w:r>
          </w:p>
        </w:tc>
        <w:tc>
          <w:tcPr>
            <w:tcW w:w="0" w:type="auto"/>
            <w:hideMark/>
          </w:tcPr>
          <w:p w14:paraId="4393417D" w14:textId="77777777" w:rsidR="00B6795B" w:rsidRDefault="00B6795B">
            <w:pPr>
              <w:cnfStyle w:val="000000100000" w:firstRow="0" w:lastRow="0" w:firstColumn="0" w:lastColumn="0" w:oddVBand="0" w:evenVBand="0" w:oddHBand="1" w:evenHBand="0" w:firstRowFirstColumn="0" w:firstRowLastColumn="0" w:lastRowFirstColumn="0" w:lastRowLastColumn="0"/>
            </w:pPr>
            <w:r>
              <w:t>$2,000</w:t>
            </w:r>
          </w:p>
        </w:tc>
      </w:tr>
      <w:tr w:rsidR="00B6795B" w14:paraId="5DC6E21C" w14:textId="77777777" w:rsidTr="00831933">
        <w:trPr>
          <w:trHeight w:val="320"/>
        </w:trPr>
        <w:tc>
          <w:tcPr>
            <w:cnfStyle w:val="001000000000" w:firstRow="0" w:lastRow="0" w:firstColumn="1" w:lastColumn="0" w:oddVBand="0" w:evenVBand="0" w:oddHBand="0" w:evenHBand="0" w:firstRowFirstColumn="0" w:firstRowLastColumn="0" w:lastRowFirstColumn="0" w:lastRowLastColumn="0"/>
            <w:tcW w:w="0" w:type="auto"/>
            <w:hideMark/>
          </w:tcPr>
          <w:p w14:paraId="6A84F034" w14:textId="5A8D6ABC" w:rsidR="00B6795B" w:rsidRDefault="00B1607C">
            <w:r>
              <w:t>Fresh service</w:t>
            </w:r>
          </w:p>
        </w:tc>
        <w:tc>
          <w:tcPr>
            <w:tcW w:w="0" w:type="auto"/>
            <w:hideMark/>
          </w:tcPr>
          <w:p w14:paraId="08FFF0D5" w14:textId="77777777" w:rsidR="00B6795B" w:rsidRDefault="00B6795B">
            <w:pPr>
              <w:cnfStyle w:val="000000000000" w:firstRow="0" w:lastRow="0" w:firstColumn="0" w:lastColumn="0" w:oddVBand="0" w:evenVBand="0" w:oddHBand="0" w:evenHBand="0" w:firstRowFirstColumn="0" w:firstRowLastColumn="0" w:lastRowFirstColumn="0" w:lastRowLastColumn="0"/>
            </w:pPr>
            <w:r>
              <w:t>$1,000</w:t>
            </w:r>
          </w:p>
        </w:tc>
      </w:tr>
      <w:tr w:rsidR="00B6795B" w14:paraId="0EC7E1FE" w14:textId="77777777" w:rsidTr="0083193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31DD37FF" w14:textId="062ACE4D" w:rsidR="00B6795B" w:rsidRDefault="00B1607C">
            <w:r>
              <w:t>Connect Booster</w:t>
            </w:r>
          </w:p>
        </w:tc>
        <w:tc>
          <w:tcPr>
            <w:tcW w:w="0" w:type="auto"/>
            <w:hideMark/>
          </w:tcPr>
          <w:p w14:paraId="0EB9F3BA" w14:textId="77777777" w:rsidR="00B6795B" w:rsidRDefault="00B6795B">
            <w:pPr>
              <w:cnfStyle w:val="000000100000" w:firstRow="0" w:lastRow="0" w:firstColumn="0" w:lastColumn="0" w:oddVBand="0" w:evenVBand="0" w:oddHBand="1" w:evenHBand="0" w:firstRowFirstColumn="0" w:firstRowLastColumn="0" w:lastRowFirstColumn="0" w:lastRowLastColumn="0"/>
            </w:pPr>
            <w:r>
              <w:t>$500</w:t>
            </w:r>
          </w:p>
        </w:tc>
      </w:tr>
      <w:tr w:rsidR="00B6795B" w14:paraId="67EB1353" w14:textId="77777777" w:rsidTr="00831933">
        <w:trPr>
          <w:trHeight w:val="320"/>
        </w:trPr>
        <w:tc>
          <w:tcPr>
            <w:cnfStyle w:val="001000000000" w:firstRow="0" w:lastRow="0" w:firstColumn="1" w:lastColumn="0" w:oddVBand="0" w:evenVBand="0" w:oddHBand="0" w:evenHBand="0" w:firstRowFirstColumn="0" w:firstRowLastColumn="0" w:lastRowFirstColumn="0" w:lastRowLastColumn="0"/>
            <w:tcW w:w="0" w:type="auto"/>
            <w:hideMark/>
          </w:tcPr>
          <w:p w14:paraId="25358253" w14:textId="77777777" w:rsidR="00B6795B" w:rsidRDefault="00B6795B">
            <w:r>
              <w:t>Slack</w:t>
            </w:r>
          </w:p>
        </w:tc>
        <w:tc>
          <w:tcPr>
            <w:tcW w:w="0" w:type="auto"/>
            <w:hideMark/>
          </w:tcPr>
          <w:p w14:paraId="10D574B6" w14:textId="77777777" w:rsidR="00B6795B" w:rsidRDefault="00B6795B">
            <w:pPr>
              <w:cnfStyle w:val="000000000000" w:firstRow="0" w:lastRow="0" w:firstColumn="0" w:lastColumn="0" w:oddVBand="0" w:evenVBand="0" w:oddHBand="0" w:evenHBand="0" w:firstRowFirstColumn="0" w:firstRowLastColumn="0" w:lastRowFirstColumn="0" w:lastRowLastColumn="0"/>
            </w:pPr>
            <w:r>
              <w:t>$500</w:t>
            </w:r>
          </w:p>
        </w:tc>
      </w:tr>
      <w:tr w:rsidR="00B6795B" w14:paraId="4D54A3CA" w14:textId="77777777" w:rsidTr="0083193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4051539C" w14:textId="77777777" w:rsidR="00B6795B" w:rsidRDefault="00B6795B">
            <w:r>
              <w:t>LastPass</w:t>
            </w:r>
          </w:p>
        </w:tc>
        <w:tc>
          <w:tcPr>
            <w:tcW w:w="0" w:type="auto"/>
            <w:hideMark/>
          </w:tcPr>
          <w:p w14:paraId="0B015633" w14:textId="77777777" w:rsidR="00B6795B" w:rsidRDefault="00B6795B">
            <w:pPr>
              <w:cnfStyle w:val="000000100000" w:firstRow="0" w:lastRow="0" w:firstColumn="0" w:lastColumn="0" w:oddVBand="0" w:evenVBand="0" w:oddHBand="1" w:evenHBand="0" w:firstRowFirstColumn="0" w:firstRowLastColumn="0" w:lastRowFirstColumn="0" w:lastRowLastColumn="0"/>
            </w:pPr>
            <w:r>
              <w:t>$300</w:t>
            </w:r>
          </w:p>
        </w:tc>
      </w:tr>
      <w:tr w:rsidR="00B6795B" w14:paraId="7BB196ED" w14:textId="77777777" w:rsidTr="00831933">
        <w:trPr>
          <w:trHeight w:val="320"/>
        </w:trPr>
        <w:tc>
          <w:tcPr>
            <w:cnfStyle w:val="001000000000" w:firstRow="0" w:lastRow="0" w:firstColumn="1" w:lastColumn="0" w:oddVBand="0" w:evenVBand="0" w:oddHBand="0" w:evenHBand="0" w:firstRowFirstColumn="0" w:firstRowLastColumn="0" w:lastRowFirstColumn="0" w:lastRowLastColumn="0"/>
            <w:tcW w:w="0" w:type="auto"/>
            <w:hideMark/>
          </w:tcPr>
          <w:p w14:paraId="431C5E3D" w14:textId="77777777" w:rsidR="00B6795B" w:rsidRDefault="00B6795B">
            <w:r>
              <w:rPr>
                <w:rStyle w:val="Strong"/>
                <w:rFonts w:eastAsiaTheme="majorEastAsia"/>
              </w:rPr>
              <w:t>Total Monthly</w:t>
            </w:r>
          </w:p>
        </w:tc>
        <w:tc>
          <w:tcPr>
            <w:tcW w:w="0" w:type="auto"/>
            <w:hideMark/>
          </w:tcPr>
          <w:p w14:paraId="32582C8B" w14:textId="77777777" w:rsidR="00B6795B" w:rsidRDefault="00B6795B">
            <w:pPr>
              <w:cnfStyle w:val="000000000000" w:firstRow="0" w:lastRow="0" w:firstColumn="0" w:lastColumn="0" w:oddVBand="0" w:evenVBand="0" w:oddHBand="0" w:evenHBand="0" w:firstRowFirstColumn="0" w:firstRowLastColumn="0" w:lastRowFirstColumn="0" w:lastRowLastColumn="0"/>
            </w:pPr>
            <w:r>
              <w:rPr>
                <w:rStyle w:val="Strong"/>
                <w:rFonts w:eastAsiaTheme="majorEastAsia"/>
              </w:rPr>
              <w:t>$10,200</w:t>
            </w:r>
          </w:p>
        </w:tc>
      </w:tr>
    </w:tbl>
    <w:p w14:paraId="23897DF9" w14:textId="77777777" w:rsidR="00B6795B" w:rsidRDefault="00B6795B" w:rsidP="00B6795B">
      <w:pPr>
        <w:pStyle w:val="Heading3"/>
        <w:rPr>
          <w:color w:val="000000"/>
        </w:rPr>
      </w:pPr>
      <w:bookmarkStart w:id="27" w:name="_Toc197349118"/>
      <w:r>
        <w:rPr>
          <w:rStyle w:val="Strong"/>
          <w:b w:val="0"/>
          <w:bCs w:val="0"/>
          <w:color w:val="000000"/>
        </w:rPr>
        <w:t>Overall Summary</w:t>
      </w:r>
      <w:bookmarkEnd w:id="27"/>
    </w:p>
    <w:p w14:paraId="781758BD" w14:textId="77777777" w:rsidR="00255F38" w:rsidRPr="00D8260F" w:rsidRDefault="00284201" w:rsidP="00255F38">
      <w:r>
        <w:rPr>
          <w:noProof/>
        </w:rPr>
        <w:pict w14:anchorId="2DAE61A5">
          <v:rect id="_x0000_i1037" alt="" style="width:468pt;height:.05pt;mso-width-percent:0;mso-height-percent:0;mso-width-percent:0;mso-height-percent:0" o:hralign="center" o:hrstd="t" o:hr="t" fillcolor="#a0a0a0" stroked="f"/>
        </w:pict>
      </w:r>
    </w:p>
    <w:tbl>
      <w:tblPr>
        <w:tblStyle w:val="ListTable3-Accent6"/>
        <w:tblpPr w:leftFromText="180" w:rightFromText="180" w:vertAnchor="text" w:horzAnchor="margin" w:tblpY="56"/>
        <w:tblW w:w="9419" w:type="dxa"/>
        <w:tblLook w:val="04A0" w:firstRow="1" w:lastRow="0" w:firstColumn="1" w:lastColumn="0" w:noHBand="0" w:noVBand="1"/>
      </w:tblPr>
      <w:tblGrid>
        <w:gridCol w:w="6024"/>
        <w:gridCol w:w="3395"/>
      </w:tblGrid>
      <w:tr w:rsidR="00831933" w14:paraId="7F7CCCCB" w14:textId="77777777" w:rsidTr="00831933">
        <w:trPr>
          <w:cnfStyle w:val="100000000000" w:firstRow="1" w:lastRow="0" w:firstColumn="0" w:lastColumn="0" w:oddVBand="0" w:evenVBand="0" w:oddHBand="0" w:evenHBand="0" w:firstRowFirstColumn="0" w:firstRowLastColumn="0" w:lastRowFirstColumn="0" w:lastRowLastColumn="0"/>
          <w:trHeight w:val="357"/>
        </w:trPr>
        <w:tc>
          <w:tcPr>
            <w:cnfStyle w:val="001000000100" w:firstRow="0" w:lastRow="0" w:firstColumn="1" w:lastColumn="0" w:oddVBand="0" w:evenVBand="0" w:oddHBand="0" w:evenHBand="0" w:firstRowFirstColumn="1" w:firstRowLastColumn="0" w:lastRowFirstColumn="0" w:lastRowLastColumn="0"/>
            <w:tcW w:w="0" w:type="auto"/>
            <w:hideMark/>
          </w:tcPr>
          <w:p w14:paraId="0EA3EC04" w14:textId="77777777" w:rsidR="00831933" w:rsidRDefault="00831933" w:rsidP="00831933">
            <w:pPr>
              <w:jc w:val="center"/>
              <w:rPr>
                <w:color w:val="auto"/>
              </w:rPr>
            </w:pPr>
            <w:r>
              <w:rPr>
                <w:rStyle w:val="Strong"/>
                <w:rFonts w:eastAsiaTheme="majorEastAsia"/>
              </w:rPr>
              <w:t>Category</w:t>
            </w:r>
          </w:p>
        </w:tc>
        <w:tc>
          <w:tcPr>
            <w:tcW w:w="0" w:type="auto"/>
            <w:hideMark/>
          </w:tcPr>
          <w:p w14:paraId="41A203E9" w14:textId="77777777" w:rsidR="00831933" w:rsidRDefault="00831933" w:rsidP="00831933">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Fonts w:eastAsiaTheme="majorEastAsia"/>
              </w:rPr>
              <w:t>Amount</w:t>
            </w:r>
          </w:p>
        </w:tc>
      </w:tr>
      <w:tr w:rsidR="00831933" w14:paraId="0FDCFD5C" w14:textId="77777777" w:rsidTr="0083193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0" w:type="auto"/>
            <w:hideMark/>
          </w:tcPr>
          <w:p w14:paraId="71C98F10" w14:textId="30F0C5D6" w:rsidR="00831933" w:rsidRDefault="00831933" w:rsidP="00831933">
            <w:pPr>
              <w:rPr>
                <w:b w:val="0"/>
                <w:bCs w:val="0"/>
              </w:rPr>
            </w:pPr>
            <w:r>
              <w:t>Hardware (Fixed/</w:t>
            </w:r>
            <w:r w:rsidR="00B1607C">
              <w:t>Capex</w:t>
            </w:r>
            <w:r>
              <w:t>)</w:t>
            </w:r>
          </w:p>
        </w:tc>
        <w:tc>
          <w:tcPr>
            <w:tcW w:w="0" w:type="auto"/>
            <w:hideMark/>
          </w:tcPr>
          <w:p w14:paraId="5C825AA9" w14:textId="77777777" w:rsidR="00831933" w:rsidRDefault="00831933" w:rsidP="00831933">
            <w:pPr>
              <w:cnfStyle w:val="000000100000" w:firstRow="0" w:lastRow="0" w:firstColumn="0" w:lastColumn="0" w:oddVBand="0" w:evenVBand="0" w:oddHBand="1" w:evenHBand="0" w:firstRowFirstColumn="0" w:firstRowLastColumn="0" w:lastRowFirstColumn="0" w:lastRowLastColumn="0"/>
            </w:pPr>
            <w:r>
              <w:t>$93,000</w:t>
            </w:r>
          </w:p>
        </w:tc>
      </w:tr>
      <w:tr w:rsidR="00831933" w14:paraId="302E6949" w14:textId="77777777" w:rsidTr="00831933">
        <w:trPr>
          <w:trHeight w:val="357"/>
        </w:trPr>
        <w:tc>
          <w:tcPr>
            <w:cnfStyle w:val="001000000000" w:firstRow="0" w:lastRow="0" w:firstColumn="1" w:lastColumn="0" w:oddVBand="0" w:evenVBand="0" w:oddHBand="0" w:evenHBand="0" w:firstRowFirstColumn="0" w:firstRowLastColumn="0" w:lastRowFirstColumn="0" w:lastRowLastColumn="0"/>
            <w:tcW w:w="0" w:type="auto"/>
            <w:hideMark/>
          </w:tcPr>
          <w:p w14:paraId="2BF05E7B" w14:textId="77777777" w:rsidR="00831933" w:rsidRDefault="00831933" w:rsidP="00831933">
            <w:r>
              <w:t>Annual Cloud &amp; Software</w:t>
            </w:r>
          </w:p>
        </w:tc>
        <w:tc>
          <w:tcPr>
            <w:tcW w:w="0" w:type="auto"/>
            <w:hideMark/>
          </w:tcPr>
          <w:p w14:paraId="3F656708" w14:textId="77777777" w:rsidR="00831933" w:rsidRDefault="00831933" w:rsidP="00831933">
            <w:pPr>
              <w:cnfStyle w:val="000000000000" w:firstRow="0" w:lastRow="0" w:firstColumn="0" w:lastColumn="0" w:oddVBand="0" w:evenVBand="0" w:oddHBand="0" w:evenHBand="0" w:firstRowFirstColumn="0" w:firstRowLastColumn="0" w:lastRowFirstColumn="0" w:lastRowLastColumn="0"/>
            </w:pPr>
            <w:r>
              <w:t>$122,400</w:t>
            </w:r>
          </w:p>
        </w:tc>
      </w:tr>
      <w:tr w:rsidR="00831933" w14:paraId="3E875332" w14:textId="77777777" w:rsidTr="0083193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0" w:type="auto"/>
            <w:hideMark/>
          </w:tcPr>
          <w:p w14:paraId="7F89E504" w14:textId="77777777" w:rsidR="00831933" w:rsidRDefault="00831933" w:rsidP="00831933">
            <w:r>
              <w:rPr>
                <w:rStyle w:val="Strong"/>
                <w:rFonts w:eastAsiaTheme="majorEastAsia"/>
              </w:rPr>
              <w:t>Total Estimated Cost</w:t>
            </w:r>
          </w:p>
        </w:tc>
        <w:tc>
          <w:tcPr>
            <w:tcW w:w="0" w:type="auto"/>
            <w:hideMark/>
          </w:tcPr>
          <w:p w14:paraId="6823BFF0" w14:textId="77777777" w:rsidR="00831933" w:rsidRDefault="00831933" w:rsidP="00831933">
            <w:pPr>
              <w:cnfStyle w:val="000000100000" w:firstRow="0" w:lastRow="0" w:firstColumn="0" w:lastColumn="0" w:oddVBand="0" w:evenVBand="0" w:oddHBand="1" w:evenHBand="0" w:firstRowFirstColumn="0" w:firstRowLastColumn="0" w:lastRowFirstColumn="0" w:lastRowLastColumn="0"/>
            </w:pPr>
            <w:r>
              <w:rPr>
                <w:rStyle w:val="Strong"/>
                <w:rFonts w:eastAsiaTheme="majorEastAsia"/>
              </w:rPr>
              <w:t>$215,400/year</w:t>
            </w:r>
          </w:p>
        </w:tc>
      </w:tr>
    </w:tbl>
    <w:p w14:paraId="65F1B64F" w14:textId="766AD00C" w:rsidR="00255F38" w:rsidRPr="00D8260F" w:rsidRDefault="00255F38" w:rsidP="00B6795B">
      <w:r w:rsidRPr="00D8260F">
        <w:rPr>
          <w:b/>
          <w:bCs/>
        </w:rPr>
        <w:t> </w:t>
      </w:r>
    </w:p>
    <w:p w14:paraId="475679E8" w14:textId="04EBDE21" w:rsidR="007C0E6C" w:rsidRPr="00A66904" w:rsidRDefault="007C0E6C" w:rsidP="00A66904">
      <w:pPr>
        <w:spacing w:before="100" w:beforeAutospacing="1" w:after="100" w:afterAutospacing="1" w:line="480" w:lineRule="auto"/>
      </w:pPr>
    </w:p>
    <w:p w14:paraId="6EC3A924" w14:textId="3E8A2976" w:rsidR="007C0E6C" w:rsidRDefault="00A02783" w:rsidP="00A66904">
      <w:pPr>
        <w:spacing w:before="100" w:beforeAutospacing="1" w:after="100" w:afterAutospacing="1" w:line="480" w:lineRule="auto"/>
      </w:pPr>
      <w:r>
        <w:br/>
      </w:r>
    </w:p>
    <w:p w14:paraId="2F1A6B55" w14:textId="77777777" w:rsidR="00A02783" w:rsidRDefault="00A02783" w:rsidP="00A66904">
      <w:pPr>
        <w:spacing w:before="100" w:beforeAutospacing="1" w:after="100" w:afterAutospacing="1" w:line="480" w:lineRule="auto"/>
      </w:pPr>
    </w:p>
    <w:p w14:paraId="326F124D" w14:textId="77777777" w:rsidR="00A02783" w:rsidRDefault="00A02783" w:rsidP="00A66904">
      <w:pPr>
        <w:spacing w:before="100" w:beforeAutospacing="1" w:after="100" w:afterAutospacing="1" w:line="480" w:lineRule="auto"/>
      </w:pPr>
    </w:p>
    <w:p w14:paraId="1E2DE763" w14:textId="00D3DC3B" w:rsidR="007C0E6C" w:rsidRPr="00A66904" w:rsidRDefault="00FE28D5" w:rsidP="00FE28D5">
      <w:pPr>
        <w:pStyle w:val="Title"/>
      </w:pPr>
      <w:r>
        <w:t>Project Timeline</w:t>
      </w:r>
    </w:p>
    <w:p w14:paraId="7C2BE0A3" w14:textId="77777777" w:rsidR="007C0E6C" w:rsidRPr="00A66904" w:rsidRDefault="007C0E6C" w:rsidP="00A66904">
      <w:pPr>
        <w:spacing w:before="100" w:beforeAutospacing="1" w:after="100" w:afterAutospacing="1" w:line="480" w:lineRule="auto"/>
      </w:pPr>
    </w:p>
    <w:tbl>
      <w:tblPr>
        <w:tblStyle w:val="ListTable5Dark-Accent6"/>
        <w:tblW w:w="0" w:type="auto"/>
        <w:tblLook w:val="04A0" w:firstRow="1" w:lastRow="0" w:firstColumn="1" w:lastColumn="0" w:noHBand="0" w:noVBand="1"/>
      </w:tblPr>
      <w:tblGrid>
        <w:gridCol w:w="1419"/>
        <w:gridCol w:w="1712"/>
        <w:gridCol w:w="1804"/>
        <w:gridCol w:w="1714"/>
        <w:gridCol w:w="2701"/>
      </w:tblGrid>
      <w:tr w:rsidR="00FE28D5" w:rsidRPr="00A02783" w14:paraId="7C184468" w14:textId="77777777" w:rsidTr="00FE28D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9" w:type="dxa"/>
          </w:tcPr>
          <w:p w14:paraId="362C9EDB" w14:textId="77777777" w:rsidR="00FE28D5" w:rsidRPr="00A02783" w:rsidRDefault="00FE28D5" w:rsidP="00F71CA0">
            <w:pPr>
              <w:rPr>
                <w:sz w:val="20"/>
                <w:szCs w:val="20"/>
              </w:rPr>
            </w:pPr>
            <w:r w:rsidRPr="00A02783">
              <w:rPr>
                <w:sz w:val="20"/>
                <w:szCs w:val="20"/>
              </w:rPr>
              <w:t>Phase</w:t>
            </w:r>
          </w:p>
        </w:tc>
        <w:tc>
          <w:tcPr>
            <w:tcW w:w="1712" w:type="dxa"/>
          </w:tcPr>
          <w:p w14:paraId="68D6F7B0" w14:textId="77777777" w:rsidR="00FE28D5" w:rsidRPr="00A02783" w:rsidRDefault="00FE28D5" w:rsidP="00F71CA0">
            <w:pPr>
              <w:cnfStyle w:val="100000000000" w:firstRow="1" w:lastRow="0" w:firstColumn="0" w:lastColumn="0" w:oddVBand="0" w:evenVBand="0" w:oddHBand="0" w:evenHBand="0" w:firstRowFirstColumn="0" w:firstRowLastColumn="0" w:lastRowFirstColumn="0" w:lastRowLastColumn="0"/>
              <w:rPr>
                <w:sz w:val="20"/>
                <w:szCs w:val="20"/>
              </w:rPr>
            </w:pPr>
            <w:r w:rsidRPr="00A02783">
              <w:rPr>
                <w:sz w:val="20"/>
                <w:szCs w:val="20"/>
              </w:rPr>
              <w:t>Task Description</w:t>
            </w:r>
          </w:p>
        </w:tc>
        <w:tc>
          <w:tcPr>
            <w:tcW w:w="1804" w:type="dxa"/>
          </w:tcPr>
          <w:p w14:paraId="19E8F813" w14:textId="77777777" w:rsidR="00FE28D5" w:rsidRPr="00A02783" w:rsidRDefault="00FE28D5" w:rsidP="00F71CA0">
            <w:pPr>
              <w:cnfStyle w:val="100000000000" w:firstRow="1" w:lastRow="0" w:firstColumn="0" w:lastColumn="0" w:oddVBand="0" w:evenVBand="0" w:oddHBand="0" w:evenHBand="0" w:firstRowFirstColumn="0" w:firstRowLastColumn="0" w:lastRowFirstColumn="0" w:lastRowLastColumn="0"/>
              <w:rPr>
                <w:sz w:val="20"/>
                <w:szCs w:val="20"/>
              </w:rPr>
            </w:pPr>
            <w:r w:rsidRPr="00A02783">
              <w:rPr>
                <w:sz w:val="20"/>
                <w:szCs w:val="20"/>
              </w:rPr>
              <w:t>Duration</w:t>
            </w:r>
          </w:p>
        </w:tc>
        <w:tc>
          <w:tcPr>
            <w:tcW w:w="1714" w:type="dxa"/>
          </w:tcPr>
          <w:p w14:paraId="1981C247" w14:textId="77777777" w:rsidR="00FE28D5" w:rsidRPr="00A02783" w:rsidRDefault="00FE28D5" w:rsidP="00F71CA0">
            <w:pPr>
              <w:cnfStyle w:val="100000000000" w:firstRow="1" w:lastRow="0" w:firstColumn="0" w:lastColumn="0" w:oddVBand="0" w:evenVBand="0" w:oddHBand="0" w:evenHBand="0" w:firstRowFirstColumn="0" w:firstRowLastColumn="0" w:lastRowFirstColumn="0" w:lastRowLastColumn="0"/>
              <w:rPr>
                <w:sz w:val="20"/>
                <w:szCs w:val="20"/>
              </w:rPr>
            </w:pPr>
            <w:r w:rsidRPr="00A02783">
              <w:rPr>
                <w:sz w:val="20"/>
                <w:szCs w:val="20"/>
              </w:rPr>
              <w:t>Assigned To</w:t>
            </w:r>
          </w:p>
        </w:tc>
        <w:tc>
          <w:tcPr>
            <w:tcW w:w="2701" w:type="dxa"/>
          </w:tcPr>
          <w:p w14:paraId="2206DB50" w14:textId="77777777" w:rsidR="00FE28D5" w:rsidRPr="00A02783" w:rsidRDefault="00FE28D5" w:rsidP="00F71CA0">
            <w:pPr>
              <w:cnfStyle w:val="100000000000" w:firstRow="1" w:lastRow="0" w:firstColumn="0" w:lastColumn="0" w:oddVBand="0" w:evenVBand="0" w:oddHBand="0" w:evenHBand="0" w:firstRowFirstColumn="0" w:firstRowLastColumn="0" w:lastRowFirstColumn="0" w:lastRowLastColumn="0"/>
              <w:rPr>
                <w:sz w:val="20"/>
                <w:szCs w:val="20"/>
              </w:rPr>
            </w:pPr>
            <w:r w:rsidRPr="00A02783">
              <w:rPr>
                <w:sz w:val="20"/>
                <w:szCs w:val="20"/>
              </w:rPr>
              <w:t>Start Date | End Date</w:t>
            </w:r>
          </w:p>
        </w:tc>
      </w:tr>
      <w:tr w:rsidR="00FE28D5" w:rsidRPr="00A02783" w14:paraId="3F68FE22" w14:textId="77777777" w:rsidTr="00FE2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4A053A66" w14:textId="77777777" w:rsidR="00FE28D5" w:rsidRPr="00A02783" w:rsidRDefault="00FE28D5" w:rsidP="00F71CA0">
            <w:pPr>
              <w:rPr>
                <w:sz w:val="20"/>
                <w:szCs w:val="20"/>
              </w:rPr>
            </w:pPr>
            <w:r w:rsidRPr="00A02783">
              <w:rPr>
                <w:sz w:val="20"/>
                <w:szCs w:val="20"/>
              </w:rPr>
              <w:t>1.1</w:t>
            </w:r>
          </w:p>
        </w:tc>
        <w:tc>
          <w:tcPr>
            <w:tcW w:w="1712" w:type="dxa"/>
          </w:tcPr>
          <w:p w14:paraId="459E3532"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Project Kick-off Meeting</w:t>
            </w:r>
          </w:p>
        </w:tc>
        <w:tc>
          <w:tcPr>
            <w:tcW w:w="1804" w:type="dxa"/>
          </w:tcPr>
          <w:p w14:paraId="616B8658"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1 day</w:t>
            </w:r>
          </w:p>
        </w:tc>
        <w:tc>
          <w:tcPr>
            <w:tcW w:w="1714" w:type="dxa"/>
          </w:tcPr>
          <w:p w14:paraId="750DCD3C"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Project Manager</w:t>
            </w:r>
          </w:p>
        </w:tc>
        <w:tc>
          <w:tcPr>
            <w:tcW w:w="2701" w:type="dxa"/>
          </w:tcPr>
          <w:p w14:paraId="2D876CE3"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01/20/2025 | 01/20/2025</w:t>
            </w:r>
          </w:p>
        </w:tc>
      </w:tr>
      <w:tr w:rsidR="00FE28D5" w:rsidRPr="00A02783" w14:paraId="4E81BFC9" w14:textId="77777777" w:rsidTr="00FE28D5">
        <w:trPr>
          <w:trHeight w:val="1115"/>
        </w:trPr>
        <w:tc>
          <w:tcPr>
            <w:cnfStyle w:val="001000000000" w:firstRow="0" w:lastRow="0" w:firstColumn="1" w:lastColumn="0" w:oddVBand="0" w:evenVBand="0" w:oddHBand="0" w:evenHBand="0" w:firstRowFirstColumn="0" w:firstRowLastColumn="0" w:lastRowFirstColumn="0" w:lastRowLastColumn="0"/>
            <w:tcW w:w="1419" w:type="dxa"/>
          </w:tcPr>
          <w:p w14:paraId="39EA24A3" w14:textId="77777777" w:rsidR="00FE28D5" w:rsidRPr="00A02783" w:rsidRDefault="00FE28D5" w:rsidP="00F71CA0">
            <w:pPr>
              <w:rPr>
                <w:sz w:val="20"/>
                <w:szCs w:val="20"/>
              </w:rPr>
            </w:pPr>
            <w:r w:rsidRPr="00A02783">
              <w:rPr>
                <w:sz w:val="20"/>
                <w:szCs w:val="20"/>
              </w:rPr>
              <w:lastRenderedPageBreak/>
              <w:t>1.2</w:t>
            </w:r>
          </w:p>
        </w:tc>
        <w:tc>
          <w:tcPr>
            <w:tcW w:w="1712" w:type="dxa"/>
          </w:tcPr>
          <w:p w14:paraId="668C433A"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Detailed Project Planning</w:t>
            </w:r>
          </w:p>
        </w:tc>
        <w:tc>
          <w:tcPr>
            <w:tcW w:w="1804" w:type="dxa"/>
          </w:tcPr>
          <w:p w14:paraId="2DFBE2E3"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5 days</w:t>
            </w:r>
          </w:p>
        </w:tc>
        <w:tc>
          <w:tcPr>
            <w:tcW w:w="1714" w:type="dxa"/>
          </w:tcPr>
          <w:p w14:paraId="333BD7A3"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Project Manager, Scrum Master</w:t>
            </w:r>
          </w:p>
        </w:tc>
        <w:tc>
          <w:tcPr>
            <w:tcW w:w="2701" w:type="dxa"/>
          </w:tcPr>
          <w:p w14:paraId="19CC5266"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01/21/2025 | 01/27/2025</w:t>
            </w:r>
          </w:p>
        </w:tc>
      </w:tr>
      <w:tr w:rsidR="00FE28D5" w:rsidRPr="00A02783" w14:paraId="072A5DA1" w14:textId="77777777" w:rsidTr="00FE2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62A76CB7" w14:textId="77777777" w:rsidR="00FE28D5" w:rsidRPr="00A02783" w:rsidRDefault="00FE28D5" w:rsidP="00F71CA0">
            <w:pPr>
              <w:rPr>
                <w:sz w:val="20"/>
                <w:szCs w:val="20"/>
              </w:rPr>
            </w:pPr>
            <w:r w:rsidRPr="00A02783">
              <w:rPr>
                <w:sz w:val="20"/>
                <w:szCs w:val="20"/>
              </w:rPr>
              <w:t>1.3</w:t>
            </w:r>
          </w:p>
        </w:tc>
        <w:tc>
          <w:tcPr>
            <w:tcW w:w="1712" w:type="dxa"/>
          </w:tcPr>
          <w:p w14:paraId="4C029B7F"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Requirements Gathering &amp; Analysis</w:t>
            </w:r>
          </w:p>
        </w:tc>
        <w:tc>
          <w:tcPr>
            <w:tcW w:w="1804" w:type="dxa"/>
          </w:tcPr>
          <w:p w14:paraId="1B142A03"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5 days</w:t>
            </w:r>
          </w:p>
        </w:tc>
        <w:tc>
          <w:tcPr>
            <w:tcW w:w="1714" w:type="dxa"/>
          </w:tcPr>
          <w:p w14:paraId="6F9C6484"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Project Manager, Data Engineers</w:t>
            </w:r>
          </w:p>
        </w:tc>
        <w:tc>
          <w:tcPr>
            <w:tcW w:w="2701" w:type="dxa"/>
          </w:tcPr>
          <w:p w14:paraId="5DC91B54"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 xml:space="preserve"> 01/28/2025 | 02/03/2025</w:t>
            </w:r>
          </w:p>
        </w:tc>
      </w:tr>
      <w:tr w:rsidR="00FE28D5" w:rsidRPr="00A02783" w14:paraId="60BFB6BC" w14:textId="77777777" w:rsidTr="00FE28D5">
        <w:tc>
          <w:tcPr>
            <w:cnfStyle w:val="001000000000" w:firstRow="0" w:lastRow="0" w:firstColumn="1" w:lastColumn="0" w:oddVBand="0" w:evenVBand="0" w:oddHBand="0" w:evenHBand="0" w:firstRowFirstColumn="0" w:firstRowLastColumn="0" w:lastRowFirstColumn="0" w:lastRowLastColumn="0"/>
            <w:tcW w:w="1419" w:type="dxa"/>
          </w:tcPr>
          <w:p w14:paraId="7F56A37B" w14:textId="77777777" w:rsidR="00FE28D5" w:rsidRPr="00A02783" w:rsidRDefault="00FE28D5" w:rsidP="00F71CA0">
            <w:pPr>
              <w:rPr>
                <w:sz w:val="20"/>
                <w:szCs w:val="20"/>
              </w:rPr>
            </w:pPr>
            <w:r w:rsidRPr="00A02783">
              <w:rPr>
                <w:sz w:val="20"/>
                <w:szCs w:val="20"/>
              </w:rPr>
              <w:t>1.4</w:t>
            </w:r>
          </w:p>
        </w:tc>
        <w:tc>
          <w:tcPr>
            <w:tcW w:w="1712" w:type="dxa"/>
          </w:tcPr>
          <w:p w14:paraId="39CA9627"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Define Success Metrics</w:t>
            </w:r>
          </w:p>
        </w:tc>
        <w:tc>
          <w:tcPr>
            <w:tcW w:w="1804" w:type="dxa"/>
          </w:tcPr>
          <w:p w14:paraId="2BEF225F"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2 days</w:t>
            </w:r>
          </w:p>
        </w:tc>
        <w:tc>
          <w:tcPr>
            <w:tcW w:w="1714" w:type="dxa"/>
          </w:tcPr>
          <w:p w14:paraId="100665F0"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Project Manager</w:t>
            </w:r>
          </w:p>
        </w:tc>
        <w:tc>
          <w:tcPr>
            <w:tcW w:w="2701" w:type="dxa"/>
          </w:tcPr>
          <w:p w14:paraId="60817057"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02/04/2025 | 02/05/2025</w:t>
            </w:r>
          </w:p>
        </w:tc>
      </w:tr>
      <w:tr w:rsidR="00FE28D5" w:rsidRPr="00A02783" w14:paraId="2BBC9721" w14:textId="77777777" w:rsidTr="00FE2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35D2312D" w14:textId="77777777" w:rsidR="00FE28D5" w:rsidRPr="00A02783" w:rsidRDefault="00FE28D5" w:rsidP="00F71CA0">
            <w:pPr>
              <w:rPr>
                <w:sz w:val="20"/>
                <w:szCs w:val="20"/>
              </w:rPr>
            </w:pPr>
            <w:r w:rsidRPr="00A02783">
              <w:rPr>
                <w:sz w:val="20"/>
                <w:szCs w:val="20"/>
              </w:rPr>
              <w:t>1.5</w:t>
            </w:r>
          </w:p>
        </w:tc>
        <w:tc>
          <w:tcPr>
            <w:tcW w:w="1712" w:type="dxa"/>
          </w:tcPr>
          <w:p w14:paraId="5BB54DE2"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Set up Project Tracking Tools</w:t>
            </w:r>
          </w:p>
        </w:tc>
        <w:tc>
          <w:tcPr>
            <w:tcW w:w="1804" w:type="dxa"/>
          </w:tcPr>
          <w:p w14:paraId="5579BC54"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2 days</w:t>
            </w:r>
          </w:p>
        </w:tc>
        <w:tc>
          <w:tcPr>
            <w:tcW w:w="1714" w:type="dxa"/>
          </w:tcPr>
          <w:p w14:paraId="3A3ACB91"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Scrum Master</w:t>
            </w:r>
          </w:p>
        </w:tc>
        <w:tc>
          <w:tcPr>
            <w:tcW w:w="2701" w:type="dxa"/>
          </w:tcPr>
          <w:p w14:paraId="7CA04679"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 xml:space="preserve"> 01/28/2025 | 01/29/2025</w:t>
            </w:r>
          </w:p>
        </w:tc>
      </w:tr>
      <w:tr w:rsidR="00FE28D5" w:rsidRPr="00A02783" w14:paraId="7844817B" w14:textId="77777777" w:rsidTr="00FE28D5">
        <w:tc>
          <w:tcPr>
            <w:cnfStyle w:val="001000000000" w:firstRow="0" w:lastRow="0" w:firstColumn="1" w:lastColumn="0" w:oddVBand="0" w:evenVBand="0" w:oddHBand="0" w:evenHBand="0" w:firstRowFirstColumn="0" w:firstRowLastColumn="0" w:lastRowFirstColumn="0" w:lastRowLastColumn="0"/>
            <w:tcW w:w="1419" w:type="dxa"/>
          </w:tcPr>
          <w:p w14:paraId="7CFE9A89" w14:textId="77777777" w:rsidR="00FE28D5" w:rsidRPr="00A02783" w:rsidRDefault="00FE28D5" w:rsidP="00F71CA0">
            <w:pPr>
              <w:rPr>
                <w:sz w:val="20"/>
                <w:szCs w:val="20"/>
              </w:rPr>
            </w:pPr>
            <w:r w:rsidRPr="00A02783">
              <w:rPr>
                <w:sz w:val="20"/>
                <w:szCs w:val="20"/>
              </w:rPr>
              <w:t>1.6</w:t>
            </w:r>
          </w:p>
        </w:tc>
        <w:tc>
          <w:tcPr>
            <w:tcW w:w="1712" w:type="dxa"/>
          </w:tcPr>
          <w:p w14:paraId="4E7B79E5"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Initial Risk Assessment</w:t>
            </w:r>
          </w:p>
        </w:tc>
        <w:tc>
          <w:tcPr>
            <w:tcW w:w="1804" w:type="dxa"/>
          </w:tcPr>
          <w:p w14:paraId="72003741" w14:textId="24633569" w:rsidR="00FE28D5" w:rsidRPr="00A02783" w:rsidRDefault="00B1607C"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3 days</w:t>
            </w:r>
          </w:p>
        </w:tc>
        <w:tc>
          <w:tcPr>
            <w:tcW w:w="1714" w:type="dxa"/>
          </w:tcPr>
          <w:p w14:paraId="0D54BC7E"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CRO</w:t>
            </w:r>
          </w:p>
          <w:p w14:paraId="06CFD544"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Project Manager</w:t>
            </w:r>
          </w:p>
          <w:p w14:paraId="6E353A9D"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Scrum master</w:t>
            </w:r>
          </w:p>
        </w:tc>
        <w:tc>
          <w:tcPr>
            <w:tcW w:w="2701" w:type="dxa"/>
          </w:tcPr>
          <w:p w14:paraId="0B16799F"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02/04/2025 | 02/06/2025</w:t>
            </w:r>
          </w:p>
        </w:tc>
      </w:tr>
      <w:tr w:rsidR="00FE28D5" w:rsidRPr="00A02783" w14:paraId="621E9537" w14:textId="77777777" w:rsidTr="00FE2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772838C7" w14:textId="77777777" w:rsidR="00FE28D5" w:rsidRPr="00A02783" w:rsidRDefault="00FE28D5" w:rsidP="00F71CA0">
            <w:pPr>
              <w:rPr>
                <w:sz w:val="20"/>
                <w:szCs w:val="20"/>
              </w:rPr>
            </w:pPr>
            <w:r w:rsidRPr="00A02783">
              <w:rPr>
                <w:sz w:val="20"/>
                <w:szCs w:val="20"/>
              </w:rPr>
              <w:t>2.1</w:t>
            </w:r>
          </w:p>
        </w:tc>
        <w:tc>
          <w:tcPr>
            <w:tcW w:w="1712" w:type="dxa"/>
          </w:tcPr>
          <w:p w14:paraId="5D17161D"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Identify Data Sources and APIs</w:t>
            </w:r>
          </w:p>
        </w:tc>
        <w:tc>
          <w:tcPr>
            <w:tcW w:w="1804" w:type="dxa"/>
          </w:tcPr>
          <w:p w14:paraId="59B83F0F"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 xml:space="preserve"> 5 days</w:t>
            </w:r>
          </w:p>
        </w:tc>
        <w:tc>
          <w:tcPr>
            <w:tcW w:w="1714" w:type="dxa"/>
          </w:tcPr>
          <w:p w14:paraId="0C580B34"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Data Engineers</w:t>
            </w:r>
          </w:p>
        </w:tc>
        <w:tc>
          <w:tcPr>
            <w:tcW w:w="2701" w:type="dxa"/>
          </w:tcPr>
          <w:p w14:paraId="28B27AD2"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02/04/2025 | 02/10/2025</w:t>
            </w:r>
          </w:p>
        </w:tc>
      </w:tr>
      <w:tr w:rsidR="00FE28D5" w:rsidRPr="00A02783" w14:paraId="0A2F80BC" w14:textId="77777777" w:rsidTr="00FE28D5">
        <w:trPr>
          <w:trHeight w:val="69"/>
        </w:trPr>
        <w:tc>
          <w:tcPr>
            <w:cnfStyle w:val="001000000000" w:firstRow="0" w:lastRow="0" w:firstColumn="1" w:lastColumn="0" w:oddVBand="0" w:evenVBand="0" w:oddHBand="0" w:evenHBand="0" w:firstRowFirstColumn="0" w:firstRowLastColumn="0" w:lastRowFirstColumn="0" w:lastRowLastColumn="0"/>
            <w:tcW w:w="1419" w:type="dxa"/>
          </w:tcPr>
          <w:p w14:paraId="4A4F5165" w14:textId="77777777" w:rsidR="00FE28D5" w:rsidRPr="00A02783" w:rsidRDefault="00FE28D5" w:rsidP="00F71CA0">
            <w:pPr>
              <w:rPr>
                <w:sz w:val="20"/>
                <w:szCs w:val="20"/>
              </w:rPr>
            </w:pPr>
            <w:r w:rsidRPr="00A02783">
              <w:rPr>
                <w:sz w:val="20"/>
                <w:szCs w:val="20"/>
              </w:rPr>
              <w:t>2.2</w:t>
            </w:r>
          </w:p>
        </w:tc>
        <w:tc>
          <w:tcPr>
            <w:tcW w:w="1712" w:type="dxa"/>
          </w:tcPr>
          <w:p w14:paraId="5FF2778A"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Data Source Access and Authentication Setup</w:t>
            </w:r>
          </w:p>
        </w:tc>
        <w:tc>
          <w:tcPr>
            <w:tcW w:w="1804" w:type="dxa"/>
          </w:tcPr>
          <w:p w14:paraId="73E0DFE4"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5 days</w:t>
            </w:r>
          </w:p>
        </w:tc>
        <w:tc>
          <w:tcPr>
            <w:tcW w:w="1714" w:type="dxa"/>
          </w:tcPr>
          <w:p w14:paraId="14FA2A36"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Data Engineers</w:t>
            </w:r>
          </w:p>
        </w:tc>
        <w:tc>
          <w:tcPr>
            <w:tcW w:w="2701" w:type="dxa"/>
          </w:tcPr>
          <w:p w14:paraId="5C32212C"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 02/11/2025 | 02/17/2025</w:t>
            </w:r>
          </w:p>
        </w:tc>
      </w:tr>
      <w:tr w:rsidR="00FE28D5" w:rsidRPr="00A02783" w14:paraId="547EAFC4" w14:textId="77777777" w:rsidTr="00FE2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5B6A676A" w14:textId="77777777" w:rsidR="00FE28D5" w:rsidRPr="00A02783" w:rsidRDefault="00FE28D5" w:rsidP="00F71CA0">
            <w:pPr>
              <w:rPr>
                <w:sz w:val="20"/>
                <w:szCs w:val="20"/>
              </w:rPr>
            </w:pPr>
            <w:r w:rsidRPr="00A02783">
              <w:rPr>
                <w:sz w:val="20"/>
                <w:szCs w:val="20"/>
              </w:rPr>
              <w:t>2.3</w:t>
            </w:r>
          </w:p>
        </w:tc>
        <w:tc>
          <w:tcPr>
            <w:tcW w:w="1712" w:type="dxa"/>
          </w:tcPr>
          <w:p w14:paraId="1C0E336A"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ETL (Extract, Transform, Load)</w:t>
            </w:r>
          </w:p>
        </w:tc>
        <w:tc>
          <w:tcPr>
            <w:tcW w:w="1804" w:type="dxa"/>
          </w:tcPr>
          <w:p w14:paraId="67D71E2E"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10 days</w:t>
            </w:r>
          </w:p>
        </w:tc>
        <w:tc>
          <w:tcPr>
            <w:tcW w:w="1714" w:type="dxa"/>
          </w:tcPr>
          <w:p w14:paraId="42ADBF26"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Data Engineers</w:t>
            </w:r>
          </w:p>
        </w:tc>
        <w:tc>
          <w:tcPr>
            <w:tcW w:w="2701" w:type="dxa"/>
          </w:tcPr>
          <w:p w14:paraId="1E8AF8FC"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02/18/2025 | 03/03/2025</w:t>
            </w:r>
          </w:p>
        </w:tc>
      </w:tr>
      <w:tr w:rsidR="00FE28D5" w:rsidRPr="00A02783" w14:paraId="70EDE354" w14:textId="77777777" w:rsidTr="00FE28D5">
        <w:trPr>
          <w:trHeight w:val="458"/>
        </w:trPr>
        <w:tc>
          <w:tcPr>
            <w:cnfStyle w:val="001000000000" w:firstRow="0" w:lastRow="0" w:firstColumn="1" w:lastColumn="0" w:oddVBand="0" w:evenVBand="0" w:oddHBand="0" w:evenHBand="0" w:firstRowFirstColumn="0" w:firstRowLastColumn="0" w:lastRowFirstColumn="0" w:lastRowLastColumn="0"/>
            <w:tcW w:w="1419" w:type="dxa"/>
          </w:tcPr>
          <w:p w14:paraId="1B29D257" w14:textId="77777777" w:rsidR="00FE28D5" w:rsidRPr="00A02783" w:rsidRDefault="00FE28D5" w:rsidP="00F71CA0">
            <w:pPr>
              <w:rPr>
                <w:sz w:val="20"/>
                <w:szCs w:val="20"/>
              </w:rPr>
            </w:pPr>
            <w:r w:rsidRPr="00A02783">
              <w:rPr>
                <w:sz w:val="20"/>
                <w:szCs w:val="20"/>
              </w:rPr>
              <w:t>2.4</w:t>
            </w:r>
          </w:p>
        </w:tc>
        <w:tc>
          <w:tcPr>
            <w:tcW w:w="1712" w:type="dxa"/>
          </w:tcPr>
          <w:p w14:paraId="2E7708CE"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Data Cleaning and Preprocessing</w:t>
            </w:r>
          </w:p>
        </w:tc>
        <w:tc>
          <w:tcPr>
            <w:tcW w:w="1804" w:type="dxa"/>
          </w:tcPr>
          <w:p w14:paraId="27999F54"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5 days</w:t>
            </w:r>
          </w:p>
        </w:tc>
        <w:tc>
          <w:tcPr>
            <w:tcW w:w="1714" w:type="dxa"/>
          </w:tcPr>
          <w:p w14:paraId="4B8220D9"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Data Engineers</w:t>
            </w:r>
          </w:p>
        </w:tc>
        <w:tc>
          <w:tcPr>
            <w:tcW w:w="2701" w:type="dxa"/>
          </w:tcPr>
          <w:p w14:paraId="5A32FBAC"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03/04/2025 | 03/10/2025</w:t>
            </w:r>
          </w:p>
        </w:tc>
      </w:tr>
      <w:tr w:rsidR="00FE28D5" w:rsidRPr="00A02783" w14:paraId="2E30482A" w14:textId="77777777" w:rsidTr="00FE2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7136F24B" w14:textId="77777777" w:rsidR="00FE28D5" w:rsidRPr="00A02783" w:rsidRDefault="00FE28D5" w:rsidP="00F71CA0">
            <w:pPr>
              <w:rPr>
                <w:sz w:val="20"/>
                <w:szCs w:val="20"/>
              </w:rPr>
            </w:pPr>
            <w:r w:rsidRPr="00A02783">
              <w:rPr>
                <w:sz w:val="20"/>
                <w:szCs w:val="20"/>
              </w:rPr>
              <w:t>2.5</w:t>
            </w:r>
          </w:p>
        </w:tc>
        <w:tc>
          <w:tcPr>
            <w:tcW w:w="1712" w:type="dxa"/>
          </w:tcPr>
          <w:p w14:paraId="63FA0CEC"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Data Storage and Management Setup</w:t>
            </w:r>
          </w:p>
        </w:tc>
        <w:tc>
          <w:tcPr>
            <w:tcW w:w="1804" w:type="dxa"/>
          </w:tcPr>
          <w:p w14:paraId="0ACEA64F"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5 days</w:t>
            </w:r>
          </w:p>
        </w:tc>
        <w:tc>
          <w:tcPr>
            <w:tcW w:w="1714" w:type="dxa"/>
          </w:tcPr>
          <w:p w14:paraId="34CEDFBE"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Data Engineers</w:t>
            </w:r>
          </w:p>
        </w:tc>
        <w:tc>
          <w:tcPr>
            <w:tcW w:w="2701" w:type="dxa"/>
          </w:tcPr>
          <w:p w14:paraId="7F6A5AF4"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03/04/2025 | 03/10/2025</w:t>
            </w:r>
          </w:p>
        </w:tc>
      </w:tr>
      <w:tr w:rsidR="00FE28D5" w:rsidRPr="00A02783" w14:paraId="61D25A4E" w14:textId="77777777" w:rsidTr="00FE28D5">
        <w:trPr>
          <w:trHeight w:val="1295"/>
        </w:trPr>
        <w:tc>
          <w:tcPr>
            <w:cnfStyle w:val="001000000000" w:firstRow="0" w:lastRow="0" w:firstColumn="1" w:lastColumn="0" w:oddVBand="0" w:evenVBand="0" w:oddHBand="0" w:evenHBand="0" w:firstRowFirstColumn="0" w:firstRowLastColumn="0" w:lastRowFirstColumn="0" w:lastRowLastColumn="0"/>
            <w:tcW w:w="1419" w:type="dxa"/>
          </w:tcPr>
          <w:p w14:paraId="0D4D40F6" w14:textId="77777777" w:rsidR="00FE28D5" w:rsidRPr="00A02783" w:rsidRDefault="00FE28D5" w:rsidP="00F71CA0">
            <w:pPr>
              <w:rPr>
                <w:sz w:val="20"/>
                <w:szCs w:val="20"/>
              </w:rPr>
            </w:pPr>
            <w:r w:rsidRPr="00A02783">
              <w:rPr>
                <w:sz w:val="20"/>
                <w:szCs w:val="20"/>
              </w:rPr>
              <w:t>3.1</w:t>
            </w:r>
          </w:p>
        </w:tc>
        <w:tc>
          <w:tcPr>
            <w:tcW w:w="1712" w:type="dxa"/>
          </w:tcPr>
          <w:p w14:paraId="67C1DEB4"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Gemini AI API Integration</w:t>
            </w:r>
          </w:p>
        </w:tc>
        <w:tc>
          <w:tcPr>
            <w:tcW w:w="1804" w:type="dxa"/>
          </w:tcPr>
          <w:p w14:paraId="13898838"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 xml:space="preserve"> 5 days</w:t>
            </w:r>
          </w:p>
        </w:tc>
        <w:tc>
          <w:tcPr>
            <w:tcW w:w="1714" w:type="dxa"/>
          </w:tcPr>
          <w:p w14:paraId="1E3B843E"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Data Engineers</w:t>
            </w:r>
          </w:p>
        </w:tc>
        <w:tc>
          <w:tcPr>
            <w:tcW w:w="2701" w:type="dxa"/>
          </w:tcPr>
          <w:p w14:paraId="6C4D0554"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03/11/2025 | 03/17/2025</w:t>
            </w:r>
          </w:p>
        </w:tc>
      </w:tr>
      <w:tr w:rsidR="00FE28D5" w:rsidRPr="00A02783" w14:paraId="20BA4D92" w14:textId="77777777" w:rsidTr="00FE2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5DDF46AA" w14:textId="77777777" w:rsidR="00FE28D5" w:rsidRPr="00A02783" w:rsidRDefault="00FE28D5" w:rsidP="00F71CA0">
            <w:pPr>
              <w:rPr>
                <w:sz w:val="20"/>
                <w:szCs w:val="20"/>
              </w:rPr>
            </w:pPr>
            <w:r w:rsidRPr="00A02783">
              <w:rPr>
                <w:sz w:val="20"/>
                <w:szCs w:val="20"/>
              </w:rPr>
              <w:t>3.2</w:t>
            </w:r>
          </w:p>
        </w:tc>
        <w:tc>
          <w:tcPr>
            <w:tcW w:w="1712" w:type="dxa"/>
          </w:tcPr>
          <w:p w14:paraId="59A6C9EA"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Configure AI for Alert Fine-Tuning</w:t>
            </w:r>
          </w:p>
        </w:tc>
        <w:tc>
          <w:tcPr>
            <w:tcW w:w="1804" w:type="dxa"/>
          </w:tcPr>
          <w:p w14:paraId="6E9CEDE5"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5 days</w:t>
            </w:r>
          </w:p>
        </w:tc>
        <w:tc>
          <w:tcPr>
            <w:tcW w:w="1714" w:type="dxa"/>
          </w:tcPr>
          <w:p w14:paraId="155F6CDF"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Data Engineers</w:t>
            </w:r>
          </w:p>
        </w:tc>
        <w:tc>
          <w:tcPr>
            <w:tcW w:w="2701" w:type="dxa"/>
          </w:tcPr>
          <w:p w14:paraId="08E05219"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03/18/2025 | 03/24/2025</w:t>
            </w:r>
          </w:p>
        </w:tc>
      </w:tr>
      <w:tr w:rsidR="00FE28D5" w:rsidRPr="00A02783" w14:paraId="3CE88546" w14:textId="77777777" w:rsidTr="00FE28D5">
        <w:tc>
          <w:tcPr>
            <w:cnfStyle w:val="001000000000" w:firstRow="0" w:lastRow="0" w:firstColumn="1" w:lastColumn="0" w:oddVBand="0" w:evenVBand="0" w:oddHBand="0" w:evenHBand="0" w:firstRowFirstColumn="0" w:firstRowLastColumn="0" w:lastRowFirstColumn="0" w:lastRowLastColumn="0"/>
            <w:tcW w:w="1419" w:type="dxa"/>
          </w:tcPr>
          <w:p w14:paraId="263E8E44" w14:textId="77777777" w:rsidR="00FE28D5" w:rsidRPr="00A02783" w:rsidRDefault="00FE28D5" w:rsidP="00F71CA0">
            <w:pPr>
              <w:rPr>
                <w:sz w:val="20"/>
                <w:szCs w:val="20"/>
              </w:rPr>
            </w:pPr>
            <w:r w:rsidRPr="00A02783">
              <w:rPr>
                <w:sz w:val="20"/>
                <w:szCs w:val="20"/>
              </w:rPr>
              <w:t>3.3</w:t>
            </w:r>
          </w:p>
        </w:tc>
        <w:tc>
          <w:tcPr>
            <w:tcW w:w="1712" w:type="dxa"/>
          </w:tcPr>
          <w:p w14:paraId="48E49155"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Configure AI for Information Extraction</w:t>
            </w:r>
          </w:p>
        </w:tc>
        <w:tc>
          <w:tcPr>
            <w:tcW w:w="1804" w:type="dxa"/>
          </w:tcPr>
          <w:p w14:paraId="03A8406D"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5 days</w:t>
            </w:r>
          </w:p>
        </w:tc>
        <w:tc>
          <w:tcPr>
            <w:tcW w:w="1714" w:type="dxa"/>
          </w:tcPr>
          <w:p w14:paraId="68BC4134"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Data Engineers</w:t>
            </w:r>
          </w:p>
        </w:tc>
        <w:tc>
          <w:tcPr>
            <w:tcW w:w="2701" w:type="dxa"/>
          </w:tcPr>
          <w:p w14:paraId="191E5D28"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03/18/2025 | 03/24/2025</w:t>
            </w:r>
          </w:p>
        </w:tc>
      </w:tr>
      <w:tr w:rsidR="00FE28D5" w:rsidRPr="00A02783" w14:paraId="609D809A" w14:textId="77777777" w:rsidTr="00FE2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3F4D9BAE" w14:textId="77777777" w:rsidR="00FE28D5" w:rsidRPr="00A02783" w:rsidRDefault="00FE28D5" w:rsidP="00F71CA0">
            <w:pPr>
              <w:rPr>
                <w:sz w:val="20"/>
                <w:szCs w:val="20"/>
              </w:rPr>
            </w:pPr>
            <w:r w:rsidRPr="00A02783">
              <w:rPr>
                <w:sz w:val="20"/>
                <w:szCs w:val="20"/>
              </w:rPr>
              <w:t>3.4</w:t>
            </w:r>
          </w:p>
        </w:tc>
        <w:tc>
          <w:tcPr>
            <w:tcW w:w="1712" w:type="dxa"/>
          </w:tcPr>
          <w:p w14:paraId="1F5A4678"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Configure AI for Task Automation</w:t>
            </w:r>
          </w:p>
        </w:tc>
        <w:tc>
          <w:tcPr>
            <w:tcW w:w="1804" w:type="dxa"/>
          </w:tcPr>
          <w:p w14:paraId="654E1E6B"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5 days</w:t>
            </w:r>
          </w:p>
        </w:tc>
        <w:tc>
          <w:tcPr>
            <w:tcW w:w="1714" w:type="dxa"/>
          </w:tcPr>
          <w:p w14:paraId="00F1CAE3"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Data Engineers</w:t>
            </w:r>
          </w:p>
        </w:tc>
        <w:tc>
          <w:tcPr>
            <w:tcW w:w="2701" w:type="dxa"/>
          </w:tcPr>
          <w:p w14:paraId="57011C0A"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03/18/2025 | 03/24/2025</w:t>
            </w:r>
          </w:p>
        </w:tc>
      </w:tr>
      <w:tr w:rsidR="00FE28D5" w:rsidRPr="00A02783" w14:paraId="5492E4E6" w14:textId="77777777" w:rsidTr="00FE28D5">
        <w:tc>
          <w:tcPr>
            <w:cnfStyle w:val="001000000000" w:firstRow="0" w:lastRow="0" w:firstColumn="1" w:lastColumn="0" w:oddVBand="0" w:evenVBand="0" w:oddHBand="0" w:evenHBand="0" w:firstRowFirstColumn="0" w:firstRowLastColumn="0" w:lastRowFirstColumn="0" w:lastRowLastColumn="0"/>
            <w:tcW w:w="1419" w:type="dxa"/>
          </w:tcPr>
          <w:p w14:paraId="155B7881" w14:textId="77777777" w:rsidR="00FE28D5" w:rsidRPr="00A02783" w:rsidRDefault="00FE28D5" w:rsidP="00F71CA0">
            <w:pPr>
              <w:rPr>
                <w:b w:val="0"/>
                <w:bCs w:val="0"/>
                <w:sz w:val="20"/>
                <w:szCs w:val="20"/>
              </w:rPr>
            </w:pPr>
            <w:r w:rsidRPr="00A02783">
              <w:rPr>
                <w:sz w:val="20"/>
                <w:szCs w:val="20"/>
              </w:rPr>
              <w:t>3.5</w:t>
            </w:r>
          </w:p>
          <w:p w14:paraId="712A9732" w14:textId="77777777" w:rsidR="00FE28D5" w:rsidRPr="00A02783" w:rsidRDefault="00FE28D5" w:rsidP="00F71CA0">
            <w:pPr>
              <w:rPr>
                <w:sz w:val="20"/>
                <w:szCs w:val="20"/>
              </w:rPr>
            </w:pPr>
          </w:p>
        </w:tc>
        <w:tc>
          <w:tcPr>
            <w:tcW w:w="1712" w:type="dxa"/>
          </w:tcPr>
          <w:p w14:paraId="09F74B0F"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Security and Compliance Configuration</w:t>
            </w:r>
          </w:p>
        </w:tc>
        <w:tc>
          <w:tcPr>
            <w:tcW w:w="1804" w:type="dxa"/>
          </w:tcPr>
          <w:p w14:paraId="6F073585"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5 days</w:t>
            </w:r>
          </w:p>
        </w:tc>
        <w:tc>
          <w:tcPr>
            <w:tcW w:w="1714" w:type="dxa"/>
          </w:tcPr>
          <w:p w14:paraId="029D1C91"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Data Engineers</w:t>
            </w:r>
          </w:p>
          <w:p w14:paraId="605D93B5"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CRO</w:t>
            </w:r>
          </w:p>
        </w:tc>
        <w:tc>
          <w:tcPr>
            <w:tcW w:w="2701" w:type="dxa"/>
          </w:tcPr>
          <w:p w14:paraId="00F866F8"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03/25/2025 | 03/31/2025</w:t>
            </w:r>
          </w:p>
        </w:tc>
      </w:tr>
      <w:tr w:rsidR="00FE28D5" w:rsidRPr="00A02783" w14:paraId="34569337" w14:textId="77777777" w:rsidTr="00FE2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22643D39" w14:textId="77777777" w:rsidR="00FE28D5" w:rsidRPr="00A02783" w:rsidRDefault="00FE28D5" w:rsidP="00F71CA0">
            <w:pPr>
              <w:rPr>
                <w:sz w:val="20"/>
                <w:szCs w:val="20"/>
              </w:rPr>
            </w:pPr>
            <w:r w:rsidRPr="00A02783">
              <w:rPr>
                <w:sz w:val="20"/>
                <w:szCs w:val="20"/>
              </w:rPr>
              <w:t>4.1</w:t>
            </w:r>
          </w:p>
        </w:tc>
        <w:tc>
          <w:tcPr>
            <w:tcW w:w="1712" w:type="dxa"/>
          </w:tcPr>
          <w:p w14:paraId="7A8D87B3"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Integrate AI with Google Workspace APIs</w:t>
            </w:r>
          </w:p>
        </w:tc>
        <w:tc>
          <w:tcPr>
            <w:tcW w:w="1804" w:type="dxa"/>
          </w:tcPr>
          <w:p w14:paraId="229BCF9F"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5 days</w:t>
            </w:r>
          </w:p>
        </w:tc>
        <w:tc>
          <w:tcPr>
            <w:tcW w:w="1714" w:type="dxa"/>
          </w:tcPr>
          <w:p w14:paraId="4E78C853"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Data Engineers</w:t>
            </w:r>
          </w:p>
        </w:tc>
        <w:tc>
          <w:tcPr>
            <w:tcW w:w="2701" w:type="dxa"/>
          </w:tcPr>
          <w:p w14:paraId="0AA9EF86"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 xml:space="preserve"> 04/01/2025 | 04/07/2025</w:t>
            </w:r>
          </w:p>
        </w:tc>
      </w:tr>
      <w:tr w:rsidR="00FE28D5" w:rsidRPr="00A02783" w14:paraId="2ED56EFC" w14:textId="77777777" w:rsidTr="00FE28D5">
        <w:tc>
          <w:tcPr>
            <w:cnfStyle w:val="001000000000" w:firstRow="0" w:lastRow="0" w:firstColumn="1" w:lastColumn="0" w:oddVBand="0" w:evenVBand="0" w:oddHBand="0" w:evenHBand="0" w:firstRowFirstColumn="0" w:firstRowLastColumn="0" w:lastRowFirstColumn="0" w:lastRowLastColumn="0"/>
            <w:tcW w:w="1419" w:type="dxa"/>
          </w:tcPr>
          <w:p w14:paraId="785A6CE9" w14:textId="77777777" w:rsidR="00FE28D5" w:rsidRPr="00A02783" w:rsidRDefault="00FE28D5" w:rsidP="00F71CA0">
            <w:pPr>
              <w:rPr>
                <w:sz w:val="20"/>
                <w:szCs w:val="20"/>
              </w:rPr>
            </w:pPr>
            <w:r w:rsidRPr="00A02783">
              <w:rPr>
                <w:sz w:val="20"/>
                <w:szCs w:val="20"/>
              </w:rPr>
              <w:t>4.2</w:t>
            </w:r>
          </w:p>
        </w:tc>
        <w:tc>
          <w:tcPr>
            <w:tcW w:w="1712" w:type="dxa"/>
          </w:tcPr>
          <w:p w14:paraId="40110EDF"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Integrate AI with Ticketing System APIs</w:t>
            </w:r>
          </w:p>
        </w:tc>
        <w:tc>
          <w:tcPr>
            <w:tcW w:w="1804" w:type="dxa"/>
          </w:tcPr>
          <w:p w14:paraId="69744DF6"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5 days</w:t>
            </w:r>
          </w:p>
        </w:tc>
        <w:tc>
          <w:tcPr>
            <w:tcW w:w="1714" w:type="dxa"/>
          </w:tcPr>
          <w:p w14:paraId="2DDFC51D"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Data Engineers</w:t>
            </w:r>
          </w:p>
        </w:tc>
        <w:tc>
          <w:tcPr>
            <w:tcW w:w="2701" w:type="dxa"/>
          </w:tcPr>
          <w:p w14:paraId="7C99AED7"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04/01/2025 | 04/07/2025</w:t>
            </w:r>
          </w:p>
        </w:tc>
      </w:tr>
      <w:tr w:rsidR="00FE28D5" w:rsidRPr="00A02783" w14:paraId="0089AF33" w14:textId="77777777" w:rsidTr="00FE2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4D0F7D35" w14:textId="77777777" w:rsidR="00FE28D5" w:rsidRPr="00A02783" w:rsidRDefault="00FE28D5" w:rsidP="00F71CA0">
            <w:pPr>
              <w:rPr>
                <w:sz w:val="20"/>
                <w:szCs w:val="20"/>
              </w:rPr>
            </w:pPr>
            <w:r w:rsidRPr="00A02783">
              <w:rPr>
                <w:sz w:val="20"/>
                <w:szCs w:val="20"/>
              </w:rPr>
              <w:t>4.3</w:t>
            </w:r>
          </w:p>
        </w:tc>
        <w:tc>
          <w:tcPr>
            <w:tcW w:w="1712" w:type="dxa"/>
          </w:tcPr>
          <w:p w14:paraId="664334EA"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Develop Performance Analytics Dashboard</w:t>
            </w:r>
          </w:p>
        </w:tc>
        <w:tc>
          <w:tcPr>
            <w:tcW w:w="1804" w:type="dxa"/>
          </w:tcPr>
          <w:p w14:paraId="3B51ECF8"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5 days</w:t>
            </w:r>
          </w:p>
        </w:tc>
        <w:tc>
          <w:tcPr>
            <w:tcW w:w="1714" w:type="dxa"/>
          </w:tcPr>
          <w:p w14:paraId="50FCB884"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Data Engineers</w:t>
            </w:r>
          </w:p>
          <w:p w14:paraId="0A3F724E"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CRO</w:t>
            </w:r>
          </w:p>
        </w:tc>
        <w:tc>
          <w:tcPr>
            <w:tcW w:w="2701" w:type="dxa"/>
          </w:tcPr>
          <w:p w14:paraId="3F10BF5A"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04/08/2025 | 04/14/2025</w:t>
            </w:r>
          </w:p>
        </w:tc>
      </w:tr>
      <w:tr w:rsidR="00FE28D5" w:rsidRPr="00A02783" w14:paraId="1E1DA503" w14:textId="77777777" w:rsidTr="00FE28D5">
        <w:tc>
          <w:tcPr>
            <w:cnfStyle w:val="001000000000" w:firstRow="0" w:lastRow="0" w:firstColumn="1" w:lastColumn="0" w:oddVBand="0" w:evenVBand="0" w:oddHBand="0" w:evenHBand="0" w:firstRowFirstColumn="0" w:firstRowLastColumn="0" w:lastRowFirstColumn="0" w:lastRowLastColumn="0"/>
            <w:tcW w:w="1419" w:type="dxa"/>
          </w:tcPr>
          <w:p w14:paraId="3D12E04A" w14:textId="77777777" w:rsidR="00FE28D5" w:rsidRPr="00A02783" w:rsidRDefault="00FE28D5" w:rsidP="00F71CA0">
            <w:pPr>
              <w:rPr>
                <w:sz w:val="20"/>
                <w:szCs w:val="20"/>
              </w:rPr>
            </w:pPr>
            <w:r w:rsidRPr="00A02783">
              <w:rPr>
                <w:sz w:val="20"/>
                <w:szCs w:val="20"/>
              </w:rPr>
              <w:t>4.4</w:t>
            </w:r>
          </w:p>
        </w:tc>
        <w:tc>
          <w:tcPr>
            <w:tcW w:w="1712" w:type="dxa"/>
          </w:tcPr>
          <w:p w14:paraId="18334988"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Unit Testing</w:t>
            </w:r>
          </w:p>
        </w:tc>
        <w:tc>
          <w:tcPr>
            <w:tcW w:w="1804" w:type="dxa"/>
          </w:tcPr>
          <w:p w14:paraId="0298B2C3"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5 days</w:t>
            </w:r>
          </w:p>
        </w:tc>
        <w:tc>
          <w:tcPr>
            <w:tcW w:w="1714" w:type="dxa"/>
          </w:tcPr>
          <w:p w14:paraId="370E99D7"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Data Engineers</w:t>
            </w:r>
          </w:p>
          <w:p w14:paraId="46308D06"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CRO</w:t>
            </w:r>
          </w:p>
        </w:tc>
        <w:tc>
          <w:tcPr>
            <w:tcW w:w="2701" w:type="dxa"/>
          </w:tcPr>
          <w:p w14:paraId="4F9EE756"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04/15/2025 | 04/21/2025</w:t>
            </w:r>
          </w:p>
        </w:tc>
      </w:tr>
      <w:tr w:rsidR="00FE28D5" w:rsidRPr="00A02783" w14:paraId="5B3AC048" w14:textId="77777777" w:rsidTr="00FE2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7250249A" w14:textId="77777777" w:rsidR="00FE28D5" w:rsidRPr="00A02783" w:rsidRDefault="00FE28D5" w:rsidP="00F71CA0">
            <w:pPr>
              <w:rPr>
                <w:sz w:val="20"/>
                <w:szCs w:val="20"/>
              </w:rPr>
            </w:pPr>
            <w:r w:rsidRPr="00A02783">
              <w:rPr>
                <w:sz w:val="20"/>
                <w:szCs w:val="20"/>
              </w:rPr>
              <w:lastRenderedPageBreak/>
              <w:t>4.5</w:t>
            </w:r>
          </w:p>
        </w:tc>
        <w:tc>
          <w:tcPr>
            <w:tcW w:w="1712" w:type="dxa"/>
          </w:tcPr>
          <w:p w14:paraId="079910D9"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Integration Testing</w:t>
            </w:r>
          </w:p>
        </w:tc>
        <w:tc>
          <w:tcPr>
            <w:tcW w:w="1804" w:type="dxa"/>
          </w:tcPr>
          <w:p w14:paraId="162813B3"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5 days</w:t>
            </w:r>
          </w:p>
        </w:tc>
        <w:tc>
          <w:tcPr>
            <w:tcW w:w="1714" w:type="dxa"/>
          </w:tcPr>
          <w:p w14:paraId="1A887CB7"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Data Engineers</w:t>
            </w:r>
          </w:p>
          <w:p w14:paraId="01254549"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CRO</w:t>
            </w:r>
          </w:p>
        </w:tc>
        <w:tc>
          <w:tcPr>
            <w:tcW w:w="2701" w:type="dxa"/>
          </w:tcPr>
          <w:p w14:paraId="0DDFBBF8"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04/22/2025 | 04/28/2025</w:t>
            </w:r>
          </w:p>
        </w:tc>
      </w:tr>
      <w:tr w:rsidR="00FE28D5" w:rsidRPr="00A02783" w14:paraId="079E77FE" w14:textId="77777777" w:rsidTr="00FE28D5">
        <w:tc>
          <w:tcPr>
            <w:cnfStyle w:val="001000000000" w:firstRow="0" w:lastRow="0" w:firstColumn="1" w:lastColumn="0" w:oddVBand="0" w:evenVBand="0" w:oddHBand="0" w:evenHBand="0" w:firstRowFirstColumn="0" w:firstRowLastColumn="0" w:lastRowFirstColumn="0" w:lastRowLastColumn="0"/>
            <w:tcW w:w="1419" w:type="dxa"/>
          </w:tcPr>
          <w:p w14:paraId="77EF6F6B" w14:textId="77777777" w:rsidR="00FE28D5" w:rsidRPr="00A02783" w:rsidRDefault="00FE28D5" w:rsidP="00F71CA0">
            <w:pPr>
              <w:rPr>
                <w:sz w:val="20"/>
                <w:szCs w:val="20"/>
              </w:rPr>
            </w:pPr>
            <w:r w:rsidRPr="00A02783">
              <w:rPr>
                <w:sz w:val="20"/>
                <w:szCs w:val="20"/>
              </w:rPr>
              <w:t>4.6</w:t>
            </w:r>
          </w:p>
        </w:tc>
        <w:tc>
          <w:tcPr>
            <w:tcW w:w="1712" w:type="dxa"/>
          </w:tcPr>
          <w:p w14:paraId="37925BA0"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User Acceptance Testing (UAT</w:t>
            </w:r>
          </w:p>
        </w:tc>
        <w:tc>
          <w:tcPr>
            <w:tcW w:w="1804" w:type="dxa"/>
          </w:tcPr>
          <w:p w14:paraId="04D1D76E"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5 days</w:t>
            </w:r>
          </w:p>
        </w:tc>
        <w:tc>
          <w:tcPr>
            <w:tcW w:w="1714" w:type="dxa"/>
          </w:tcPr>
          <w:p w14:paraId="01424353"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Data Engineers</w:t>
            </w:r>
          </w:p>
          <w:p w14:paraId="661D68A5"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CRO</w:t>
            </w:r>
          </w:p>
        </w:tc>
        <w:tc>
          <w:tcPr>
            <w:tcW w:w="2701" w:type="dxa"/>
          </w:tcPr>
          <w:p w14:paraId="11446334"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04/29/2025 | 05/05/2025</w:t>
            </w:r>
          </w:p>
        </w:tc>
      </w:tr>
      <w:tr w:rsidR="00FE28D5" w:rsidRPr="00A02783" w14:paraId="604C746C" w14:textId="77777777" w:rsidTr="00FE2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656E044B" w14:textId="77777777" w:rsidR="00FE28D5" w:rsidRPr="00A02783" w:rsidRDefault="00FE28D5" w:rsidP="00F71CA0">
            <w:pPr>
              <w:rPr>
                <w:sz w:val="20"/>
                <w:szCs w:val="20"/>
              </w:rPr>
            </w:pPr>
            <w:r w:rsidRPr="00A02783">
              <w:rPr>
                <w:sz w:val="20"/>
                <w:szCs w:val="20"/>
              </w:rPr>
              <w:t>4.7</w:t>
            </w:r>
          </w:p>
        </w:tc>
        <w:tc>
          <w:tcPr>
            <w:tcW w:w="1712" w:type="dxa"/>
          </w:tcPr>
          <w:p w14:paraId="48A793DA"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Address UAT Feedback</w:t>
            </w:r>
          </w:p>
        </w:tc>
        <w:tc>
          <w:tcPr>
            <w:tcW w:w="1804" w:type="dxa"/>
          </w:tcPr>
          <w:p w14:paraId="5FDFED88"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5 days</w:t>
            </w:r>
          </w:p>
        </w:tc>
        <w:tc>
          <w:tcPr>
            <w:tcW w:w="1714" w:type="dxa"/>
          </w:tcPr>
          <w:p w14:paraId="2CA8645B"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Data Engineers</w:t>
            </w:r>
          </w:p>
          <w:p w14:paraId="531ECAC1"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CRO</w:t>
            </w:r>
          </w:p>
        </w:tc>
        <w:tc>
          <w:tcPr>
            <w:tcW w:w="2701" w:type="dxa"/>
          </w:tcPr>
          <w:p w14:paraId="5F5523D4"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05/06/2025 | 05/12/2025</w:t>
            </w:r>
          </w:p>
        </w:tc>
      </w:tr>
      <w:tr w:rsidR="00FE28D5" w:rsidRPr="00A02783" w14:paraId="642EE9DA" w14:textId="77777777" w:rsidTr="00FE28D5">
        <w:tc>
          <w:tcPr>
            <w:cnfStyle w:val="001000000000" w:firstRow="0" w:lastRow="0" w:firstColumn="1" w:lastColumn="0" w:oddVBand="0" w:evenVBand="0" w:oddHBand="0" w:evenHBand="0" w:firstRowFirstColumn="0" w:firstRowLastColumn="0" w:lastRowFirstColumn="0" w:lastRowLastColumn="0"/>
            <w:tcW w:w="1419" w:type="dxa"/>
          </w:tcPr>
          <w:p w14:paraId="701B4F76" w14:textId="77777777" w:rsidR="00FE28D5" w:rsidRPr="00A02783" w:rsidRDefault="00FE28D5" w:rsidP="00F71CA0">
            <w:pPr>
              <w:rPr>
                <w:sz w:val="20"/>
                <w:szCs w:val="20"/>
              </w:rPr>
            </w:pPr>
            <w:r w:rsidRPr="00A02783">
              <w:rPr>
                <w:sz w:val="20"/>
                <w:szCs w:val="20"/>
              </w:rPr>
              <w:t>5.1</w:t>
            </w:r>
          </w:p>
        </w:tc>
        <w:tc>
          <w:tcPr>
            <w:tcW w:w="1712" w:type="dxa"/>
          </w:tcPr>
          <w:p w14:paraId="62C46836"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Production Deployment</w:t>
            </w:r>
          </w:p>
        </w:tc>
        <w:tc>
          <w:tcPr>
            <w:tcW w:w="1804" w:type="dxa"/>
          </w:tcPr>
          <w:p w14:paraId="23DED3AF"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5 days</w:t>
            </w:r>
          </w:p>
        </w:tc>
        <w:tc>
          <w:tcPr>
            <w:tcW w:w="1714" w:type="dxa"/>
          </w:tcPr>
          <w:p w14:paraId="366BA1EA"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Data Engineers</w:t>
            </w:r>
          </w:p>
        </w:tc>
        <w:tc>
          <w:tcPr>
            <w:tcW w:w="2701" w:type="dxa"/>
          </w:tcPr>
          <w:p w14:paraId="5A2F5078"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05/13/2025 | 05/19/2025</w:t>
            </w:r>
          </w:p>
        </w:tc>
      </w:tr>
      <w:tr w:rsidR="00FE28D5" w:rsidRPr="00A02783" w14:paraId="5AEB63EC" w14:textId="77777777" w:rsidTr="00FE2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76CE3D5D" w14:textId="77777777" w:rsidR="00FE28D5" w:rsidRPr="00A02783" w:rsidRDefault="00FE28D5" w:rsidP="00F71CA0">
            <w:pPr>
              <w:rPr>
                <w:sz w:val="20"/>
                <w:szCs w:val="20"/>
              </w:rPr>
            </w:pPr>
            <w:r w:rsidRPr="00A02783">
              <w:rPr>
                <w:sz w:val="20"/>
                <w:szCs w:val="20"/>
              </w:rPr>
              <w:t>5.2</w:t>
            </w:r>
          </w:p>
        </w:tc>
        <w:tc>
          <w:tcPr>
            <w:tcW w:w="1712" w:type="dxa"/>
          </w:tcPr>
          <w:p w14:paraId="61150B93"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User Training and Documentation</w:t>
            </w:r>
          </w:p>
        </w:tc>
        <w:tc>
          <w:tcPr>
            <w:tcW w:w="1804" w:type="dxa"/>
          </w:tcPr>
          <w:p w14:paraId="7F69EABA"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5 days</w:t>
            </w:r>
          </w:p>
        </w:tc>
        <w:tc>
          <w:tcPr>
            <w:tcW w:w="1714" w:type="dxa"/>
          </w:tcPr>
          <w:p w14:paraId="1D5EEA18"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Data Engineers</w:t>
            </w:r>
          </w:p>
          <w:p w14:paraId="5D474C3F"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Project Manager</w:t>
            </w:r>
          </w:p>
          <w:p w14:paraId="1344E934"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p>
          <w:p w14:paraId="55B31AF9"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Scrum master</w:t>
            </w:r>
          </w:p>
        </w:tc>
        <w:tc>
          <w:tcPr>
            <w:tcW w:w="2701" w:type="dxa"/>
          </w:tcPr>
          <w:p w14:paraId="531EAD4E"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 05/20/2025 | 05/26/2025</w:t>
            </w:r>
          </w:p>
        </w:tc>
      </w:tr>
      <w:tr w:rsidR="00FE28D5" w:rsidRPr="00A02783" w14:paraId="1C5465FC" w14:textId="77777777" w:rsidTr="00FE28D5">
        <w:tc>
          <w:tcPr>
            <w:cnfStyle w:val="001000000000" w:firstRow="0" w:lastRow="0" w:firstColumn="1" w:lastColumn="0" w:oddVBand="0" w:evenVBand="0" w:oddHBand="0" w:evenHBand="0" w:firstRowFirstColumn="0" w:firstRowLastColumn="0" w:lastRowFirstColumn="0" w:lastRowLastColumn="0"/>
            <w:tcW w:w="1419" w:type="dxa"/>
          </w:tcPr>
          <w:p w14:paraId="136545BB" w14:textId="77777777" w:rsidR="00FE28D5" w:rsidRPr="00A02783" w:rsidRDefault="00FE28D5" w:rsidP="00F71CA0">
            <w:pPr>
              <w:rPr>
                <w:sz w:val="20"/>
                <w:szCs w:val="20"/>
              </w:rPr>
            </w:pPr>
            <w:r w:rsidRPr="00A02783">
              <w:rPr>
                <w:sz w:val="20"/>
                <w:szCs w:val="20"/>
              </w:rPr>
              <w:t>5.3</w:t>
            </w:r>
          </w:p>
        </w:tc>
        <w:tc>
          <w:tcPr>
            <w:tcW w:w="1712" w:type="dxa"/>
          </w:tcPr>
          <w:p w14:paraId="2F30C71D"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Post-Deployment Monitoring and Support</w:t>
            </w:r>
          </w:p>
        </w:tc>
        <w:tc>
          <w:tcPr>
            <w:tcW w:w="1804" w:type="dxa"/>
          </w:tcPr>
          <w:p w14:paraId="7D537581"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p>
        </w:tc>
        <w:tc>
          <w:tcPr>
            <w:tcW w:w="1714" w:type="dxa"/>
          </w:tcPr>
          <w:p w14:paraId="05CFCB21"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Data Engineers</w:t>
            </w:r>
          </w:p>
          <w:p w14:paraId="0FB06ECF"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Project Manager</w:t>
            </w:r>
          </w:p>
          <w:p w14:paraId="7E97A90D"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p>
        </w:tc>
        <w:tc>
          <w:tcPr>
            <w:tcW w:w="2701" w:type="dxa"/>
          </w:tcPr>
          <w:p w14:paraId="1B3D5E39" w14:textId="77777777" w:rsidR="00FE28D5" w:rsidRPr="00A02783" w:rsidRDefault="00FE28D5" w:rsidP="00F71CA0">
            <w:pPr>
              <w:cnfStyle w:val="000000000000" w:firstRow="0" w:lastRow="0" w:firstColumn="0" w:lastColumn="0" w:oddVBand="0" w:evenVBand="0" w:oddHBand="0" w:evenHBand="0" w:firstRowFirstColumn="0" w:firstRowLastColumn="0" w:lastRowFirstColumn="0" w:lastRowLastColumn="0"/>
              <w:rPr>
                <w:sz w:val="20"/>
                <w:szCs w:val="20"/>
              </w:rPr>
            </w:pPr>
            <w:r w:rsidRPr="00A02783">
              <w:rPr>
                <w:sz w:val="20"/>
                <w:szCs w:val="20"/>
              </w:rPr>
              <w:t>05/27/2025 | —</w:t>
            </w:r>
          </w:p>
        </w:tc>
      </w:tr>
      <w:tr w:rsidR="00FE28D5" w:rsidRPr="00A02783" w14:paraId="5EC41330" w14:textId="77777777" w:rsidTr="00FE28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6CD92DA4" w14:textId="77777777" w:rsidR="00FE28D5" w:rsidRPr="00A02783" w:rsidRDefault="00FE28D5" w:rsidP="00F71CA0">
            <w:pPr>
              <w:rPr>
                <w:sz w:val="20"/>
                <w:szCs w:val="20"/>
              </w:rPr>
            </w:pPr>
            <w:r w:rsidRPr="00A02783">
              <w:rPr>
                <w:sz w:val="20"/>
                <w:szCs w:val="20"/>
              </w:rPr>
              <w:t>5.4</w:t>
            </w:r>
          </w:p>
        </w:tc>
        <w:tc>
          <w:tcPr>
            <w:tcW w:w="1712" w:type="dxa"/>
          </w:tcPr>
          <w:p w14:paraId="62B8D626"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Project Closure</w:t>
            </w:r>
          </w:p>
        </w:tc>
        <w:tc>
          <w:tcPr>
            <w:tcW w:w="1804" w:type="dxa"/>
          </w:tcPr>
          <w:p w14:paraId="67FC6D75"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p>
        </w:tc>
        <w:tc>
          <w:tcPr>
            <w:tcW w:w="1714" w:type="dxa"/>
          </w:tcPr>
          <w:p w14:paraId="5A0012CB"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Data Engineers</w:t>
            </w:r>
          </w:p>
          <w:p w14:paraId="4FDDE829"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Project Manager</w:t>
            </w:r>
          </w:p>
          <w:p w14:paraId="665FF3C8" w14:textId="77777777" w:rsidR="00FE28D5" w:rsidRPr="00A02783" w:rsidRDefault="00FE28D5" w:rsidP="00FE28D5">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Scrum master</w:t>
            </w:r>
          </w:p>
        </w:tc>
        <w:tc>
          <w:tcPr>
            <w:tcW w:w="2701" w:type="dxa"/>
          </w:tcPr>
          <w:p w14:paraId="0A183C0A" w14:textId="77777777" w:rsidR="00FE28D5" w:rsidRPr="00A02783" w:rsidRDefault="00FE28D5" w:rsidP="00F71CA0">
            <w:pPr>
              <w:cnfStyle w:val="000000100000" w:firstRow="0" w:lastRow="0" w:firstColumn="0" w:lastColumn="0" w:oddVBand="0" w:evenVBand="0" w:oddHBand="1" w:evenHBand="0" w:firstRowFirstColumn="0" w:firstRowLastColumn="0" w:lastRowFirstColumn="0" w:lastRowLastColumn="0"/>
              <w:rPr>
                <w:sz w:val="20"/>
                <w:szCs w:val="20"/>
              </w:rPr>
            </w:pPr>
            <w:r w:rsidRPr="00A02783">
              <w:rPr>
                <w:sz w:val="20"/>
                <w:szCs w:val="20"/>
              </w:rPr>
              <w:t>05/27/2025 | 05/29/2025</w:t>
            </w:r>
          </w:p>
        </w:tc>
      </w:tr>
    </w:tbl>
    <w:p w14:paraId="52B5AE0A" w14:textId="77777777" w:rsidR="007C0E6C" w:rsidRPr="00A02783" w:rsidRDefault="007C0E6C" w:rsidP="00B6795B">
      <w:pPr>
        <w:spacing w:before="100" w:beforeAutospacing="1" w:after="100" w:afterAutospacing="1" w:line="480" w:lineRule="auto"/>
        <w:rPr>
          <w:sz w:val="20"/>
          <w:szCs w:val="20"/>
        </w:rPr>
      </w:pPr>
    </w:p>
    <w:p w14:paraId="32BEB092" w14:textId="77777777" w:rsidR="00A02783" w:rsidRDefault="00A02783" w:rsidP="00A66904">
      <w:pPr>
        <w:spacing w:before="100" w:beforeAutospacing="1" w:after="100" w:afterAutospacing="1" w:line="480" w:lineRule="auto"/>
      </w:pPr>
    </w:p>
    <w:p w14:paraId="13C98409" w14:textId="3FD26DA8" w:rsidR="00B6795B" w:rsidRDefault="00B6795B" w:rsidP="00B6795B">
      <w:pPr>
        <w:pStyle w:val="Title"/>
      </w:pPr>
      <w:r>
        <w:t xml:space="preserve">USER TESTING CRITERIA </w:t>
      </w:r>
    </w:p>
    <w:tbl>
      <w:tblPr>
        <w:tblStyle w:val="ListTable5Dark-Accent6"/>
        <w:tblW w:w="0" w:type="auto"/>
        <w:tblLook w:val="04A0" w:firstRow="1" w:lastRow="0" w:firstColumn="1" w:lastColumn="0" w:noHBand="0" w:noVBand="1"/>
      </w:tblPr>
      <w:tblGrid>
        <w:gridCol w:w="1043"/>
        <w:gridCol w:w="1879"/>
        <w:gridCol w:w="1867"/>
        <w:gridCol w:w="1553"/>
        <w:gridCol w:w="894"/>
        <w:gridCol w:w="1653"/>
        <w:gridCol w:w="1563"/>
      </w:tblGrid>
      <w:tr w:rsidR="00831933" w:rsidRPr="00A02783" w14:paraId="32F77935" w14:textId="77777777" w:rsidTr="008319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0DEF3A62" w14:textId="77777777" w:rsidR="00B6795B" w:rsidRPr="00B6795B" w:rsidRDefault="00B6795B" w:rsidP="00B6795B">
            <w:pPr>
              <w:jc w:val="center"/>
              <w:rPr>
                <w:sz w:val="20"/>
                <w:szCs w:val="20"/>
              </w:rPr>
            </w:pPr>
            <w:r w:rsidRPr="00B6795B">
              <w:rPr>
                <w:sz w:val="20"/>
                <w:szCs w:val="20"/>
              </w:rPr>
              <w:t>Criterion ID</w:t>
            </w:r>
          </w:p>
        </w:tc>
        <w:tc>
          <w:tcPr>
            <w:tcW w:w="0" w:type="auto"/>
            <w:hideMark/>
          </w:tcPr>
          <w:p w14:paraId="2D9F760E" w14:textId="77777777" w:rsidR="00B6795B" w:rsidRPr="00B6795B" w:rsidRDefault="00B6795B" w:rsidP="00B6795B">
            <w:pPr>
              <w:jc w:val="center"/>
              <w:cnfStyle w:val="100000000000" w:firstRow="1" w:lastRow="0" w:firstColumn="0" w:lastColumn="0" w:oddVBand="0" w:evenVBand="0" w:oddHBand="0" w:evenHBand="0" w:firstRowFirstColumn="0" w:firstRowLastColumn="0" w:lastRowFirstColumn="0" w:lastRowLastColumn="0"/>
              <w:rPr>
                <w:sz w:val="20"/>
                <w:szCs w:val="20"/>
              </w:rPr>
            </w:pPr>
            <w:r w:rsidRPr="00B6795B">
              <w:rPr>
                <w:sz w:val="20"/>
                <w:szCs w:val="20"/>
              </w:rPr>
              <w:t>Criterion Description</w:t>
            </w:r>
          </w:p>
        </w:tc>
        <w:tc>
          <w:tcPr>
            <w:tcW w:w="0" w:type="auto"/>
            <w:hideMark/>
          </w:tcPr>
          <w:p w14:paraId="5980B041" w14:textId="77777777" w:rsidR="00B6795B" w:rsidRPr="00B6795B" w:rsidRDefault="00B6795B" w:rsidP="00B6795B">
            <w:pPr>
              <w:jc w:val="center"/>
              <w:cnfStyle w:val="100000000000" w:firstRow="1" w:lastRow="0" w:firstColumn="0" w:lastColumn="0" w:oddVBand="0" w:evenVBand="0" w:oddHBand="0" w:evenHBand="0" w:firstRowFirstColumn="0" w:firstRowLastColumn="0" w:lastRowFirstColumn="0" w:lastRowLastColumn="0"/>
              <w:rPr>
                <w:sz w:val="20"/>
                <w:szCs w:val="20"/>
              </w:rPr>
            </w:pPr>
            <w:r w:rsidRPr="00B6795B">
              <w:rPr>
                <w:sz w:val="20"/>
                <w:szCs w:val="20"/>
              </w:rPr>
              <w:t>Acceptance Standard</w:t>
            </w:r>
          </w:p>
        </w:tc>
        <w:tc>
          <w:tcPr>
            <w:tcW w:w="0" w:type="auto"/>
            <w:hideMark/>
          </w:tcPr>
          <w:p w14:paraId="38F69E28" w14:textId="77777777" w:rsidR="00B6795B" w:rsidRPr="00B6795B" w:rsidRDefault="00B6795B" w:rsidP="00B6795B">
            <w:pPr>
              <w:jc w:val="center"/>
              <w:cnfStyle w:val="100000000000" w:firstRow="1" w:lastRow="0" w:firstColumn="0" w:lastColumn="0" w:oddVBand="0" w:evenVBand="0" w:oddHBand="0" w:evenHBand="0" w:firstRowFirstColumn="0" w:firstRowLastColumn="0" w:lastRowFirstColumn="0" w:lastRowLastColumn="0"/>
              <w:rPr>
                <w:sz w:val="20"/>
                <w:szCs w:val="20"/>
              </w:rPr>
            </w:pPr>
            <w:r w:rsidRPr="00B6795B">
              <w:rPr>
                <w:sz w:val="20"/>
                <w:szCs w:val="20"/>
              </w:rPr>
              <w:t>Verification Method</w:t>
            </w:r>
          </w:p>
        </w:tc>
        <w:tc>
          <w:tcPr>
            <w:tcW w:w="0" w:type="auto"/>
            <w:hideMark/>
          </w:tcPr>
          <w:p w14:paraId="681E37A0" w14:textId="77777777" w:rsidR="00B6795B" w:rsidRPr="00B6795B" w:rsidRDefault="00B6795B" w:rsidP="00B6795B">
            <w:pPr>
              <w:jc w:val="center"/>
              <w:cnfStyle w:val="100000000000" w:firstRow="1" w:lastRow="0" w:firstColumn="0" w:lastColumn="0" w:oddVBand="0" w:evenVBand="0" w:oddHBand="0" w:evenHBand="0" w:firstRowFirstColumn="0" w:firstRowLastColumn="0" w:lastRowFirstColumn="0" w:lastRowLastColumn="0"/>
              <w:rPr>
                <w:sz w:val="20"/>
                <w:szCs w:val="20"/>
              </w:rPr>
            </w:pPr>
            <w:r w:rsidRPr="00B6795B">
              <w:rPr>
                <w:sz w:val="20"/>
                <w:szCs w:val="20"/>
              </w:rPr>
              <w:t>Priority</w:t>
            </w:r>
          </w:p>
        </w:tc>
        <w:tc>
          <w:tcPr>
            <w:tcW w:w="0" w:type="auto"/>
            <w:hideMark/>
          </w:tcPr>
          <w:p w14:paraId="6A48DFD2" w14:textId="77777777" w:rsidR="00B6795B" w:rsidRPr="00B6795B" w:rsidRDefault="00B6795B" w:rsidP="00B6795B">
            <w:pPr>
              <w:jc w:val="center"/>
              <w:cnfStyle w:val="100000000000" w:firstRow="1" w:lastRow="0" w:firstColumn="0" w:lastColumn="0" w:oddVBand="0" w:evenVBand="0" w:oddHBand="0" w:evenHBand="0" w:firstRowFirstColumn="0" w:firstRowLastColumn="0" w:lastRowFirstColumn="0" w:lastRowLastColumn="0"/>
              <w:rPr>
                <w:sz w:val="20"/>
                <w:szCs w:val="20"/>
              </w:rPr>
            </w:pPr>
            <w:r w:rsidRPr="00B6795B">
              <w:rPr>
                <w:sz w:val="20"/>
                <w:szCs w:val="20"/>
              </w:rPr>
              <w:t>Dependencies</w:t>
            </w:r>
          </w:p>
        </w:tc>
        <w:tc>
          <w:tcPr>
            <w:tcW w:w="0" w:type="auto"/>
            <w:hideMark/>
          </w:tcPr>
          <w:p w14:paraId="08BF6E4F" w14:textId="77777777" w:rsidR="00B6795B" w:rsidRPr="00B6795B" w:rsidRDefault="00B6795B" w:rsidP="00B6795B">
            <w:pPr>
              <w:jc w:val="center"/>
              <w:cnfStyle w:val="100000000000" w:firstRow="1" w:lastRow="0" w:firstColumn="0" w:lastColumn="0" w:oddVBand="0" w:evenVBand="0" w:oddHBand="0" w:evenHBand="0" w:firstRowFirstColumn="0" w:firstRowLastColumn="0" w:lastRowFirstColumn="0" w:lastRowLastColumn="0"/>
              <w:rPr>
                <w:sz w:val="20"/>
                <w:szCs w:val="20"/>
              </w:rPr>
            </w:pPr>
            <w:r w:rsidRPr="00B6795B">
              <w:rPr>
                <w:sz w:val="20"/>
                <w:szCs w:val="20"/>
              </w:rPr>
              <w:t>Timeline</w:t>
            </w:r>
          </w:p>
        </w:tc>
      </w:tr>
      <w:tr w:rsidR="00831933" w:rsidRPr="00A02783" w14:paraId="78BDDD99" w14:textId="77777777" w:rsidTr="0083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F1BC0C" w14:textId="77777777" w:rsidR="00B6795B" w:rsidRPr="00B6795B" w:rsidRDefault="00B6795B" w:rsidP="00B6795B">
            <w:pPr>
              <w:rPr>
                <w:sz w:val="20"/>
                <w:szCs w:val="20"/>
              </w:rPr>
            </w:pPr>
            <w:r w:rsidRPr="00B6795B">
              <w:rPr>
                <w:sz w:val="20"/>
                <w:szCs w:val="20"/>
              </w:rPr>
              <w:t>AGW-101</w:t>
            </w:r>
          </w:p>
        </w:tc>
        <w:tc>
          <w:tcPr>
            <w:tcW w:w="0" w:type="auto"/>
            <w:hideMark/>
          </w:tcPr>
          <w:p w14:paraId="06C7F161" w14:textId="77777777" w:rsidR="00B6795B" w:rsidRPr="00B6795B" w:rsidRDefault="00B6795B" w:rsidP="00B6795B">
            <w:pPr>
              <w:cnfStyle w:val="000000100000" w:firstRow="0" w:lastRow="0" w:firstColumn="0" w:lastColumn="0" w:oddVBand="0" w:evenVBand="0" w:oddHBand="1" w:evenHBand="0" w:firstRowFirstColumn="0" w:firstRowLastColumn="0" w:lastRowFirstColumn="0" w:lastRowLastColumn="0"/>
              <w:rPr>
                <w:sz w:val="20"/>
                <w:szCs w:val="20"/>
              </w:rPr>
            </w:pPr>
            <w:r w:rsidRPr="00B6795B">
              <w:rPr>
                <w:sz w:val="20"/>
                <w:szCs w:val="20"/>
              </w:rPr>
              <w:t>Deploy Gemini AI to support IT operations in Google Workspace.</w:t>
            </w:r>
          </w:p>
        </w:tc>
        <w:tc>
          <w:tcPr>
            <w:tcW w:w="0" w:type="auto"/>
            <w:hideMark/>
          </w:tcPr>
          <w:p w14:paraId="3F83C19F" w14:textId="77777777" w:rsidR="00B6795B" w:rsidRPr="00B6795B" w:rsidRDefault="00B6795B" w:rsidP="00B6795B">
            <w:pPr>
              <w:cnfStyle w:val="000000100000" w:firstRow="0" w:lastRow="0" w:firstColumn="0" w:lastColumn="0" w:oddVBand="0" w:evenVBand="0" w:oddHBand="1" w:evenHBand="0" w:firstRowFirstColumn="0" w:firstRowLastColumn="0" w:lastRowFirstColumn="0" w:lastRowLastColumn="0"/>
              <w:rPr>
                <w:sz w:val="20"/>
                <w:szCs w:val="20"/>
              </w:rPr>
            </w:pPr>
            <w:r w:rsidRPr="00B6795B">
              <w:rPr>
                <w:sz w:val="20"/>
                <w:szCs w:val="20"/>
              </w:rPr>
              <w:t>Gemini AI responds accurately to 90%+ of IT tickets with &lt;3s latency.</w:t>
            </w:r>
          </w:p>
        </w:tc>
        <w:tc>
          <w:tcPr>
            <w:tcW w:w="0" w:type="auto"/>
            <w:hideMark/>
          </w:tcPr>
          <w:p w14:paraId="3CA7D11F" w14:textId="77777777" w:rsidR="00B6795B" w:rsidRPr="00B6795B" w:rsidRDefault="00B6795B" w:rsidP="00B6795B">
            <w:pPr>
              <w:cnfStyle w:val="000000100000" w:firstRow="0" w:lastRow="0" w:firstColumn="0" w:lastColumn="0" w:oddVBand="0" w:evenVBand="0" w:oddHBand="1" w:evenHBand="0" w:firstRowFirstColumn="0" w:firstRowLastColumn="0" w:lastRowFirstColumn="0" w:lastRowLastColumn="0"/>
              <w:rPr>
                <w:sz w:val="20"/>
                <w:szCs w:val="20"/>
              </w:rPr>
            </w:pPr>
            <w:r w:rsidRPr="00B6795B">
              <w:rPr>
                <w:sz w:val="20"/>
                <w:szCs w:val="20"/>
              </w:rPr>
              <w:t>Functional testing, UAT, performance logs</w:t>
            </w:r>
          </w:p>
        </w:tc>
        <w:tc>
          <w:tcPr>
            <w:tcW w:w="0" w:type="auto"/>
            <w:hideMark/>
          </w:tcPr>
          <w:p w14:paraId="0D0E5C5F" w14:textId="77777777" w:rsidR="00B6795B" w:rsidRPr="00B6795B" w:rsidRDefault="00B6795B" w:rsidP="00B6795B">
            <w:pPr>
              <w:cnfStyle w:val="000000100000" w:firstRow="0" w:lastRow="0" w:firstColumn="0" w:lastColumn="0" w:oddVBand="0" w:evenVBand="0" w:oddHBand="1" w:evenHBand="0" w:firstRowFirstColumn="0" w:firstRowLastColumn="0" w:lastRowFirstColumn="0" w:lastRowLastColumn="0"/>
              <w:rPr>
                <w:sz w:val="20"/>
                <w:szCs w:val="20"/>
              </w:rPr>
            </w:pPr>
            <w:r w:rsidRPr="00B6795B">
              <w:rPr>
                <w:sz w:val="20"/>
                <w:szCs w:val="20"/>
              </w:rPr>
              <w:t>High</w:t>
            </w:r>
          </w:p>
        </w:tc>
        <w:tc>
          <w:tcPr>
            <w:tcW w:w="0" w:type="auto"/>
            <w:hideMark/>
          </w:tcPr>
          <w:p w14:paraId="7AFA4E46" w14:textId="77777777" w:rsidR="00B6795B" w:rsidRPr="00B6795B" w:rsidRDefault="00B6795B" w:rsidP="00B6795B">
            <w:pPr>
              <w:cnfStyle w:val="000000100000" w:firstRow="0" w:lastRow="0" w:firstColumn="0" w:lastColumn="0" w:oddVBand="0" w:evenVBand="0" w:oddHBand="1" w:evenHBand="0" w:firstRowFirstColumn="0" w:firstRowLastColumn="0" w:lastRowFirstColumn="0" w:lastRowLastColumn="0"/>
              <w:rPr>
                <w:sz w:val="20"/>
                <w:szCs w:val="20"/>
              </w:rPr>
            </w:pPr>
            <w:r w:rsidRPr="00B6795B">
              <w:rPr>
                <w:sz w:val="20"/>
                <w:szCs w:val="20"/>
              </w:rPr>
              <w:t>Gemini API, Google Workspace API</w:t>
            </w:r>
          </w:p>
        </w:tc>
        <w:tc>
          <w:tcPr>
            <w:tcW w:w="0" w:type="auto"/>
            <w:hideMark/>
          </w:tcPr>
          <w:p w14:paraId="6F99C23F" w14:textId="77777777" w:rsidR="00B6795B" w:rsidRPr="00B6795B" w:rsidRDefault="00B6795B" w:rsidP="00B6795B">
            <w:pPr>
              <w:cnfStyle w:val="000000100000" w:firstRow="0" w:lastRow="0" w:firstColumn="0" w:lastColumn="0" w:oddVBand="0" w:evenVBand="0" w:oddHBand="1" w:evenHBand="0" w:firstRowFirstColumn="0" w:firstRowLastColumn="0" w:lastRowFirstColumn="0" w:lastRowLastColumn="0"/>
              <w:rPr>
                <w:sz w:val="20"/>
                <w:szCs w:val="20"/>
              </w:rPr>
            </w:pPr>
            <w:r w:rsidRPr="00B6795B">
              <w:rPr>
                <w:b/>
                <w:bCs/>
                <w:sz w:val="20"/>
                <w:szCs w:val="20"/>
              </w:rPr>
              <w:t>03/11–03/17/2025</w:t>
            </w:r>
            <w:r w:rsidRPr="00B6795B">
              <w:rPr>
                <w:sz w:val="20"/>
                <w:szCs w:val="20"/>
              </w:rPr>
              <w:t>(3.1)</w:t>
            </w:r>
          </w:p>
        </w:tc>
      </w:tr>
      <w:tr w:rsidR="00B6795B" w:rsidRPr="00A02783" w14:paraId="44A8DF5C" w14:textId="77777777" w:rsidTr="00831933">
        <w:tc>
          <w:tcPr>
            <w:cnfStyle w:val="001000000000" w:firstRow="0" w:lastRow="0" w:firstColumn="1" w:lastColumn="0" w:oddVBand="0" w:evenVBand="0" w:oddHBand="0" w:evenHBand="0" w:firstRowFirstColumn="0" w:firstRowLastColumn="0" w:lastRowFirstColumn="0" w:lastRowLastColumn="0"/>
            <w:tcW w:w="0" w:type="auto"/>
            <w:hideMark/>
          </w:tcPr>
          <w:p w14:paraId="26EB3A62" w14:textId="77777777" w:rsidR="00B6795B" w:rsidRPr="00B6795B" w:rsidRDefault="00B6795B" w:rsidP="00B6795B">
            <w:pPr>
              <w:rPr>
                <w:sz w:val="20"/>
                <w:szCs w:val="20"/>
              </w:rPr>
            </w:pPr>
            <w:r w:rsidRPr="00B6795B">
              <w:rPr>
                <w:sz w:val="20"/>
                <w:szCs w:val="20"/>
              </w:rPr>
              <w:t>AGW-102</w:t>
            </w:r>
          </w:p>
        </w:tc>
        <w:tc>
          <w:tcPr>
            <w:tcW w:w="0" w:type="auto"/>
            <w:hideMark/>
          </w:tcPr>
          <w:p w14:paraId="292B888F" w14:textId="77777777" w:rsidR="00B6795B" w:rsidRPr="00B6795B" w:rsidRDefault="00B6795B" w:rsidP="00B6795B">
            <w:pPr>
              <w:cnfStyle w:val="000000000000" w:firstRow="0" w:lastRow="0" w:firstColumn="0" w:lastColumn="0" w:oddVBand="0" w:evenVBand="0" w:oddHBand="0" w:evenHBand="0" w:firstRowFirstColumn="0" w:firstRowLastColumn="0" w:lastRowFirstColumn="0" w:lastRowLastColumn="0"/>
              <w:rPr>
                <w:sz w:val="20"/>
                <w:szCs w:val="20"/>
              </w:rPr>
            </w:pPr>
            <w:r w:rsidRPr="00B6795B">
              <w:rPr>
                <w:sz w:val="20"/>
                <w:szCs w:val="20"/>
              </w:rPr>
              <w:t>Automate repetitive IT tasks and incident response workflows.</w:t>
            </w:r>
          </w:p>
        </w:tc>
        <w:tc>
          <w:tcPr>
            <w:tcW w:w="0" w:type="auto"/>
            <w:hideMark/>
          </w:tcPr>
          <w:p w14:paraId="0622B051" w14:textId="77777777" w:rsidR="00B6795B" w:rsidRPr="00B6795B" w:rsidRDefault="00B6795B" w:rsidP="00B6795B">
            <w:pPr>
              <w:cnfStyle w:val="000000000000" w:firstRow="0" w:lastRow="0" w:firstColumn="0" w:lastColumn="0" w:oddVBand="0" w:evenVBand="0" w:oddHBand="0" w:evenHBand="0" w:firstRowFirstColumn="0" w:firstRowLastColumn="0" w:lastRowFirstColumn="0" w:lastRowLastColumn="0"/>
              <w:rPr>
                <w:sz w:val="20"/>
                <w:szCs w:val="20"/>
              </w:rPr>
            </w:pPr>
            <w:r w:rsidRPr="00B6795B">
              <w:rPr>
                <w:sz w:val="20"/>
                <w:szCs w:val="20"/>
              </w:rPr>
              <w:t>80% of defined manual tasks automated with &lt;5% error rate.</w:t>
            </w:r>
          </w:p>
        </w:tc>
        <w:tc>
          <w:tcPr>
            <w:tcW w:w="0" w:type="auto"/>
            <w:hideMark/>
          </w:tcPr>
          <w:p w14:paraId="7BD2C925" w14:textId="77777777" w:rsidR="00B6795B" w:rsidRPr="00B6795B" w:rsidRDefault="00B6795B" w:rsidP="00B6795B">
            <w:pPr>
              <w:cnfStyle w:val="000000000000" w:firstRow="0" w:lastRow="0" w:firstColumn="0" w:lastColumn="0" w:oddVBand="0" w:evenVBand="0" w:oddHBand="0" w:evenHBand="0" w:firstRowFirstColumn="0" w:firstRowLastColumn="0" w:lastRowFirstColumn="0" w:lastRowLastColumn="0"/>
              <w:rPr>
                <w:sz w:val="20"/>
                <w:szCs w:val="20"/>
              </w:rPr>
            </w:pPr>
            <w:r w:rsidRPr="00B6795B">
              <w:rPr>
                <w:sz w:val="20"/>
                <w:szCs w:val="20"/>
              </w:rPr>
              <w:t>Simulated incidents, automation workflow review</w:t>
            </w:r>
          </w:p>
        </w:tc>
        <w:tc>
          <w:tcPr>
            <w:tcW w:w="0" w:type="auto"/>
            <w:hideMark/>
          </w:tcPr>
          <w:p w14:paraId="607B99B5" w14:textId="77777777" w:rsidR="00B6795B" w:rsidRPr="00B6795B" w:rsidRDefault="00B6795B" w:rsidP="00B6795B">
            <w:pPr>
              <w:cnfStyle w:val="000000000000" w:firstRow="0" w:lastRow="0" w:firstColumn="0" w:lastColumn="0" w:oddVBand="0" w:evenVBand="0" w:oddHBand="0" w:evenHBand="0" w:firstRowFirstColumn="0" w:firstRowLastColumn="0" w:lastRowFirstColumn="0" w:lastRowLastColumn="0"/>
              <w:rPr>
                <w:sz w:val="20"/>
                <w:szCs w:val="20"/>
              </w:rPr>
            </w:pPr>
            <w:r w:rsidRPr="00B6795B">
              <w:rPr>
                <w:sz w:val="20"/>
                <w:szCs w:val="20"/>
              </w:rPr>
              <w:t>High</w:t>
            </w:r>
          </w:p>
        </w:tc>
        <w:tc>
          <w:tcPr>
            <w:tcW w:w="0" w:type="auto"/>
            <w:hideMark/>
          </w:tcPr>
          <w:p w14:paraId="00C4ABF8" w14:textId="77777777" w:rsidR="00B6795B" w:rsidRPr="00B6795B" w:rsidRDefault="00B6795B" w:rsidP="00B6795B">
            <w:pPr>
              <w:cnfStyle w:val="000000000000" w:firstRow="0" w:lastRow="0" w:firstColumn="0" w:lastColumn="0" w:oddVBand="0" w:evenVBand="0" w:oddHBand="0" w:evenHBand="0" w:firstRowFirstColumn="0" w:firstRowLastColumn="0" w:lastRowFirstColumn="0" w:lastRowLastColumn="0"/>
              <w:rPr>
                <w:sz w:val="20"/>
                <w:szCs w:val="20"/>
              </w:rPr>
            </w:pPr>
            <w:r w:rsidRPr="00B6795B">
              <w:rPr>
                <w:sz w:val="20"/>
                <w:szCs w:val="20"/>
              </w:rPr>
              <w:t>ITSM tool, AI config (3.4), ticketing APIs</w:t>
            </w:r>
          </w:p>
        </w:tc>
        <w:tc>
          <w:tcPr>
            <w:tcW w:w="0" w:type="auto"/>
            <w:hideMark/>
          </w:tcPr>
          <w:p w14:paraId="1405FC33" w14:textId="77777777" w:rsidR="00B6795B" w:rsidRPr="00B6795B" w:rsidRDefault="00B6795B" w:rsidP="00B6795B">
            <w:pPr>
              <w:cnfStyle w:val="000000000000" w:firstRow="0" w:lastRow="0" w:firstColumn="0" w:lastColumn="0" w:oddVBand="0" w:evenVBand="0" w:oddHBand="0" w:evenHBand="0" w:firstRowFirstColumn="0" w:firstRowLastColumn="0" w:lastRowFirstColumn="0" w:lastRowLastColumn="0"/>
              <w:rPr>
                <w:sz w:val="20"/>
                <w:szCs w:val="20"/>
              </w:rPr>
            </w:pPr>
            <w:r w:rsidRPr="00B6795B">
              <w:rPr>
                <w:b/>
                <w:bCs/>
                <w:sz w:val="20"/>
                <w:szCs w:val="20"/>
              </w:rPr>
              <w:t>03/18–03/24/2025</w:t>
            </w:r>
            <w:r w:rsidRPr="00B6795B">
              <w:rPr>
                <w:sz w:val="20"/>
                <w:szCs w:val="20"/>
              </w:rPr>
              <w:t>(3.4)</w:t>
            </w:r>
          </w:p>
        </w:tc>
      </w:tr>
      <w:tr w:rsidR="00831933" w:rsidRPr="00A02783" w14:paraId="1C3939A4" w14:textId="77777777" w:rsidTr="0083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8D9F8F" w14:textId="77777777" w:rsidR="00B6795B" w:rsidRPr="00B6795B" w:rsidRDefault="00B6795B" w:rsidP="00B6795B">
            <w:pPr>
              <w:rPr>
                <w:sz w:val="20"/>
                <w:szCs w:val="20"/>
              </w:rPr>
            </w:pPr>
            <w:r w:rsidRPr="00B6795B">
              <w:rPr>
                <w:sz w:val="20"/>
                <w:szCs w:val="20"/>
              </w:rPr>
              <w:t>AGW-103</w:t>
            </w:r>
          </w:p>
        </w:tc>
        <w:tc>
          <w:tcPr>
            <w:tcW w:w="0" w:type="auto"/>
            <w:hideMark/>
          </w:tcPr>
          <w:p w14:paraId="5D2EE59F" w14:textId="77777777" w:rsidR="00B6795B" w:rsidRPr="00B6795B" w:rsidRDefault="00B6795B" w:rsidP="00B6795B">
            <w:pPr>
              <w:cnfStyle w:val="000000100000" w:firstRow="0" w:lastRow="0" w:firstColumn="0" w:lastColumn="0" w:oddVBand="0" w:evenVBand="0" w:oddHBand="1" w:evenHBand="0" w:firstRowFirstColumn="0" w:firstRowLastColumn="0" w:lastRowFirstColumn="0" w:lastRowLastColumn="0"/>
              <w:rPr>
                <w:sz w:val="20"/>
                <w:szCs w:val="20"/>
              </w:rPr>
            </w:pPr>
            <w:r w:rsidRPr="00B6795B">
              <w:rPr>
                <w:sz w:val="20"/>
                <w:szCs w:val="20"/>
              </w:rPr>
              <w:t>Enable real-time performance insights into AI usage and service health.</w:t>
            </w:r>
          </w:p>
        </w:tc>
        <w:tc>
          <w:tcPr>
            <w:tcW w:w="0" w:type="auto"/>
            <w:hideMark/>
          </w:tcPr>
          <w:p w14:paraId="6B2BF933" w14:textId="77777777" w:rsidR="00B6795B" w:rsidRPr="00B6795B" w:rsidRDefault="00B6795B" w:rsidP="00B6795B">
            <w:pPr>
              <w:cnfStyle w:val="000000100000" w:firstRow="0" w:lastRow="0" w:firstColumn="0" w:lastColumn="0" w:oddVBand="0" w:evenVBand="0" w:oddHBand="1" w:evenHBand="0" w:firstRowFirstColumn="0" w:firstRowLastColumn="0" w:lastRowFirstColumn="0" w:lastRowLastColumn="0"/>
              <w:rPr>
                <w:sz w:val="20"/>
                <w:szCs w:val="20"/>
              </w:rPr>
            </w:pPr>
            <w:r w:rsidRPr="00B6795B">
              <w:rPr>
                <w:sz w:val="20"/>
                <w:szCs w:val="20"/>
              </w:rPr>
              <w:t>Dashboard updates within 60s of events; 99% uptime.</w:t>
            </w:r>
          </w:p>
        </w:tc>
        <w:tc>
          <w:tcPr>
            <w:tcW w:w="0" w:type="auto"/>
            <w:hideMark/>
          </w:tcPr>
          <w:p w14:paraId="1103FDB6" w14:textId="77777777" w:rsidR="00B6795B" w:rsidRPr="00B6795B" w:rsidRDefault="00B6795B" w:rsidP="00B6795B">
            <w:pPr>
              <w:cnfStyle w:val="000000100000" w:firstRow="0" w:lastRow="0" w:firstColumn="0" w:lastColumn="0" w:oddVBand="0" w:evenVBand="0" w:oddHBand="1" w:evenHBand="0" w:firstRowFirstColumn="0" w:firstRowLastColumn="0" w:lastRowFirstColumn="0" w:lastRowLastColumn="0"/>
              <w:rPr>
                <w:sz w:val="20"/>
                <w:szCs w:val="20"/>
              </w:rPr>
            </w:pPr>
            <w:r w:rsidRPr="00B6795B">
              <w:rPr>
                <w:sz w:val="20"/>
                <w:szCs w:val="20"/>
              </w:rPr>
              <w:t>System monitoring, live demo, dashboard review</w:t>
            </w:r>
          </w:p>
        </w:tc>
        <w:tc>
          <w:tcPr>
            <w:tcW w:w="0" w:type="auto"/>
            <w:hideMark/>
          </w:tcPr>
          <w:p w14:paraId="6128DD0C" w14:textId="77777777" w:rsidR="00B6795B" w:rsidRPr="00B6795B" w:rsidRDefault="00B6795B" w:rsidP="00B6795B">
            <w:pPr>
              <w:cnfStyle w:val="000000100000" w:firstRow="0" w:lastRow="0" w:firstColumn="0" w:lastColumn="0" w:oddVBand="0" w:evenVBand="0" w:oddHBand="1" w:evenHBand="0" w:firstRowFirstColumn="0" w:firstRowLastColumn="0" w:lastRowFirstColumn="0" w:lastRowLastColumn="0"/>
              <w:rPr>
                <w:sz w:val="20"/>
                <w:szCs w:val="20"/>
              </w:rPr>
            </w:pPr>
            <w:r w:rsidRPr="00B6795B">
              <w:rPr>
                <w:sz w:val="20"/>
                <w:szCs w:val="20"/>
              </w:rPr>
              <w:t>Medium</w:t>
            </w:r>
          </w:p>
        </w:tc>
        <w:tc>
          <w:tcPr>
            <w:tcW w:w="0" w:type="auto"/>
            <w:hideMark/>
          </w:tcPr>
          <w:p w14:paraId="77B4FC75" w14:textId="77777777" w:rsidR="00B6795B" w:rsidRPr="00B6795B" w:rsidRDefault="00B6795B" w:rsidP="00B6795B">
            <w:pPr>
              <w:cnfStyle w:val="000000100000" w:firstRow="0" w:lastRow="0" w:firstColumn="0" w:lastColumn="0" w:oddVBand="0" w:evenVBand="0" w:oddHBand="1" w:evenHBand="0" w:firstRowFirstColumn="0" w:firstRowLastColumn="0" w:lastRowFirstColumn="0" w:lastRowLastColumn="0"/>
              <w:rPr>
                <w:sz w:val="20"/>
                <w:szCs w:val="20"/>
              </w:rPr>
            </w:pPr>
            <w:r w:rsidRPr="00B6795B">
              <w:rPr>
                <w:sz w:val="20"/>
                <w:szCs w:val="20"/>
              </w:rPr>
              <w:t>Analytics backend, data streams</w:t>
            </w:r>
          </w:p>
        </w:tc>
        <w:tc>
          <w:tcPr>
            <w:tcW w:w="0" w:type="auto"/>
            <w:hideMark/>
          </w:tcPr>
          <w:p w14:paraId="7546124E" w14:textId="77777777" w:rsidR="00B6795B" w:rsidRPr="00B6795B" w:rsidRDefault="00B6795B" w:rsidP="00B6795B">
            <w:pPr>
              <w:cnfStyle w:val="000000100000" w:firstRow="0" w:lastRow="0" w:firstColumn="0" w:lastColumn="0" w:oddVBand="0" w:evenVBand="0" w:oddHBand="1" w:evenHBand="0" w:firstRowFirstColumn="0" w:firstRowLastColumn="0" w:lastRowFirstColumn="0" w:lastRowLastColumn="0"/>
              <w:rPr>
                <w:sz w:val="20"/>
                <w:szCs w:val="20"/>
              </w:rPr>
            </w:pPr>
            <w:r w:rsidRPr="00B6795B">
              <w:rPr>
                <w:b/>
                <w:bCs/>
                <w:sz w:val="20"/>
                <w:szCs w:val="20"/>
              </w:rPr>
              <w:t>04/08–04/14/2025</w:t>
            </w:r>
            <w:r w:rsidRPr="00B6795B">
              <w:rPr>
                <w:sz w:val="20"/>
                <w:szCs w:val="20"/>
              </w:rPr>
              <w:t>(4.3)</w:t>
            </w:r>
          </w:p>
        </w:tc>
      </w:tr>
      <w:tr w:rsidR="00B6795B" w:rsidRPr="00A02783" w14:paraId="34BFA3CE" w14:textId="77777777" w:rsidTr="00831933">
        <w:tc>
          <w:tcPr>
            <w:cnfStyle w:val="001000000000" w:firstRow="0" w:lastRow="0" w:firstColumn="1" w:lastColumn="0" w:oddVBand="0" w:evenVBand="0" w:oddHBand="0" w:evenHBand="0" w:firstRowFirstColumn="0" w:firstRowLastColumn="0" w:lastRowFirstColumn="0" w:lastRowLastColumn="0"/>
            <w:tcW w:w="0" w:type="auto"/>
            <w:hideMark/>
          </w:tcPr>
          <w:p w14:paraId="5A65136E" w14:textId="77777777" w:rsidR="00B6795B" w:rsidRPr="00B6795B" w:rsidRDefault="00B6795B" w:rsidP="00B6795B">
            <w:pPr>
              <w:rPr>
                <w:sz w:val="20"/>
                <w:szCs w:val="20"/>
              </w:rPr>
            </w:pPr>
            <w:r w:rsidRPr="00B6795B">
              <w:rPr>
                <w:sz w:val="20"/>
                <w:szCs w:val="20"/>
              </w:rPr>
              <w:t>AGW-104</w:t>
            </w:r>
          </w:p>
        </w:tc>
        <w:tc>
          <w:tcPr>
            <w:tcW w:w="0" w:type="auto"/>
            <w:hideMark/>
          </w:tcPr>
          <w:p w14:paraId="72A74E68" w14:textId="77777777" w:rsidR="00B6795B" w:rsidRPr="00B6795B" w:rsidRDefault="00B6795B" w:rsidP="00B6795B">
            <w:pPr>
              <w:cnfStyle w:val="000000000000" w:firstRow="0" w:lastRow="0" w:firstColumn="0" w:lastColumn="0" w:oddVBand="0" w:evenVBand="0" w:oddHBand="0" w:evenHBand="0" w:firstRowFirstColumn="0" w:firstRowLastColumn="0" w:lastRowFirstColumn="0" w:lastRowLastColumn="0"/>
              <w:rPr>
                <w:sz w:val="20"/>
                <w:szCs w:val="20"/>
              </w:rPr>
            </w:pPr>
            <w:r w:rsidRPr="00B6795B">
              <w:rPr>
                <w:sz w:val="20"/>
                <w:szCs w:val="20"/>
              </w:rPr>
              <w:t>Enforce MFA &amp; SSO integration for all user/admin access.</w:t>
            </w:r>
          </w:p>
        </w:tc>
        <w:tc>
          <w:tcPr>
            <w:tcW w:w="0" w:type="auto"/>
            <w:hideMark/>
          </w:tcPr>
          <w:p w14:paraId="1777D7C1" w14:textId="77777777" w:rsidR="00B6795B" w:rsidRPr="00B6795B" w:rsidRDefault="00B6795B" w:rsidP="00B6795B">
            <w:pPr>
              <w:cnfStyle w:val="000000000000" w:firstRow="0" w:lastRow="0" w:firstColumn="0" w:lastColumn="0" w:oddVBand="0" w:evenVBand="0" w:oddHBand="0" w:evenHBand="0" w:firstRowFirstColumn="0" w:firstRowLastColumn="0" w:lastRowFirstColumn="0" w:lastRowLastColumn="0"/>
              <w:rPr>
                <w:sz w:val="20"/>
                <w:szCs w:val="20"/>
              </w:rPr>
            </w:pPr>
            <w:r w:rsidRPr="00B6795B">
              <w:rPr>
                <w:sz w:val="20"/>
                <w:szCs w:val="20"/>
              </w:rPr>
              <w:t>100% user coverage; no fallback logins; successful test cases.</w:t>
            </w:r>
          </w:p>
        </w:tc>
        <w:tc>
          <w:tcPr>
            <w:tcW w:w="0" w:type="auto"/>
            <w:hideMark/>
          </w:tcPr>
          <w:p w14:paraId="6B9CD736" w14:textId="77777777" w:rsidR="00B6795B" w:rsidRPr="00B6795B" w:rsidRDefault="00B6795B" w:rsidP="00B6795B">
            <w:pPr>
              <w:cnfStyle w:val="000000000000" w:firstRow="0" w:lastRow="0" w:firstColumn="0" w:lastColumn="0" w:oddVBand="0" w:evenVBand="0" w:oddHBand="0" w:evenHBand="0" w:firstRowFirstColumn="0" w:firstRowLastColumn="0" w:lastRowFirstColumn="0" w:lastRowLastColumn="0"/>
              <w:rPr>
                <w:sz w:val="20"/>
                <w:szCs w:val="20"/>
              </w:rPr>
            </w:pPr>
            <w:r w:rsidRPr="00B6795B">
              <w:rPr>
                <w:sz w:val="20"/>
                <w:szCs w:val="20"/>
              </w:rPr>
              <w:t>Identity audits, access logs</w:t>
            </w:r>
          </w:p>
        </w:tc>
        <w:tc>
          <w:tcPr>
            <w:tcW w:w="0" w:type="auto"/>
            <w:hideMark/>
          </w:tcPr>
          <w:p w14:paraId="7AF9131F" w14:textId="77777777" w:rsidR="00B6795B" w:rsidRPr="00B6795B" w:rsidRDefault="00B6795B" w:rsidP="00B6795B">
            <w:pPr>
              <w:cnfStyle w:val="000000000000" w:firstRow="0" w:lastRow="0" w:firstColumn="0" w:lastColumn="0" w:oddVBand="0" w:evenVBand="0" w:oddHBand="0" w:evenHBand="0" w:firstRowFirstColumn="0" w:firstRowLastColumn="0" w:lastRowFirstColumn="0" w:lastRowLastColumn="0"/>
              <w:rPr>
                <w:sz w:val="20"/>
                <w:szCs w:val="20"/>
              </w:rPr>
            </w:pPr>
            <w:r w:rsidRPr="00B6795B">
              <w:rPr>
                <w:sz w:val="20"/>
                <w:szCs w:val="20"/>
              </w:rPr>
              <w:t>High</w:t>
            </w:r>
          </w:p>
        </w:tc>
        <w:tc>
          <w:tcPr>
            <w:tcW w:w="0" w:type="auto"/>
            <w:hideMark/>
          </w:tcPr>
          <w:p w14:paraId="405F8AAB" w14:textId="77777777" w:rsidR="00B6795B" w:rsidRPr="00B6795B" w:rsidRDefault="00B6795B" w:rsidP="00B6795B">
            <w:pPr>
              <w:cnfStyle w:val="000000000000" w:firstRow="0" w:lastRow="0" w:firstColumn="0" w:lastColumn="0" w:oddVBand="0" w:evenVBand="0" w:oddHBand="0" w:evenHBand="0" w:firstRowFirstColumn="0" w:firstRowLastColumn="0" w:lastRowFirstColumn="0" w:lastRowLastColumn="0"/>
              <w:rPr>
                <w:sz w:val="20"/>
                <w:szCs w:val="20"/>
              </w:rPr>
            </w:pPr>
            <w:r w:rsidRPr="00B6795B">
              <w:rPr>
                <w:sz w:val="20"/>
                <w:szCs w:val="20"/>
              </w:rPr>
              <w:t>SSO provider, identity platform</w:t>
            </w:r>
          </w:p>
        </w:tc>
        <w:tc>
          <w:tcPr>
            <w:tcW w:w="0" w:type="auto"/>
            <w:hideMark/>
          </w:tcPr>
          <w:p w14:paraId="2C578615" w14:textId="77777777" w:rsidR="00B6795B" w:rsidRPr="00B6795B" w:rsidRDefault="00B6795B" w:rsidP="00B6795B">
            <w:pPr>
              <w:cnfStyle w:val="000000000000" w:firstRow="0" w:lastRow="0" w:firstColumn="0" w:lastColumn="0" w:oddVBand="0" w:evenVBand="0" w:oddHBand="0" w:evenHBand="0" w:firstRowFirstColumn="0" w:firstRowLastColumn="0" w:lastRowFirstColumn="0" w:lastRowLastColumn="0"/>
              <w:rPr>
                <w:sz w:val="20"/>
                <w:szCs w:val="20"/>
              </w:rPr>
            </w:pPr>
            <w:r w:rsidRPr="00B6795B">
              <w:rPr>
                <w:b/>
                <w:bCs/>
                <w:sz w:val="20"/>
                <w:szCs w:val="20"/>
              </w:rPr>
              <w:t>03/25–03/31/2025</w:t>
            </w:r>
            <w:r w:rsidRPr="00B6795B">
              <w:rPr>
                <w:sz w:val="20"/>
                <w:szCs w:val="20"/>
              </w:rPr>
              <w:t>(3.5)</w:t>
            </w:r>
          </w:p>
        </w:tc>
      </w:tr>
      <w:tr w:rsidR="00831933" w:rsidRPr="00A02783" w14:paraId="6B7D2857" w14:textId="77777777" w:rsidTr="0083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FBD6F3" w14:textId="77777777" w:rsidR="00B6795B" w:rsidRPr="00B6795B" w:rsidRDefault="00B6795B" w:rsidP="00B6795B">
            <w:pPr>
              <w:rPr>
                <w:sz w:val="20"/>
                <w:szCs w:val="20"/>
              </w:rPr>
            </w:pPr>
            <w:r w:rsidRPr="00B6795B">
              <w:rPr>
                <w:sz w:val="20"/>
                <w:szCs w:val="20"/>
              </w:rPr>
              <w:t>AGW-105</w:t>
            </w:r>
          </w:p>
        </w:tc>
        <w:tc>
          <w:tcPr>
            <w:tcW w:w="0" w:type="auto"/>
            <w:hideMark/>
          </w:tcPr>
          <w:p w14:paraId="7671FC32" w14:textId="77777777" w:rsidR="00B6795B" w:rsidRPr="00B6795B" w:rsidRDefault="00B6795B" w:rsidP="00B6795B">
            <w:pPr>
              <w:cnfStyle w:val="000000100000" w:firstRow="0" w:lastRow="0" w:firstColumn="0" w:lastColumn="0" w:oddVBand="0" w:evenVBand="0" w:oddHBand="1" w:evenHBand="0" w:firstRowFirstColumn="0" w:firstRowLastColumn="0" w:lastRowFirstColumn="0" w:lastRowLastColumn="0"/>
              <w:rPr>
                <w:sz w:val="20"/>
                <w:szCs w:val="20"/>
              </w:rPr>
            </w:pPr>
            <w:r w:rsidRPr="00B6795B">
              <w:rPr>
                <w:sz w:val="20"/>
                <w:szCs w:val="20"/>
              </w:rPr>
              <w:t xml:space="preserve">Deliver technical documentation for </w:t>
            </w:r>
            <w:r w:rsidRPr="00B6795B">
              <w:rPr>
                <w:sz w:val="20"/>
                <w:szCs w:val="20"/>
              </w:rPr>
              <w:lastRenderedPageBreak/>
              <w:t>engineers, admins, and auditors.</w:t>
            </w:r>
          </w:p>
        </w:tc>
        <w:tc>
          <w:tcPr>
            <w:tcW w:w="0" w:type="auto"/>
            <w:hideMark/>
          </w:tcPr>
          <w:p w14:paraId="0DE4F4CA" w14:textId="77777777" w:rsidR="00B6795B" w:rsidRPr="00B6795B" w:rsidRDefault="00B6795B" w:rsidP="00B6795B">
            <w:pPr>
              <w:cnfStyle w:val="000000100000" w:firstRow="0" w:lastRow="0" w:firstColumn="0" w:lastColumn="0" w:oddVBand="0" w:evenVBand="0" w:oddHBand="1" w:evenHBand="0" w:firstRowFirstColumn="0" w:firstRowLastColumn="0" w:lastRowFirstColumn="0" w:lastRowLastColumn="0"/>
              <w:rPr>
                <w:sz w:val="20"/>
                <w:szCs w:val="20"/>
              </w:rPr>
            </w:pPr>
            <w:r w:rsidRPr="00B6795B">
              <w:rPr>
                <w:sz w:val="20"/>
                <w:szCs w:val="20"/>
              </w:rPr>
              <w:lastRenderedPageBreak/>
              <w:t>Documentation versioned, peer-</w:t>
            </w:r>
            <w:r w:rsidRPr="00B6795B">
              <w:rPr>
                <w:sz w:val="20"/>
                <w:szCs w:val="20"/>
              </w:rPr>
              <w:lastRenderedPageBreak/>
              <w:t>reviewed, and approved.</w:t>
            </w:r>
          </w:p>
        </w:tc>
        <w:tc>
          <w:tcPr>
            <w:tcW w:w="0" w:type="auto"/>
            <w:hideMark/>
          </w:tcPr>
          <w:p w14:paraId="238FAF25" w14:textId="77777777" w:rsidR="00B6795B" w:rsidRPr="00B6795B" w:rsidRDefault="00B6795B" w:rsidP="00B6795B">
            <w:pPr>
              <w:cnfStyle w:val="000000100000" w:firstRow="0" w:lastRow="0" w:firstColumn="0" w:lastColumn="0" w:oddVBand="0" w:evenVBand="0" w:oddHBand="1" w:evenHBand="0" w:firstRowFirstColumn="0" w:firstRowLastColumn="0" w:lastRowFirstColumn="0" w:lastRowLastColumn="0"/>
              <w:rPr>
                <w:sz w:val="20"/>
                <w:szCs w:val="20"/>
              </w:rPr>
            </w:pPr>
            <w:r w:rsidRPr="00B6795B">
              <w:rPr>
                <w:sz w:val="20"/>
                <w:szCs w:val="20"/>
              </w:rPr>
              <w:lastRenderedPageBreak/>
              <w:t>Document walkthrough, SME sign-off</w:t>
            </w:r>
          </w:p>
        </w:tc>
        <w:tc>
          <w:tcPr>
            <w:tcW w:w="0" w:type="auto"/>
            <w:hideMark/>
          </w:tcPr>
          <w:p w14:paraId="5A3ED609" w14:textId="77777777" w:rsidR="00B6795B" w:rsidRPr="00B6795B" w:rsidRDefault="00B6795B" w:rsidP="00B6795B">
            <w:pPr>
              <w:cnfStyle w:val="000000100000" w:firstRow="0" w:lastRow="0" w:firstColumn="0" w:lastColumn="0" w:oddVBand="0" w:evenVBand="0" w:oddHBand="1" w:evenHBand="0" w:firstRowFirstColumn="0" w:firstRowLastColumn="0" w:lastRowFirstColumn="0" w:lastRowLastColumn="0"/>
              <w:rPr>
                <w:sz w:val="20"/>
                <w:szCs w:val="20"/>
              </w:rPr>
            </w:pPr>
            <w:r w:rsidRPr="00B6795B">
              <w:rPr>
                <w:sz w:val="20"/>
                <w:szCs w:val="20"/>
              </w:rPr>
              <w:t>Medium</w:t>
            </w:r>
          </w:p>
        </w:tc>
        <w:tc>
          <w:tcPr>
            <w:tcW w:w="0" w:type="auto"/>
            <w:hideMark/>
          </w:tcPr>
          <w:p w14:paraId="37A60EEE" w14:textId="77777777" w:rsidR="00B6795B" w:rsidRPr="00B6795B" w:rsidRDefault="00B6795B" w:rsidP="00B6795B">
            <w:pPr>
              <w:cnfStyle w:val="000000100000" w:firstRow="0" w:lastRow="0" w:firstColumn="0" w:lastColumn="0" w:oddVBand="0" w:evenVBand="0" w:oddHBand="1" w:evenHBand="0" w:firstRowFirstColumn="0" w:firstRowLastColumn="0" w:lastRowFirstColumn="0" w:lastRowLastColumn="0"/>
              <w:rPr>
                <w:sz w:val="20"/>
                <w:szCs w:val="20"/>
              </w:rPr>
            </w:pPr>
            <w:r w:rsidRPr="00B6795B">
              <w:rPr>
                <w:sz w:val="20"/>
                <w:szCs w:val="20"/>
              </w:rPr>
              <w:t>Documentation team, SMEs</w:t>
            </w:r>
          </w:p>
        </w:tc>
        <w:tc>
          <w:tcPr>
            <w:tcW w:w="0" w:type="auto"/>
            <w:hideMark/>
          </w:tcPr>
          <w:p w14:paraId="78979D5E" w14:textId="77777777" w:rsidR="00B6795B" w:rsidRPr="00B6795B" w:rsidRDefault="00B6795B" w:rsidP="00B6795B">
            <w:pPr>
              <w:cnfStyle w:val="000000100000" w:firstRow="0" w:lastRow="0" w:firstColumn="0" w:lastColumn="0" w:oddVBand="0" w:evenVBand="0" w:oddHBand="1" w:evenHBand="0" w:firstRowFirstColumn="0" w:firstRowLastColumn="0" w:lastRowFirstColumn="0" w:lastRowLastColumn="0"/>
              <w:rPr>
                <w:sz w:val="20"/>
                <w:szCs w:val="20"/>
              </w:rPr>
            </w:pPr>
            <w:r w:rsidRPr="00B6795B">
              <w:rPr>
                <w:b/>
                <w:bCs/>
                <w:sz w:val="20"/>
                <w:szCs w:val="20"/>
              </w:rPr>
              <w:t>05/20–05/26/2025</w:t>
            </w:r>
            <w:r w:rsidRPr="00B6795B">
              <w:rPr>
                <w:sz w:val="20"/>
                <w:szCs w:val="20"/>
              </w:rPr>
              <w:t>(5.2)</w:t>
            </w:r>
          </w:p>
        </w:tc>
      </w:tr>
      <w:tr w:rsidR="00B6795B" w:rsidRPr="00A02783" w14:paraId="182990D8" w14:textId="77777777" w:rsidTr="00831933">
        <w:tc>
          <w:tcPr>
            <w:cnfStyle w:val="001000000000" w:firstRow="0" w:lastRow="0" w:firstColumn="1" w:lastColumn="0" w:oddVBand="0" w:evenVBand="0" w:oddHBand="0" w:evenHBand="0" w:firstRowFirstColumn="0" w:firstRowLastColumn="0" w:lastRowFirstColumn="0" w:lastRowLastColumn="0"/>
            <w:tcW w:w="0" w:type="auto"/>
            <w:hideMark/>
          </w:tcPr>
          <w:p w14:paraId="3B8181EC" w14:textId="77777777" w:rsidR="00B6795B" w:rsidRPr="00B6795B" w:rsidRDefault="00B6795B" w:rsidP="00B6795B">
            <w:pPr>
              <w:rPr>
                <w:sz w:val="20"/>
                <w:szCs w:val="20"/>
              </w:rPr>
            </w:pPr>
            <w:r w:rsidRPr="00B6795B">
              <w:rPr>
                <w:sz w:val="20"/>
                <w:szCs w:val="20"/>
              </w:rPr>
              <w:t>AGW-106</w:t>
            </w:r>
          </w:p>
        </w:tc>
        <w:tc>
          <w:tcPr>
            <w:tcW w:w="0" w:type="auto"/>
            <w:hideMark/>
          </w:tcPr>
          <w:p w14:paraId="72621F5C" w14:textId="77777777" w:rsidR="00B6795B" w:rsidRPr="00B6795B" w:rsidRDefault="00B6795B" w:rsidP="00B6795B">
            <w:pPr>
              <w:cnfStyle w:val="000000000000" w:firstRow="0" w:lastRow="0" w:firstColumn="0" w:lastColumn="0" w:oddVBand="0" w:evenVBand="0" w:oddHBand="0" w:evenHBand="0" w:firstRowFirstColumn="0" w:firstRowLastColumn="0" w:lastRowFirstColumn="0" w:lastRowLastColumn="0"/>
              <w:rPr>
                <w:sz w:val="20"/>
                <w:szCs w:val="20"/>
              </w:rPr>
            </w:pPr>
            <w:r w:rsidRPr="00B6795B">
              <w:rPr>
                <w:sz w:val="20"/>
                <w:szCs w:val="20"/>
              </w:rPr>
              <w:t>Produce and archive stakeholder reports on performance and project progress.</w:t>
            </w:r>
          </w:p>
        </w:tc>
        <w:tc>
          <w:tcPr>
            <w:tcW w:w="0" w:type="auto"/>
            <w:hideMark/>
          </w:tcPr>
          <w:p w14:paraId="395A0A74" w14:textId="77777777" w:rsidR="00B6795B" w:rsidRPr="00B6795B" w:rsidRDefault="00B6795B" w:rsidP="00B6795B">
            <w:pPr>
              <w:cnfStyle w:val="000000000000" w:firstRow="0" w:lastRow="0" w:firstColumn="0" w:lastColumn="0" w:oddVBand="0" w:evenVBand="0" w:oddHBand="0" w:evenHBand="0" w:firstRowFirstColumn="0" w:firstRowLastColumn="0" w:lastRowFirstColumn="0" w:lastRowLastColumn="0"/>
              <w:rPr>
                <w:sz w:val="20"/>
                <w:szCs w:val="20"/>
              </w:rPr>
            </w:pPr>
            <w:r w:rsidRPr="00B6795B">
              <w:rPr>
                <w:sz w:val="20"/>
                <w:szCs w:val="20"/>
              </w:rPr>
              <w:t>Monthly reports delivered on time; centralized archive accessible.</w:t>
            </w:r>
          </w:p>
        </w:tc>
        <w:tc>
          <w:tcPr>
            <w:tcW w:w="0" w:type="auto"/>
            <w:hideMark/>
          </w:tcPr>
          <w:p w14:paraId="4E4FCB8C" w14:textId="77777777" w:rsidR="00B6795B" w:rsidRPr="00B6795B" w:rsidRDefault="00B6795B" w:rsidP="00B6795B">
            <w:pPr>
              <w:cnfStyle w:val="000000000000" w:firstRow="0" w:lastRow="0" w:firstColumn="0" w:lastColumn="0" w:oddVBand="0" w:evenVBand="0" w:oddHBand="0" w:evenHBand="0" w:firstRowFirstColumn="0" w:firstRowLastColumn="0" w:lastRowFirstColumn="0" w:lastRowLastColumn="0"/>
              <w:rPr>
                <w:sz w:val="20"/>
                <w:szCs w:val="20"/>
              </w:rPr>
            </w:pPr>
            <w:r w:rsidRPr="00B6795B">
              <w:rPr>
                <w:sz w:val="20"/>
                <w:szCs w:val="20"/>
              </w:rPr>
              <w:t>Report audit, stakeholder sign-off</w:t>
            </w:r>
          </w:p>
        </w:tc>
        <w:tc>
          <w:tcPr>
            <w:tcW w:w="0" w:type="auto"/>
            <w:hideMark/>
          </w:tcPr>
          <w:p w14:paraId="664097AB" w14:textId="77777777" w:rsidR="00B6795B" w:rsidRPr="00B6795B" w:rsidRDefault="00B6795B" w:rsidP="00B6795B">
            <w:pPr>
              <w:cnfStyle w:val="000000000000" w:firstRow="0" w:lastRow="0" w:firstColumn="0" w:lastColumn="0" w:oddVBand="0" w:evenVBand="0" w:oddHBand="0" w:evenHBand="0" w:firstRowFirstColumn="0" w:firstRowLastColumn="0" w:lastRowFirstColumn="0" w:lastRowLastColumn="0"/>
              <w:rPr>
                <w:sz w:val="20"/>
                <w:szCs w:val="20"/>
              </w:rPr>
            </w:pPr>
            <w:r w:rsidRPr="00B6795B">
              <w:rPr>
                <w:sz w:val="20"/>
                <w:szCs w:val="20"/>
              </w:rPr>
              <w:t>Medium</w:t>
            </w:r>
          </w:p>
        </w:tc>
        <w:tc>
          <w:tcPr>
            <w:tcW w:w="0" w:type="auto"/>
            <w:hideMark/>
          </w:tcPr>
          <w:p w14:paraId="570764D8" w14:textId="77777777" w:rsidR="00B6795B" w:rsidRPr="00B6795B" w:rsidRDefault="00B6795B" w:rsidP="00B6795B">
            <w:pPr>
              <w:cnfStyle w:val="000000000000" w:firstRow="0" w:lastRow="0" w:firstColumn="0" w:lastColumn="0" w:oddVBand="0" w:evenVBand="0" w:oddHBand="0" w:evenHBand="0" w:firstRowFirstColumn="0" w:firstRowLastColumn="0" w:lastRowFirstColumn="0" w:lastRowLastColumn="0"/>
              <w:rPr>
                <w:sz w:val="20"/>
                <w:szCs w:val="20"/>
              </w:rPr>
            </w:pPr>
            <w:r w:rsidRPr="00B6795B">
              <w:rPr>
                <w:sz w:val="20"/>
                <w:szCs w:val="20"/>
              </w:rPr>
              <w:t>BI tools, project leads</w:t>
            </w:r>
          </w:p>
        </w:tc>
        <w:tc>
          <w:tcPr>
            <w:tcW w:w="0" w:type="auto"/>
            <w:hideMark/>
          </w:tcPr>
          <w:p w14:paraId="51B4979F" w14:textId="77777777" w:rsidR="00B6795B" w:rsidRPr="00B6795B" w:rsidRDefault="00B6795B" w:rsidP="00B6795B">
            <w:pPr>
              <w:cnfStyle w:val="000000000000" w:firstRow="0" w:lastRow="0" w:firstColumn="0" w:lastColumn="0" w:oddVBand="0" w:evenVBand="0" w:oddHBand="0" w:evenHBand="0" w:firstRowFirstColumn="0" w:firstRowLastColumn="0" w:lastRowFirstColumn="0" w:lastRowLastColumn="0"/>
              <w:rPr>
                <w:sz w:val="20"/>
                <w:szCs w:val="20"/>
              </w:rPr>
            </w:pPr>
            <w:r w:rsidRPr="00B6795B">
              <w:rPr>
                <w:b/>
                <w:bCs/>
                <w:sz w:val="20"/>
                <w:szCs w:val="20"/>
              </w:rPr>
              <w:t>05/20–05/26/2025</w:t>
            </w:r>
            <w:r w:rsidRPr="00B6795B">
              <w:rPr>
                <w:sz w:val="20"/>
                <w:szCs w:val="20"/>
              </w:rPr>
              <w:t>(5.2)</w:t>
            </w:r>
          </w:p>
        </w:tc>
      </w:tr>
      <w:tr w:rsidR="00831933" w:rsidRPr="00A02783" w14:paraId="4A2CAB3D" w14:textId="77777777" w:rsidTr="0083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A67F65" w14:textId="77777777" w:rsidR="00B6795B" w:rsidRPr="00B6795B" w:rsidRDefault="00B6795B" w:rsidP="00B6795B">
            <w:pPr>
              <w:rPr>
                <w:sz w:val="20"/>
                <w:szCs w:val="20"/>
              </w:rPr>
            </w:pPr>
            <w:r w:rsidRPr="00B6795B">
              <w:rPr>
                <w:sz w:val="20"/>
                <w:szCs w:val="20"/>
              </w:rPr>
              <w:t>AGW-107</w:t>
            </w:r>
          </w:p>
        </w:tc>
        <w:tc>
          <w:tcPr>
            <w:tcW w:w="0" w:type="auto"/>
            <w:hideMark/>
          </w:tcPr>
          <w:p w14:paraId="4771FFC3" w14:textId="77777777" w:rsidR="00B6795B" w:rsidRPr="00B6795B" w:rsidRDefault="00B6795B" w:rsidP="00B6795B">
            <w:pPr>
              <w:cnfStyle w:val="000000100000" w:firstRow="0" w:lastRow="0" w:firstColumn="0" w:lastColumn="0" w:oddVBand="0" w:evenVBand="0" w:oddHBand="1" w:evenHBand="0" w:firstRowFirstColumn="0" w:firstRowLastColumn="0" w:lastRowFirstColumn="0" w:lastRowLastColumn="0"/>
              <w:rPr>
                <w:sz w:val="20"/>
                <w:szCs w:val="20"/>
              </w:rPr>
            </w:pPr>
            <w:r w:rsidRPr="00B6795B">
              <w:rPr>
                <w:sz w:val="20"/>
                <w:szCs w:val="20"/>
              </w:rPr>
              <w:t>Implement Zero Trust Architecture across systems and endpoints.</w:t>
            </w:r>
          </w:p>
        </w:tc>
        <w:tc>
          <w:tcPr>
            <w:tcW w:w="0" w:type="auto"/>
            <w:hideMark/>
          </w:tcPr>
          <w:p w14:paraId="7B6DACE9" w14:textId="77777777" w:rsidR="00B6795B" w:rsidRPr="00B6795B" w:rsidRDefault="00B6795B" w:rsidP="00B6795B">
            <w:pPr>
              <w:cnfStyle w:val="000000100000" w:firstRow="0" w:lastRow="0" w:firstColumn="0" w:lastColumn="0" w:oddVBand="0" w:evenVBand="0" w:oddHBand="1" w:evenHBand="0" w:firstRowFirstColumn="0" w:firstRowLastColumn="0" w:lastRowFirstColumn="0" w:lastRowLastColumn="0"/>
              <w:rPr>
                <w:sz w:val="20"/>
                <w:szCs w:val="20"/>
              </w:rPr>
            </w:pPr>
            <w:r w:rsidRPr="00B6795B">
              <w:rPr>
                <w:sz w:val="20"/>
                <w:szCs w:val="20"/>
              </w:rPr>
              <w:t>100% systems protected with policy; no implicit access granted.</w:t>
            </w:r>
          </w:p>
        </w:tc>
        <w:tc>
          <w:tcPr>
            <w:tcW w:w="0" w:type="auto"/>
            <w:hideMark/>
          </w:tcPr>
          <w:p w14:paraId="398F5504" w14:textId="77777777" w:rsidR="00B6795B" w:rsidRPr="00B6795B" w:rsidRDefault="00B6795B" w:rsidP="00B6795B">
            <w:pPr>
              <w:cnfStyle w:val="000000100000" w:firstRow="0" w:lastRow="0" w:firstColumn="0" w:lastColumn="0" w:oddVBand="0" w:evenVBand="0" w:oddHBand="1" w:evenHBand="0" w:firstRowFirstColumn="0" w:firstRowLastColumn="0" w:lastRowFirstColumn="0" w:lastRowLastColumn="0"/>
              <w:rPr>
                <w:sz w:val="20"/>
                <w:szCs w:val="20"/>
              </w:rPr>
            </w:pPr>
            <w:r w:rsidRPr="00B6795B">
              <w:rPr>
                <w:sz w:val="20"/>
                <w:szCs w:val="20"/>
              </w:rPr>
              <w:t>Security audit, penetration testing</w:t>
            </w:r>
          </w:p>
        </w:tc>
        <w:tc>
          <w:tcPr>
            <w:tcW w:w="0" w:type="auto"/>
            <w:hideMark/>
          </w:tcPr>
          <w:p w14:paraId="4ABD435C" w14:textId="77777777" w:rsidR="00B6795B" w:rsidRPr="00B6795B" w:rsidRDefault="00B6795B" w:rsidP="00B6795B">
            <w:pPr>
              <w:cnfStyle w:val="000000100000" w:firstRow="0" w:lastRow="0" w:firstColumn="0" w:lastColumn="0" w:oddVBand="0" w:evenVBand="0" w:oddHBand="1" w:evenHBand="0" w:firstRowFirstColumn="0" w:firstRowLastColumn="0" w:lastRowFirstColumn="0" w:lastRowLastColumn="0"/>
              <w:rPr>
                <w:sz w:val="20"/>
                <w:szCs w:val="20"/>
              </w:rPr>
            </w:pPr>
            <w:r w:rsidRPr="00B6795B">
              <w:rPr>
                <w:sz w:val="20"/>
                <w:szCs w:val="20"/>
              </w:rPr>
              <w:t>High</w:t>
            </w:r>
          </w:p>
        </w:tc>
        <w:tc>
          <w:tcPr>
            <w:tcW w:w="0" w:type="auto"/>
            <w:hideMark/>
          </w:tcPr>
          <w:p w14:paraId="59CDF025" w14:textId="77777777" w:rsidR="00B6795B" w:rsidRPr="00B6795B" w:rsidRDefault="00B6795B" w:rsidP="00B6795B">
            <w:pPr>
              <w:cnfStyle w:val="000000100000" w:firstRow="0" w:lastRow="0" w:firstColumn="0" w:lastColumn="0" w:oddVBand="0" w:evenVBand="0" w:oddHBand="1" w:evenHBand="0" w:firstRowFirstColumn="0" w:firstRowLastColumn="0" w:lastRowFirstColumn="0" w:lastRowLastColumn="0"/>
              <w:rPr>
                <w:sz w:val="20"/>
                <w:szCs w:val="20"/>
              </w:rPr>
            </w:pPr>
            <w:r w:rsidRPr="00B6795B">
              <w:rPr>
                <w:sz w:val="20"/>
                <w:szCs w:val="20"/>
              </w:rPr>
              <w:t>Security policies, identity config</w:t>
            </w:r>
          </w:p>
        </w:tc>
        <w:tc>
          <w:tcPr>
            <w:tcW w:w="0" w:type="auto"/>
            <w:hideMark/>
          </w:tcPr>
          <w:p w14:paraId="4C829F78" w14:textId="77777777" w:rsidR="00B6795B" w:rsidRPr="00B6795B" w:rsidRDefault="00B6795B" w:rsidP="00B6795B">
            <w:pPr>
              <w:cnfStyle w:val="000000100000" w:firstRow="0" w:lastRow="0" w:firstColumn="0" w:lastColumn="0" w:oddVBand="0" w:evenVBand="0" w:oddHBand="1" w:evenHBand="0" w:firstRowFirstColumn="0" w:firstRowLastColumn="0" w:lastRowFirstColumn="0" w:lastRowLastColumn="0"/>
              <w:rPr>
                <w:sz w:val="20"/>
                <w:szCs w:val="20"/>
              </w:rPr>
            </w:pPr>
            <w:r w:rsidRPr="00B6795B">
              <w:rPr>
                <w:b/>
                <w:bCs/>
                <w:sz w:val="20"/>
                <w:szCs w:val="20"/>
              </w:rPr>
              <w:t>03/25–03/31/2025</w:t>
            </w:r>
            <w:r w:rsidRPr="00B6795B">
              <w:rPr>
                <w:sz w:val="20"/>
                <w:szCs w:val="20"/>
              </w:rPr>
              <w:t>(3.5)</w:t>
            </w:r>
          </w:p>
        </w:tc>
      </w:tr>
    </w:tbl>
    <w:p w14:paraId="7F88BB6C" w14:textId="77777777" w:rsidR="007C0E6C" w:rsidRPr="00A66904" w:rsidRDefault="007C0E6C" w:rsidP="00A66904">
      <w:pPr>
        <w:spacing w:before="100" w:beforeAutospacing="1" w:after="100" w:afterAutospacing="1" w:line="480" w:lineRule="auto"/>
      </w:pPr>
    </w:p>
    <w:p w14:paraId="1B8C1DCD" w14:textId="77777777" w:rsidR="007C0E6C" w:rsidRPr="00A66904" w:rsidRDefault="007C0E6C" w:rsidP="00A66904">
      <w:pPr>
        <w:spacing w:before="100" w:beforeAutospacing="1" w:after="100" w:afterAutospacing="1" w:line="480" w:lineRule="auto"/>
      </w:pPr>
    </w:p>
    <w:p w14:paraId="226CF2A1" w14:textId="77777777" w:rsidR="007C0E6C" w:rsidRPr="00A66904" w:rsidRDefault="007C0E6C" w:rsidP="00A66904">
      <w:pPr>
        <w:spacing w:before="100" w:beforeAutospacing="1" w:after="100" w:afterAutospacing="1" w:line="480" w:lineRule="auto"/>
      </w:pPr>
    </w:p>
    <w:p w14:paraId="754FC943" w14:textId="77777777" w:rsidR="00A02783" w:rsidRDefault="00A02783" w:rsidP="00A02783">
      <w:pPr>
        <w:pStyle w:val="Heading2"/>
        <w:jc w:val="left"/>
      </w:pPr>
      <w:bookmarkStart w:id="28" w:name="_Toc197349119"/>
    </w:p>
    <w:p w14:paraId="08D9E440" w14:textId="451297A1" w:rsidR="00966063" w:rsidRPr="00B20A29" w:rsidRDefault="00831933" w:rsidP="00A02783">
      <w:pPr>
        <w:pStyle w:val="Heading2"/>
        <w:jc w:val="left"/>
      </w:pPr>
      <w:r>
        <w:t>APP Deliverables</w:t>
      </w:r>
      <w:bookmarkEnd w:id="28"/>
    </w:p>
    <w:p w14:paraId="03B53279" w14:textId="0DBD1E4E" w:rsidR="00FE28D5" w:rsidRPr="00F369A5" w:rsidRDefault="00FE28D5" w:rsidP="00FE28D5">
      <w:pPr>
        <w:pStyle w:val="Heading3"/>
      </w:pPr>
      <w:bookmarkStart w:id="29" w:name="_Toc197349120"/>
      <w:r w:rsidRPr="00F369A5">
        <w:t>Summary</w:t>
      </w:r>
      <w:bookmarkEnd w:id="2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gridCol w:w="5081"/>
      </w:tblGrid>
      <w:tr w:rsidR="00FE28D5" w:rsidRPr="00F369A5" w14:paraId="4C873C96" w14:textId="77777777" w:rsidTr="00F71CA0">
        <w:trPr>
          <w:tblHeader/>
          <w:tblCellSpacing w:w="15" w:type="dxa"/>
        </w:trPr>
        <w:tc>
          <w:tcPr>
            <w:tcW w:w="0" w:type="auto"/>
            <w:vAlign w:val="center"/>
            <w:hideMark/>
          </w:tcPr>
          <w:p w14:paraId="595DFAF0" w14:textId="77777777" w:rsidR="00FE28D5" w:rsidRPr="00F369A5" w:rsidRDefault="00FE28D5" w:rsidP="00F71CA0">
            <w:pPr>
              <w:spacing w:line="480" w:lineRule="auto"/>
              <w:rPr>
                <w:b/>
                <w:bCs/>
              </w:rPr>
            </w:pPr>
            <w:r w:rsidRPr="00F369A5">
              <w:rPr>
                <w:b/>
                <w:bCs/>
              </w:rPr>
              <w:t>Deliverable</w:t>
            </w:r>
          </w:p>
        </w:tc>
        <w:tc>
          <w:tcPr>
            <w:tcW w:w="0" w:type="auto"/>
            <w:vAlign w:val="center"/>
            <w:hideMark/>
          </w:tcPr>
          <w:p w14:paraId="05709EC2" w14:textId="77777777" w:rsidR="00FE28D5" w:rsidRPr="00A66904" w:rsidRDefault="00FE28D5" w:rsidP="00F71CA0">
            <w:pPr>
              <w:spacing w:line="480" w:lineRule="auto"/>
            </w:pPr>
            <w:r w:rsidRPr="00A66904">
              <w:t>Value Added</w:t>
            </w:r>
          </w:p>
        </w:tc>
      </w:tr>
      <w:tr w:rsidR="00FE28D5" w:rsidRPr="00F369A5" w14:paraId="75714474" w14:textId="77777777" w:rsidTr="00F71CA0">
        <w:trPr>
          <w:tblCellSpacing w:w="15" w:type="dxa"/>
        </w:trPr>
        <w:tc>
          <w:tcPr>
            <w:tcW w:w="0" w:type="auto"/>
            <w:vAlign w:val="center"/>
            <w:hideMark/>
          </w:tcPr>
          <w:p w14:paraId="7B2C2499" w14:textId="77777777" w:rsidR="00FE28D5" w:rsidRPr="00A66904" w:rsidRDefault="00FE28D5" w:rsidP="00F71CA0">
            <w:pPr>
              <w:spacing w:line="480" w:lineRule="auto"/>
            </w:pPr>
            <w:r w:rsidRPr="00A66904">
              <w:t>AI Deployment</w:t>
            </w:r>
          </w:p>
        </w:tc>
        <w:tc>
          <w:tcPr>
            <w:tcW w:w="0" w:type="auto"/>
            <w:vAlign w:val="center"/>
            <w:hideMark/>
          </w:tcPr>
          <w:p w14:paraId="6785072D" w14:textId="77777777" w:rsidR="00FE28D5" w:rsidRPr="00A66904" w:rsidRDefault="00FE28D5" w:rsidP="00F71CA0">
            <w:pPr>
              <w:spacing w:line="480" w:lineRule="auto"/>
            </w:pPr>
            <w:r w:rsidRPr="00A66904">
              <w:t>Intelligent automation and smart ticket handling</w:t>
            </w:r>
          </w:p>
        </w:tc>
      </w:tr>
      <w:tr w:rsidR="00FE28D5" w:rsidRPr="00F369A5" w14:paraId="7DCB8590" w14:textId="77777777" w:rsidTr="00F71CA0">
        <w:trPr>
          <w:tblCellSpacing w:w="15" w:type="dxa"/>
        </w:trPr>
        <w:tc>
          <w:tcPr>
            <w:tcW w:w="0" w:type="auto"/>
            <w:vAlign w:val="center"/>
            <w:hideMark/>
          </w:tcPr>
          <w:p w14:paraId="155C00B1" w14:textId="77777777" w:rsidR="00FE28D5" w:rsidRPr="00A66904" w:rsidRDefault="00FE28D5" w:rsidP="00F71CA0">
            <w:pPr>
              <w:spacing w:line="480" w:lineRule="auto"/>
            </w:pPr>
            <w:r w:rsidRPr="00A66904">
              <w:t>Automation</w:t>
            </w:r>
          </w:p>
        </w:tc>
        <w:tc>
          <w:tcPr>
            <w:tcW w:w="0" w:type="auto"/>
            <w:vAlign w:val="center"/>
            <w:hideMark/>
          </w:tcPr>
          <w:p w14:paraId="05934505" w14:textId="77777777" w:rsidR="00FE28D5" w:rsidRPr="00A66904" w:rsidRDefault="00FE28D5" w:rsidP="00F71CA0">
            <w:pPr>
              <w:spacing w:line="480" w:lineRule="auto"/>
            </w:pPr>
            <w:r w:rsidRPr="00A66904">
              <w:t>Reduced workload, faster support</w:t>
            </w:r>
          </w:p>
        </w:tc>
      </w:tr>
      <w:tr w:rsidR="00FE28D5" w:rsidRPr="00F369A5" w14:paraId="10669C63" w14:textId="77777777" w:rsidTr="00F71CA0">
        <w:trPr>
          <w:tblCellSpacing w:w="15" w:type="dxa"/>
        </w:trPr>
        <w:tc>
          <w:tcPr>
            <w:tcW w:w="0" w:type="auto"/>
            <w:vAlign w:val="center"/>
            <w:hideMark/>
          </w:tcPr>
          <w:p w14:paraId="03CFE0B9" w14:textId="77777777" w:rsidR="00FE28D5" w:rsidRPr="00A66904" w:rsidRDefault="00FE28D5" w:rsidP="00F71CA0">
            <w:pPr>
              <w:spacing w:line="480" w:lineRule="auto"/>
            </w:pPr>
            <w:r w:rsidRPr="00A66904">
              <w:t>Dashboard</w:t>
            </w:r>
          </w:p>
        </w:tc>
        <w:tc>
          <w:tcPr>
            <w:tcW w:w="0" w:type="auto"/>
            <w:vAlign w:val="center"/>
            <w:hideMark/>
          </w:tcPr>
          <w:p w14:paraId="58ECD2FA" w14:textId="77777777" w:rsidR="00FE28D5" w:rsidRPr="00A66904" w:rsidRDefault="00FE28D5" w:rsidP="00F71CA0">
            <w:pPr>
              <w:spacing w:line="480" w:lineRule="auto"/>
            </w:pPr>
            <w:r w:rsidRPr="00A66904">
              <w:t>Real-time visibility and KPIs</w:t>
            </w:r>
          </w:p>
        </w:tc>
      </w:tr>
      <w:tr w:rsidR="00FE28D5" w:rsidRPr="00F369A5" w14:paraId="02287D92" w14:textId="77777777" w:rsidTr="00F71CA0">
        <w:trPr>
          <w:tblCellSpacing w:w="15" w:type="dxa"/>
        </w:trPr>
        <w:tc>
          <w:tcPr>
            <w:tcW w:w="0" w:type="auto"/>
            <w:vAlign w:val="center"/>
            <w:hideMark/>
          </w:tcPr>
          <w:p w14:paraId="4B8A3417" w14:textId="77777777" w:rsidR="00FE28D5" w:rsidRPr="00A66904" w:rsidRDefault="00FE28D5" w:rsidP="00F71CA0">
            <w:pPr>
              <w:spacing w:line="480" w:lineRule="auto"/>
            </w:pPr>
            <w:r w:rsidRPr="00A66904">
              <w:t>MFA/SSO</w:t>
            </w:r>
          </w:p>
        </w:tc>
        <w:tc>
          <w:tcPr>
            <w:tcW w:w="0" w:type="auto"/>
            <w:vAlign w:val="center"/>
            <w:hideMark/>
          </w:tcPr>
          <w:p w14:paraId="0FFD440E" w14:textId="77777777" w:rsidR="00FE28D5" w:rsidRPr="00A66904" w:rsidRDefault="00FE28D5" w:rsidP="00F71CA0">
            <w:pPr>
              <w:spacing w:line="480" w:lineRule="auto"/>
            </w:pPr>
            <w:r w:rsidRPr="00A66904">
              <w:t>Identity protection and seamless access</w:t>
            </w:r>
          </w:p>
        </w:tc>
      </w:tr>
      <w:tr w:rsidR="00FE28D5" w:rsidRPr="00F369A5" w14:paraId="382BCD4E" w14:textId="77777777" w:rsidTr="00F71CA0">
        <w:trPr>
          <w:tblCellSpacing w:w="15" w:type="dxa"/>
        </w:trPr>
        <w:tc>
          <w:tcPr>
            <w:tcW w:w="0" w:type="auto"/>
            <w:vAlign w:val="center"/>
            <w:hideMark/>
          </w:tcPr>
          <w:p w14:paraId="6665EB28" w14:textId="77777777" w:rsidR="00FE28D5" w:rsidRPr="00A66904" w:rsidRDefault="00FE28D5" w:rsidP="00F71CA0">
            <w:pPr>
              <w:spacing w:line="480" w:lineRule="auto"/>
            </w:pPr>
            <w:r w:rsidRPr="00A66904">
              <w:t>Docs</w:t>
            </w:r>
          </w:p>
        </w:tc>
        <w:tc>
          <w:tcPr>
            <w:tcW w:w="0" w:type="auto"/>
            <w:vAlign w:val="center"/>
            <w:hideMark/>
          </w:tcPr>
          <w:p w14:paraId="6EFB424F" w14:textId="77777777" w:rsidR="00FE28D5" w:rsidRPr="00A66904" w:rsidRDefault="00FE28D5" w:rsidP="00F71CA0">
            <w:pPr>
              <w:spacing w:line="480" w:lineRule="auto"/>
            </w:pPr>
            <w:r w:rsidRPr="00A66904">
              <w:t>Knowledge continuity and audit readiness</w:t>
            </w:r>
          </w:p>
        </w:tc>
      </w:tr>
      <w:tr w:rsidR="00FE28D5" w:rsidRPr="00F369A5" w14:paraId="7C992844" w14:textId="77777777" w:rsidTr="00F71CA0">
        <w:trPr>
          <w:tblCellSpacing w:w="15" w:type="dxa"/>
        </w:trPr>
        <w:tc>
          <w:tcPr>
            <w:tcW w:w="0" w:type="auto"/>
            <w:vAlign w:val="center"/>
            <w:hideMark/>
          </w:tcPr>
          <w:p w14:paraId="037005E0" w14:textId="77777777" w:rsidR="00FE28D5" w:rsidRPr="00A66904" w:rsidRDefault="00FE28D5" w:rsidP="00F71CA0">
            <w:pPr>
              <w:spacing w:line="480" w:lineRule="auto"/>
            </w:pPr>
            <w:r w:rsidRPr="00A66904">
              <w:t>Reports</w:t>
            </w:r>
          </w:p>
        </w:tc>
        <w:tc>
          <w:tcPr>
            <w:tcW w:w="0" w:type="auto"/>
            <w:vAlign w:val="center"/>
            <w:hideMark/>
          </w:tcPr>
          <w:p w14:paraId="7B9E225C" w14:textId="77777777" w:rsidR="00FE28D5" w:rsidRPr="00A66904" w:rsidRDefault="00FE28D5" w:rsidP="00F71CA0">
            <w:pPr>
              <w:spacing w:line="480" w:lineRule="auto"/>
            </w:pPr>
            <w:r w:rsidRPr="00A66904">
              <w:t>Transparency and stakeholder trust</w:t>
            </w:r>
          </w:p>
        </w:tc>
      </w:tr>
      <w:tr w:rsidR="00FE28D5" w:rsidRPr="00F369A5" w14:paraId="00A4A410" w14:textId="77777777" w:rsidTr="00F71CA0">
        <w:trPr>
          <w:tblCellSpacing w:w="15" w:type="dxa"/>
        </w:trPr>
        <w:tc>
          <w:tcPr>
            <w:tcW w:w="0" w:type="auto"/>
            <w:vAlign w:val="center"/>
            <w:hideMark/>
          </w:tcPr>
          <w:p w14:paraId="1AAABADB" w14:textId="77777777" w:rsidR="00FE28D5" w:rsidRPr="00A66904" w:rsidRDefault="00FE28D5" w:rsidP="00F71CA0">
            <w:pPr>
              <w:spacing w:line="480" w:lineRule="auto"/>
            </w:pPr>
            <w:r w:rsidRPr="00A66904">
              <w:t>Zero Trust</w:t>
            </w:r>
          </w:p>
        </w:tc>
        <w:tc>
          <w:tcPr>
            <w:tcW w:w="0" w:type="auto"/>
            <w:vAlign w:val="center"/>
            <w:hideMark/>
          </w:tcPr>
          <w:p w14:paraId="22CF2AAB" w14:textId="77777777" w:rsidR="00FE28D5" w:rsidRPr="00A66904" w:rsidRDefault="00FE28D5" w:rsidP="00F71CA0">
            <w:pPr>
              <w:spacing w:line="480" w:lineRule="auto"/>
            </w:pPr>
            <w:r w:rsidRPr="00A66904">
              <w:t>Strong perimeter-less security, regulatory alignment</w:t>
            </w:r>
          </w:p>
        </w:tc>
      </w:tr>
      <w:tr w:rsidR="00E16689" w:rsidRPr="00F369A5" w14:paraId="630AAE04" w14:textId="77777777" w:rsidTr="00F71CA0">
        <w:trPr>
          <w:tblCellSpacing w:w="15" w:type="dxa"/>
        </w:trPr>
        <w:tc>
          <w:tcPr>
            <w:tcW w:w="0" w:type="auto"/>
            <w:vAlign w:val="center"/>
          </w:tcPr>
          <w:p w14:paraId="3B729A1C" w14:textId="77777777" w:rsidR="00E16689" w:rsidRDefault="00E16689" w:rsidP="00F71CA0">
            <w:pPr>
              <w:spacing w:line="480" w:lineRule="auto"/>
            </w:pPr>
          </w:p>
          <w:p w14:paraId="77574C34" w14:textId="77777777" w:rsidR="00E16689" w:rsidRPr="00A66904" w:rsidRDefault="00E16689" w:rsidP="00F71CA0">
            <w:pPr>
              <w:spacing w:line="480" w:lineRule="auto"/>
            </w:pPr>
          </w:p>
        </w:tc>
        <w:tc>
          <w:tcPr>
            <w:tcW w:w="0" w:type="auto"/>
            <w:vAlign w:val="center"/>
          </w:tcPr>
          <w:p w14:paraId="6B136B5D" w14:textId="77777777" w:rsidR="00E16689" w:rsidRPr="00A66904" w:rsidRDefault="00E16689" w:rsidP="00F71CA0">
            <w:pPr>
              <w:spacing w:line="480" w:lineRule="auto"/>
            </w:pPr>
          </w:p>
        </w:tc>
      </w:tr>
    </w:tbl>
    <w:p w14:paraId="4736A74B" w14:textId="77777777" w:rsidR="00FE28D5" w:rsidRDefault="00FE28D5" w:rsidP="00FE28D5">
      <w:pPr>
        <w:spacing w:line="480" w:lineRule="auto"/>
      </w:pPr>
    </w:p>
    <w:p w14:paraId="5D28620F" w14:textId="307C8B7B" w:rsidR="00E16689" w:rsidRDefault="00E16689" w:rsidP="00FE28D5">
      <w:pPr>
        <w:spacing w:line="480" w:lineRule="auto"/>
      </w:pPr>
    </w:p>
    <w:p w14:paraId="4F4F02A0" w14:textId="77777777" w:rsidR="00E16689" w:rsidRDefault="00E16689" w:rsidP="00FE28D5">
      <w:pPr>
        <w:spacing w:line="480" w:lineRule="auto"/>
      </w:pPr>
    </w:p>
    <w:p w14:paraId="05EB73F8" w14:textId="77777777" w:rsidR="00E16689" w:rsidRDefault="00E16689" w:rsidP="00FE28D5">
      <w:pPr>
        <w:spacing w:line="480" w:lineRule="auto"/>
      </w:pPr>
    </w:p>
    <w:p w14:paraId="1A5A1751" w14:textId="77777777" w:rsidR="00E16689" w:rsidRDefault="00E16689" w:rsidP="00FE28D5">
      <w:pPr>
        <w:spacing w:line="480" w:lineRule="auto"/>
      </w:pPr>
    </w:p>
    <w:p w14:paraId="3FE034FD" w14:textId="77777777" w:rsidR="00E16689" w:rsidRDefault="00E16689" w:rsidP="00FE28D5">
      <w:pPr>
        <w:spacing w:line="480" w:lineRule="auto"/>
      </w:pPr>
    </w:p>
    <w:p w14:paraId="66029E26" w14:textId="77777777" w:rsidR="00E16689" w:rsidRDefault="00E16689" w:rsidP="00FE28D5">
      <w:pPr>
        <w:spacing w:line="480" w:lineRule="auto"/>
      </w:pPr>
    </w:p>
    <w:p w14:paraId="0198E69C" w14:textId="77777777" w:rsidR="00E16689" w:rsidRDefault="00E16689" w:rsidP="00FE28D5">
      <w:pPr>
        <w:spacing w:line="480" w:lineRule="auto"/>
      </w:pPr>
    </w:p>
    <w:p w14:paraId="0D6DEF96" w14:textId="77777777" w:rsidR="00E16689" w:rsidRDefault="00E16689" w:rsidP="00FE28D5">
      <w:pPr>
        <w:spacing w:line="480" w:lineRule="auto"/>
      </w:pPr>
    </w:p>
    <w:p w14:paraId="1D6B53C2" w14:textId="77777777" w:rsidR="00E16689" w:rsidRDefault="00E16689" w:rsidP="00FE28D5">
      <w:pPr>
        <w:spacing w:line="480" w:lineRule="auto"/>
      </w:pPr>
    </w:p>
    <w:p w14:paraId="714C259C" w14:textId="0CCC9DD4" w:rsidR="00E16689" w:rsidRPr="00A66904" w:rsidRDefault="00E16689" w:rsidP="00FE28D5">
      <w:pPr>
        <w:spacing w:line="480" w:lineRule="auto"/>
      </w:pPr>
      <w:r>
        <w:t xml:space="preserve">See Figures 1.1 – </w:t>
      </w:r>
      <w:r w:rsidR="00B1607C">
        <w:t>1.5 in</w:t>
      </w:r>
      <w:r>
        <w:t xml:space="preserve"> Appendix C</w:t>
      </w:r>
    </w:p>
    <w:p w14:paraId="0D3FBEE2" w14:textId="77777777" w:rsidR="00E16689" w:rsidRPr="00E16689" w:rsidRDefault="00E16689" w:rsidP="00E16689"/>
    <w:p w14:paraId="2A1621F3" w14:textId="301F523E" w:rsidR="00966063" w:rsidRPr="006C5AED" w:rsidRDefault="00966063" w:rsidP="00FE28D5">
      <w:pPr>
        <w:pStyle w:val="Heading3"/>
        <w:rPr>
          <w:rStyle w:val="Strong"/>
          <w:b w:val="0"/>
          <w:bCs w:val="0"/>
        </w:rPr>
      </w:pPr>
      <w:bookmarkStart w:id="30" w:name="_Toc197349121"/>
      <w:r w:rsidRPr="006C5AED">
        <w:rPr>
          <w:rStyle w:val="Strong"/>
          <w:b w:val="0"/>
          <w:bCs w:val="0"/>
        </w:rPr>
        <w:t>AI Assistant Deployment</w:t>
      </w:r>
      <w:bookmarkEnd w:id="30"/>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8"/>
        <w:gridCol w:w="6814"/>
      </w:tblGrid>
      <w:tr w:rsidR="00966063" w:rsidRPr="00F369A5" w14:paraId="09BC9DF5" w14:textId="77777777" w:rsidTr="00F71CA0">
        <w:trPr>
          <w:tblHeader/>
          <w:tblCellSpacing w:w="15" w:type="dxa"/>
        </w:trPr>
        <w:tc>
          <w:tcPr>
            <w:tcW w:w="0" w:type="auto"/>
            <w:vAlign w:val="center"/>
            <w:hideMark/>
          </w:tcPr>
          <w:p w14:paraId="2E2131AF" w14:textId="77777777" w:rsidR="00966063" w:rsidRPr="00A66904" w:rsidRDefault="00966063" w:rsidP="00A66904">
            <w:pPr>
              <w:spacing w:line="480" w:lineRule="auto"/>
            </w:pPr>
            <w:r w:rsidRPr="00A66904">
              <w:t>Element</w:t>
            </w:r>
          </w:p>
        </w:tc>
        <w:tc>
          <w:tcPr>
            <w:tcW w:w="0" w:type="auto"/>
            <w:vAlign w:val="center"/>
            <w:hideMark/>
          </w:tcPr>
          <w:p w14:paraId="4A7BC836" w14:textId="77777777" w:rsidR="00966063" w:rsidRPr="00A66904" w:rsidRDefault="00966063" w:rsidP="00A66904">
            <w:pPr>
              <w:spacing w:line="480" w:lineRule="auto"/>
            </w:pPr>
            <w:r w:rsidRPr="00A66904">
              <w:t>Description</w:t>
            </w:r>
          </w:p>
        </w:tc>
      </w:tr>
      <w:tr w:rsidR="00966063" w:rsidRPr="00F369A5" w14:paraId="1C116F0E" w14:textId="77777777" w:rsidTr="00F71CA0">
        <w:trPr>
          <w:tblCellSpacing w:w="15" w:type="dxa"/>
        </w:trPr>
        <w:tc>
          <w:tcPr>
            <w:tcW w:w="0" w:type="auto"/>
            <w:vAlign w:val="center"/>
            <w:hideMark/>
          </w:tcPr>
          <w:p w14:paraId="2404676B" w14:textId="77777777" w:rsidR="00966063" w:rsidRPr="00A66904" w:rsidRDefault="00966063" w:rsidP="00A66904">
            <w:pPr>
              <w:spacing w:line="480" w:lineRule="auto"/>
            </w:pPr>
            <w:r w:rsidRPr="00A66904">
              <w:t>Objective</w:t>
            </w:r>
          </w:p>
        </w:tc>
        <w:tc>
          <w:tcPr>
            <w:tcW w:w="0" w:type="auto"/>
            <w:vAlign w:val="center"/>
            <w:hideMark/>
          </w:tcPr>
          <w:p w14:paraId="58003C2D" w14:textId="77777777" w:rsidR="00966063" w:rsidRPr="00A66904" w:rsidRDefault="00966063" w:rsidP="00A66904">
            <w:pPr>
              <w:spacing w:line="480" w:lineRule="auto"/>
            </w:pPr>
            <w:r w:rsidRPr="00A66904">
              <w:t>Deploy Gemini AI to support IT operations across Google Workspace</w:t>
            </w:r>
          </w:p>
        </w:tc>
      </w:tr>
    </w:tbl>
    <w:p w14:paraId="757C726F" w14:textId="77777777" w:rsidR="00831933" w:rsidRPr="00F369A5" w:rsidRDefault="00831933" w:rsidP="00831933">
      <w:r w:rsidRPr="00F369A5">
        <w:rPr>
          <w:b/>
          <w:bCs/>
        </w:rPr>
        <w:t>. AI Assistant Deployment</w:t>
      </w:r>
    </w:p>
    <w:p w14:paraId="423F0FF9" w14:textId="77777777" w:rsidR="00831933" w:rsidRPr="00F369A5" w:rsidRDefault="00831933" w:rsidP="00831933">
      <w:pPr>
        <w:numPr>
          <w:ilvl w:val="0"/>
          <w:numId w:val="62"/>
        </w:numPr>
        <w:spacing w:after="160" w:line="278" w:lineRule="auto"/>
      </w:pPr>
      <w:r w:rsidRPr="00F369A5">
        <w:t xml:space="preserve">Integration of </w:t>
      </w:r>
      <w:r w:rsidRPr="00F369A5">
        <w:rPr>
          <w:b/>
          <w:bCs/>
        </w:rPr>
        <w:t>Gemini AI</w:t>
      </w:r>
      <w:r w:rsidRPr="00F369A5">
        <w:t xml:space="preserve"> directly into Google Workspace</w:t>
      </w:r>
    </w:p>
    <w:p w14:paraId="0854A2D8" w14:textId="77777777" w:rsidR="00831933" w:rsidRPr="00F369A5" w:rsidRDefault="00831933" w:rsidP="00831933">
      <w:pPr>
        <w:numPr>
          <w:ilvl w:val="0"/>
          <w:numId w:val="62"/>
        </w:numPr>
        <w:spacing w:after="160" w:line="278" w:lineRule="auto"/>
      </w:pPr>
      <w:r w:rsidRPr="00F369A5">
        <w:t>Configured to handle IT support queries and internal automation tasks</w:t>
      </w:r>
    </w:p>
    <w:p w14:paraId="31F7F4B6" w14:textId="77777777" w:rsidR="00831933" w:rsidRPr="00F369A5" w:rsidRDefault="00831933" w:rsidP="00831933">
      <w:pPr>
        <w:numPr>
          <w:ilvl w:val="0"/>
          <w:numId w:val="62"/>
        </w:numPr>
        <w:spacing w:after="160" w:line="278" w:lineRule="auto"/>
      </w:pPr>
      <w:r w:rsidRPr="00F369A5">
        <w:t>API-based deployment via Google Cloud’s API Play Console</w:t>
      </w:r>
    </w:p>
    <w:p w14:paraId="1073C575" w14:textId="450DAEF7" w:rsidR="00831933" w:rsidRPr="00F369A5" w:rsidRDefault="00831933" w:rsidP="00831933">
      <w:pPr>
        <w:numPr>
          <w:ilvl w:val="0"/>
          <w:numId w:val="62"/>
        </w:numPr>
        <w:spacing w:after="160" w:line="278" w:lineRule="auto"/>
      </w:pPr>
      <w:r w:rsidRPr="00F369A5">
        <w:t xml:space="preserve">Seamless communication with external systems like </w:t>
      </w:r>
      <w:r w:rsidR="00B1607C" w:rsidRPr="00F369A5">
        <w:t>Fresh service</w:t>
      </w:r>
      <w:r w:rsidRPr="00F369A5">
        <w:t xml:space="preserve"> and </w:t>
      </w:r>
      <w:r w:rsidR="00B1607C" w:rsidRPr="00F369A5">
        <w:t>Flex Point</w:t>
      </w:r>
    </w:p>
    <w:p w14:paraId="446ADD17" w14:textId="77777777" w:rsidR="00831933" w:rsidRPr="00F369A5" w:rsidRDefault="00831933" w:rsidP="00831933">
      <w:pPr>
        <w:numPr>
          <w:ilvl w:val="0"/>
          <w:numId w:val="62"/>
        </w:numPr>
        <w:spacing w:after="160" w:line="278" w:lineRule="auto"/>
      </w:pPr>
      <w:r w:rsidRPr="00F369A5">
        <w:t>Load-tested and monitored for usage and response efficiency</w:t>
      </w:r>
    </w:p>
    <w:p w14:paraId="24DFE663" w14:textId="1F041275" w:rsidR="00966063" w:rsidRPr="00A66904" w:rsidRDefault="006C5AED" w:rsidP="00A66904">
      <w:pPr>
        <w:pStyle w:val="Subtitle"/>
        <w:spacing w:line="480" w:lineRule="auto"/>
      </w:pPr>
      <w:r w:rsidRPr="00A66904">
        <w:rPr>
          <w:noProof/>
        </w:rPr>
        <w:lastRenderedPageBreak/>
        <w:drawing>
          <wp:inline distT="0" distB="0" distL="0" distR="0" wp14:anchorId="7A44DFD4" wp14:editId="3F4BB33D">
            <wp:extent cx="5187462" cy="3428935"/>
            <wp:effectExtent l="0" t="0" r="0" b="635"/>
            <wp:docPr id="113243786"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3786" name="Picture 37" descr="A screen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187462" cy="3428935"/>
                    </a:xfrm>
                    <a:prstGeom prst="rect">
                      <a:avLst/>
                    </a:prstGeom>
                  </pic:spPr>
                </pic:pic>
              </a:graphicData>
            </a:graphic>
          </wp:inline>
        </w:drawing>
      </w:r>
    </w:p>
    <w:p w14:paraId="67F3BA5B" w14:textId="77777777" w:rsidR="00966063" w:rsidRPr="00A66904" w:rsidRDefault="00966063" w:rsidP="00A66904">
      <w:pPr>
        <w:pStyle w:val="Subtitle"/>
        <w:spacing w:line="480" w:lineRule="auto"/>
      </w:pPr>
    </w:p>
    <w:p w14:paraId="3877CD1F" w14:textId="77777777" w:rsidR="00966063" w:rsidRPr="00A66904" w:rsidRDefault="00966063" w:rsidP="00A66904">
      <w:pPr>
        <w:pStyle w:val="Subtitle"/>
        <w:spacing w:line="480" w:lineRule="auto"/>
      </w:pPr>
    </w:p>
    <w:p w14:paraId="397CC995" w14:textId="77777777" w:rsidR="00A71A27" w:rsidRDefault="00A71A27" w:rsidP="00FE28D5">
      <w:pPr>
        <w:pStyle w:val="Heading3"/>
      </w:pPr>
      <w:bookmarkStart w:id="31" w:name="_Toc197349122"/>
    </w:p>
    <w:p w14:paraId="250A2D4B" w14:textId="53E5FF37" w:rsidR="00966063" w:rsidRPr="00FE28D5" w:rsidRDefault="00966063" w:rsidP="00FE28D5">
      <w:pPr>
        <w:pStyle w:val="Heading3"/>
      </w:pPr>
      <w:r w:rsidRPr="00FE28D5">
        <w:t>Automation &amp; Optimization Features</w:t>
      </w:r>
      <w:bookmarkEnd w:id="31"/>
    </w:p>
    <w:p w14:paraId="56428029" w14:textId="77777777" w:rsidR="00966063" w:rsidRPr="00A66904" w:rsidRDefault="00966063" w:rsidP="00A66904">
      <w:pPr>
        <w:spacing w:line="480" w:lineRule="auto"/>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41"/>
        <w:gridCol w:w="4471"/>
      </w:tblGrid>
      <w:tr w:rsidR="00966063" w:rsidRPr="00F369A5" w14:paraId="45ED3AB9" w14:textId="77777777" w:rsidTr="00F71CA0">
        <w:trPr>
          <w:tblHeader/>
          <w:tblCellSpacing w:w="15" w:type="dxa"/>
        </w:trPr>
        <w:tc>
          <w:tcPr>
            <w:tcW w:w="0" w:type="auto"/>
            <w:vAlign w:val="center"/>
            <w:hideMark/>
          </w:tcPr>
          <w:p w14:paraId="12786779" w14:textId="77777777" w:rsidR="00966063" w:rsidRPr="00A66904" w:rsidRDefault="00966063" w:rsidP="00A66904">
            <w:pPr>
              <w:spacing w:line="480" w:lineRule="auto"/>
            </w:pPr>
            <w:r w:rsidRPr="00A66904">
              <w:t>Element</w:t>
            </w:r>
          </w:p>
        </w:tc>
        <w:tc>
          <w:tcPr>
            <w:tcW w:w="0" w:type="auto"/>
            <w:vAlign w:val="center"/>
            <w:hideMark/>
          </w:tcPr>
          <w:p w14:paraId="30263C8A" w14:textId="77777777" w:rsidR="00966063" w:rsidRPr="00A66904" w:rsidRDefault="00966063" w:rsidP="00A66904">
            <w:pPr>
              <w:spacing w:line="480" w:lineRule="auto"/>
            </w:pPr>
            <w:r w:rsidRPr="00A66904">
              <w:t>Description</w:t>
            </w:r>
          </w:p>
        </w:tc>
      </w:tr>
      <w:tr w:rsidR="00966063" w:rsidRPr="00F369A5" w14:paraId="282FD322" w14:textId="77777777" w:rsidTr="00F71CA0">
        <w:trPr>
          <w:tblCellSpacing w:w="15" w:type="dxa"/>
        </w:trPr>
        <w:tc>
          <w:tcPr>
            <w:tcW w:w="0" w:type="auto"/>
            <w:vAlign w:val="center"/>
            <w:hideMark/>
          </w:tcPr>
          <w:p w14:paraId="38F294B6" w14:textId="77777777" w:rsidR="00966063" w:rsidRPr="00A66904" w:rsidRDefault="00966063" w:rsidP="00A66904">
            <w:pPr>
              <w:spacing w:line="480" w:lineRule="auto"/>
            </w:pPr>
            <w:r w:rsidRPr="00A66904">
              <w:t>Objective</w:t>
            </w:r>
          </w:p>
        </w:tc>
        <w:tc>
          <w:tcPr>
            <w:tcW w:w="0" w:type="auto"/>
            <w:vAlign w:val="center"/>
            <w:hideMark/>
          </w:tcPr>
          <w:p w14:paraId="4D3FEB39" w14:textId="77777777" w:rsidR="00966063" w:rsidRPr="00A66904" w:rsidRDefault="00966063" w:rsidP="00A66904">
            <w:pPr>
              <w:spacing w:line="480" w:lineRule="auto"/>
            </w:pPr>
            <w:r w:rsidRPr="00A66904">
              <w:t>Reduce manual workload and improve incident response with automation</w:t>
            </w:r>
          </w:p>
        </w:tc>
      </w:tr>
      <w:tr w:rsidR="00831933" w:rsidRPr="00F369A5" w14:paraId="3478B2E2" w14:textId="77777777" w:rsidTr="00F71CA0">
        <w:trPr>
          <w:tblCellSpacing w:w="15" w:type="dxa"/>
        </w:trPr>
        <w:tc>
          <w:tcPr>
            <w:tcW w:w="0" w:type="auto"/>
            <w:vAlign w:val="center"/>
          </w:tcPr>
          <w:p w14:paraId="15734ADE" w14:textId="77777777" w:rsidR="00831933" w:rsidRPr="00F369A5" w:rsidRDefault="00831933" w:rsidP="00831933">
            <w:pPr>
              <w:numPr>
                <w:ilvl w:val="0"/>
                <w:numId w:val="64"/>
              </w:numPr>
              <w:spacing w:after="160" w:line="278" w:lineRule="auto"/>
            </w:pPr>
            <w:r w:rsidRPr="00F369A5">
              <w:t>Automation of routine IT tasks (e.g., password resets, onboarding/offboarding)</w:t>
            </w:r>
          </w:p>
          <w:p w14:paraId="030BD40F" w14:textId="77777777" w:rsidR="00831933" w:rsidRPr="00F369A5" w:rsidRDefault="00831933" w:rsidP="00831933">
            <w:pPr>
              <w:numPr>
                <w:ilvl w:val="0"/>
                <w:numId w:val="64"/>
              </w:numPr>
              <w:spacing w:after="160" w:line="278" w:lineRule="auto"/>
            </w:pPr>
            <w:r w:rsidRPr="00F369A5">
              <w:t>Smart ticket classification and routing powered by AI logic</w:t>
            </w:r>
          </w:p>
          <w:p w14:paraId="77D2F9C5" w14:textId="77777777" w:rsidR="00831933" w:rsidRPr="00F369A5" w:rsidRDefault="00831933" w:rsidP="00831933">
            <w:pPr>
              <w:numPr>
                <w:ilvl w:val="0"/>
                <w:numId w:val="64"/>
              </w:numPr>
              <w:spacing w:after="160" w:line="278" w:lineRule="auto"/>
            </w:pPr>
            <w:r w:rsidRPr="00F369A5">
              <w:lastRenderedPageBreak/>
              <w:t>Real-time optimization of workflows via machine learning triggers</w:t>
            </w:r>
          </w:p>
          <w:p w14:paraId="73C4EEDB" w14:textId="77777777" w:rsidR="00831933" w:rsidRPr="00F369A5" w:rsidRDefault="00831933" w:rsidP="00831933">
            <w:pPr>
              <w:numPr>
                <w:ilvl w:val="0"/>
                <w:numId w:val="64"/>
              </w:numPr>
              <w:spacing w:after="160" w:line="278" w:lineRule="auto"/>
            </w:pPr>
            <w:r w:rsidRPr="00F369A5">
              <w:t>Integration of task scheduling, escalation rules, and AI feedback learning loops</w:t>
            </w:r>
          </w:p>
          <w:p w14:paraId="650C34BA" w14:textId="77777777" w:rsidR="00831933" w:rsidRPr="00F369A5" w:rsidRDefault="00831933" w:rsidP="00831933">
            <w:pPr>
              <w:numPr>
                <w:ilvl w:val="0"/>
                <w:numId w:val="64"/>
              </w:numPr>
              <w:spacing w:after="160" w:line="278" w:lineRule="auto"/>
            </w:pPr>
            <w:r w:rsidRPr="00F369A5">
              <w:t>Reduction in manual workload across helpdesk and IT admin</w:t>
            </w:r>
          </w:p>
          <w:p w14:paraId="65544347" w14:textId="77777777" w:rsidR="00831933" w:rsidRPr="00A66904" w:rsidRDefault="00831933" w:rsidP="00A66904">
            <w:pPr>
              <w:spacing w:line="480" w:lineRule="auto"/>
            </w:pPr>
          </w:p>
        </w:tc>
        <w:tc>
          <w:tcPr>
            <w:tcW w:w="0" w:type="auto"/>
            <w:vAlign w:val="center"/>
          </w:tcPr>
          <w:p w14:paraId="6CA5ECC2" w14:textId="77777777" w:rsidR="00831933" w:rsidRPr="00A66904" w:rsidRDefault="00831933" w:rsidP="00A66904">
            <w:pPr>
              <w:spacing w:line="480" w:lineRule="auto"/>
            </w:pPr>
          </w:p>
        </w:tc>
      </w:tr>
    </w:tbl>
    <w:p w14:paraId="5A01BCDC" w14:textId="59DF00BC" w:rsidR="006C5AED" w:rsidRDefault="006C5AED" w:rsidP="00A66904">
      <w:pPr>
        <w:spacing w:line="480" w:lineRule="auto"/>
      </w:pPr>
      <w:r>
        <w:rPr>
          <w:noProof/>
        </w:rPr>
        <w:drawing>
          <wp:inline distT="0" distB="0" distL="0" distR="0" wp14:anchorId="5B2C247B" wp14:editId="47806A02">
            <wp:extent cx="5222631" cy="3434326"/>
            <wp:effectExtent l="0" t="0" r="0" b="0"/>
            <wp:docPr id="1508592251"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92251" name="Picture 38"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225761" cy="3436384"/>
                    </a:xfrm>
                    <a:prstGeom prst="rect">
                      <a:avLst/>
                    </a:prstGeom>
                  </pic:spPr>
                </pic:pic>
              </a:graphicData>
            </a:graphic>
          </wp:inline>
        </w:drawing>
      </w:r>
    </w:p>
    <w:p w14:paraId="013999C8" w14:textId="77777777" w:rsidR="006C5AED" w:rsidRDefault="006C5AED" w:rsidP="00A66904">
      <w:pPr>
        <w:spacing w:line="480" w:lineRule="auto"/>
      </w:pPr>
    </w:p>
    <w:p w14:paraId="700C80C2" w14:textId="77777777" w:rsidR="006C5AED" w:rsidRDefault="006C5AED" w:rsidP="00A66904">
      <w:pPr>
        <w:spacing w:line="480" w:lineRule="auto"/>
      </w:pPr>
    </w:p>
    <w:p w14:paraId="2EBD5A39" w14:textId="78A08397" w:rsidR="00966063" w:rsidRPr="00FE28D5" w:rsidRDefault="00966063" w:rsidP="00FE28D5">
      <w:pPr>
        <w:pStyle w:val="Heading3"/>
      </w:pPr>
      <w:bookmarkStart w:id="32" w:name="_Toc197349123"/>
      <w:r w:rsidRPr="00FE28D5">
        <w:t>Performance Analytics Dashboard</w:t>
      </w:r>
      <w:bookmarkEnd w:id="32"/>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88"/>
        <w:gridCol w:w="4424"/>
      </w:tblGrid>
      <w:tr w:rsidR="00966063" w:rsidRPr="00F369A5" w14:paraId="01EC8A2D" w14:textId="77777777" w:rsidTr="00F71CA0">
        <w:trPr>
          <w:tblHeader/>
          <w:tblCellSpacing w:w="15" w:type="dxa"/>
        </w:trPr>
        <w:tc>
          <w:tcPr>
            <w:tcW w:w="0" w:type="auto"/>
            <w:vAlign w:val="center"/>
            <w:hideMark/>
          </w:tcPr>
          <w:p w14:paraId="313B1858" w14:textId="77777777" w:rsidR="00966063" w:rsidRPr="00F369A5" w:rsidRDefault="00966063" w:rsidP="00A66904">
            <w:pPr>
              <w:spacing w:line="480" w:lineRule="auto"/>
              <w:rPr>
                <w:b/>
                <w:bCs/>
              </w:rPr>
            </w:pPr>
            <w:r w:rsidRPr="00F369A5">
              <w:rPr>
                <w:b/>
                <w:bCs/>
              </w:rPr>
              <w:t>Element</w:t>
            </w:r>
          </w:p>
        </w:tc>
        <w:tc>
          <w:tcPr>
            <w:tcW w:w="0" w:type="auto"/>
            <w:vAlign w:val="center"/>
            <w:hideMark/>
          </w:tcPr>
          <w:p w14:paraId="4321C76D" w14:textId="77777777" w:rsidR="00966063" w:rsidRPr="00A66904" w:rsidRDefault="00966063" w:rsidP="00A66904">
            <w:pPr>
              <w:spacing w:line="480" w:lineRule="auto"/>
            </w:pPr>
            <w:r w:rsidRPr="00A66904">
              <w:t>Description</w:t>
            </w:r>
          </w:p>
        </w:tc>
      </w:tr>
      <w:tr w:rsidR="00966063" w:rsidRPr="00F369A5" w14:paraId="7E5D015E" w14:textId="77777777" w:rsidTr="00F71CA0">
        <w:trPr>
          <w:tblCellSpacing w:w="15" w:type="dxa"/>
        </w:trPr>
        <w:tc>
          <w:tcPr>
            <w:tcW w:w="0" w:type="auto"/>
            <w:vAlign w:val="center"/>
            <w:hideMark/>
          </w:tcPr>
          <w:p w14:paraId="6A7D9133" w14:textId="77777777" w:rsidR="00966063" w:rsidRPr="00A66904" w:rsidRDefault="00966063" w:rsidP="00A66904">
            <w:pPr>
              <w:spacing w:line="480" w:lineRule="auto"/>
            </w:pPr>
            <w:r w:rsidRPr="00A66904">
              <w:t>Objective</w:t>
            </w:r>
          </w:p>
        </w:tc>
        <w:tc>
          <w:tcPr>
            <w:tcW w:w="0" w:type="auto"/>
            <w:vAlign w:val="center"/>
            <w:hideMark/>
          </w:tcPr>
          <w:p w14:paraId="6E383BDA" w14:textId="77777777" w:rsidR="00966063" w:rsidRPr="00A66904" w:rsidRDefault="00966063" w:rsidP="00A66904">
            <w:pPr>
              <w:spacing w:line="480" w:lineRule="auto"/>
            </w:pPr>
            <w:r w:rsidRPr="00A66904">
              <w:t>Enable real-time insight into IT operations, AI usage, and service health</w:t>
            </w:r>
          </w:p>
        </w:tc>
      </w:tr>
      <w:tr w:rsidR="00831933" w:rsidRPr="00F369A5" w14:paraId="7F1BB5D8" w14:textId="77777777" w:rsidTr="00F71CA0">
        <w:trPr>
          <w:tblCellSpacing w:w="15" w:type="dxa"/>
        </w:trPr>
        <w:tc>
          <w:tcPr>
            <w:tcW w:w="0" w:type="auto"/>
            <w:vAlign w:val="center"/>
          </w:tcPr>
          <w:p w14:paraId="651C10AF" w14:textId="77777777" w:rsidR="00831933" w:rsidRPr="00F369A5" w:rsidRDefault="00831933" w:rsidP="00831933">
            <w:pPr>
              <w:numPr>
                <w:ilvl w:val="0"/>
                <w:numId w:val="65"/>
              </w:numPr>
              <w:spacing w:after="160" w:line="278" w:lineRule="auto"/>
            </w:pPr>
            <w:r w:rsidRPr="00F369A5">
              <w:lastRenderedPageBreak/>
              <w:t>Custom-designed dashboard displaying real-time metrics and KPIs</w:t>
            </w:r>
          </w:p>
          <w:p w14:paraId="00B8F51A" w14:textId="77777777" w:rsidR="00831933" w:rsidRPr="00F369A5" w:rsidRDefault="00831933" w:rsidP="00831933">
            <w:pPr>
              <w:numPr>
                <w:ilvl w:val="0"/>
                <w:numId w:val="65"/>
              </w:numPr>
              <w:spacing w:after="160" w:line="278" w:lineRule="auto"/>
            </w:pPr>
            <w:r w:rsidRPr="00F369A5">
              <w:t>Tracks AI ticket resolution rates, mean response time, and workflow automation volume</w:t>
            </w:r>
          </w:p>
          <w:p w14:paraId="529F8CA8" w14:textId="77777777" w:rsidR="00831933" w:rsidRPr="00F369A5" w:rsidRDefault="00831933" w:rsidP="00831933">
            <w:pPr>
              <w:numPr>
                <w:ilvl w:val="0"/>
                <w:numId w:val="65"/>
              </w:numPr>
              <w:spacing w:after="160" w:line="278" w:lineRule="auto"/>
            </w:pPr>
            <w:r w:rsidRPr="00F369A5">
              <w:t>Visual reports for IT managers and stakeholders</w:t>
            </w:r>
          </w:p>
          <w:p w14:paraId="4DE3FB4C" w14:textId="77777777" w:rsidR="00831933" w:rsidRPr="00F369A5" w:rsidRDefault="00831933" w:rsidP="00831933">
            <w:pPr>
              <w:numPr>
                <w:ilvl w:val="0"/>
                <w:numId w:val="65"/>
              </w:numPr>
              <w:spacing w:after="160" w:line="278" w:lineRule="auto"/>
            </w:pPr>
            <w:r w:rsidRPr="00F369A5">
              <w:t>Configurable notifications and alerts for key metrics (e.g., SLA breaches, queue spikes)</w:t>
            </w:r>
          </w:p>
          <w:p w14:paraId="3E2C77FD" w14:textId="77777777" w:rsidR="00831933" w:rsidRPr="00F369A5" w:rsidRDefault="00831933" w:rsidP="00831933">
            <w:pPr>
              <w:numPr>
                <w:ilvl w:val="0"/>
                <w:numId w:val="65"/>
              </w:numPr>
              <w:spacing w:after="160" w:line="278" w:lineRule="auto"/>
            </w:pPr>
            <w:r w:rsidRPr="00F369A5">
              <w:t>Integrated with Google Operations Suite and Workspace Analytics</w:t>
            </w:r>
          </w:p>
          <w:p w14:paraId="72CE7E71" w14:textId="77777777" w:rsidR="00831933" w:rsidRPr="00A66904" w:rsidRDefault="00831933" w:rsidP="00A66904">
            <w:pPr>
              <w:spacing w:line="480" w:lineRule="auto"/>
            </w:pPr>
          </w:p>
        </w:tc>
        <w:tc>
          <w:tcPr>
            <w:tcW w:w="0" w:type="auto"/>
            <w:vAlign w:val="center"/>
          </w:tcPr>
          <w:p w14:paraId="76D5B207" w14:textId="77777777" w:rsidR="00831933" w:rsidRPr="00A66904" w:rsidRDefault="00831933" w:rsidP="00A66904">
            <w:pPr>
              <w:spacing w:line="480" w:lineRule="auto"/>
            </w:pPr>
          </w:p>
        </w:tc>
      </w:tr>
    </w:tbl>
    <w:p w14:paraId="7B26639A" w14:textId="28401E7A" w:rsidR="00966063" w:rsidRDefault="006C5AED" w:rsidP="00A66904">
      <w:pPr>
        <w:spacing w:after="160" w:line="480" w:lineRule="auto"/>
        <w:ind w:left="720"/>
      </w:pPr>
      <w:r>
        <w:rPr>
          <w:noProof/>
        </w:rPr>
        <w:drawing>
          <wp:inline distT="0" distB="0" distL="0" distR="0" wp14:anchorId="3EDDECA9" wp14:editId="62CCEE07">
            <wp:extent cx="4237892" cy="2809867"/>
            <wp:effectExtent l="0" t="0" r="4445" b="0"/>
            <wp:docPr id="476675692" name="Picture 40"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75692" name="Picture 40" descr="A screenshot of a projec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4271391" cy="2832078"/>
                    </a:xfrm>
                    <a:prstGeom prst="rect">
                      <a:avLst/>
                    </a:prstGeom>
                  </pic:spPr>
                </pic:pic>
              </a:graphicData>
            </a:graphic>
          </wp:inline>
        </w:drawing>
      </w:r>
    </w:p>
    <w:p w14:paraId="6D689467" w14:textId="3BEAB0F6" w:rsidR="006C5AED" w:rsidRDefault="006C5AED" w:rsidP="00A66904">
      <w:pPr>
        <w:spacing w:after="160" w:line="480" w:lineRule="auto"/>
        <w:ind w:left="720"/>
      </w:pPr>
      <w:r>
        <w:rPr>
          <w:noProof/>
        </w:rPr>
        <w:lastRenderedPageBreak/>
        <w:drawing>
          <wp:inline distT="0" distB="0" distL="0" distR="0" wp14:anchorId="35939EE4" wp14:editId="4235640F">
            <wp:extent cx="5591908" cy="3710017"/>
            <wp:effectExtent l="0" t="0" r="0" b="0"/>
            <wp:docPr id="1497350879" name="Picture 45" descr="A screenshot of a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50879" name="Picture 45" descr="A screenshot of a dashboard&#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635979" cy="3739257"/>
                    </a:xfrm>
                    <a:prstGeom prst="rect">
                      <a:avLst/>
                    </a:prstGeom>
                  </pic:spPr>
                </pic:pic>
              </a:graphicData>
            </a:graphic>
          </wp:inline>
        </w:drawing>
      </w:r>
    </w:p>
    <w:p w14:paraId="51C704E7" w14:textId="608F1788" w:rsidR="006C5AED" w:rsidRDefault="006C5AED" w:rsidP="00A66904">
      <w:pPr>
        <w:spacing w:after="160" w:line="480" w:lineRule="auto"/>
        <w:ind w:left="720"/>
      </w:pPr>
    </w:p>
    <w:p w14:paraId="273118AD" w14:textId="03C0B6CA" w:rsidR="006C5AED" w:rsidRDefault="00FE28D5" w:rsidP="00A66904">
      <w:pPr>
        <w:spacing w:after="160" w:line="480" w:lineRule="auto"/>
        <w:ind w:left="720"/>
      </w:pPr>
      <w:r>
        <w:rPr>
          <w:noProof/>
        </w:rPr>
        <w:drawing>
          <wp:inline distT="0" distB="0" distL="0" distR="0" wp14:anchorId="1946DE40" wp14:editId="4EC904BB">
            <wp:extent cx="4489820" cy="3675185"/>
            <wp:effectExtent l="0" t="0" r="0" b="0"/>
            <wp:docPr id="319060027" name="Picture 42"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60027" name="Picture 42" descr="A screenshot of a web page&#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4507657" cy="3689786"/>
                    </a:xfrm>
                    <a:prstGeom prst="rect">
                      <a:avLst/>
                    </a:prstGeom>
                  </pic:spPr>
                </pic:pic>
              </a:graphicData>
            </a:graphic>
          </wp:inline>
        </w:drawing>
      </w:r>
    </w:p>
    <w:p w14:paraId="0AC8180A" w14:textId="316287FE" w:rsidR="00966063" w:rsidRPr="00430841" w:rsidRDefault="00966063" w:rsidP="00FE28D5">
      <w:pPr>
        <w:pStyle w:val="Heading3"/>
      </w:pPr>
      <w:bookmarkStart w:id="33" w:name="_Toc197349124"/>
      <w:r w:rsidRPr="00430841">
        <w:lastRenderedPageBreak/>
        <w:t>MFA &amp; SSO Integration</w:t>
      </w:r>
      <w:bookmarkEnd w:id="3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04"/>
        <w:gridCol w:w="4208"/>
      </w:tblGrid>
      <w:tr w:rsidR="00966063" w:rsidRPr="00F369A5" w14:paraId="72A9701B" w14:textId="77777777" w:rsidTr="00F71CA0">
        <w:trPr>
          <w:tblHeader/>
          <w:tblCellSpacing w:w="15" w:type="dxa"/>
        </w:trPr>
        <w:tc>
          <w:tcPr>
            <w:tcW w:w="0" w:type="auto"/>
            <w:vAlign w:val="center"/>
            <w:hideMark/>
          </w:tcPr>
          <w:p w14:paraId="394EEC4F" w14:textId="77777777" w:rsidR="00966063" w:rsidRPr="00F369A5" w:rsidRDefault="00966063" w:rsidP="00A66904">
            <w:pPr>
              <w:spacing w:line="480" w:lineRule="auto"/>
              <w:rPr>
                <w:b/>
                <w:bCs/>
              </w:rPr>
            </w:pPr>
            <w:r w:rsidRPr="00F369A5">
              <w:rPr>
                <w:b/>
                <w:bCs/>
              </w:rPr>
              <w:t>Element</w:t>
            </w:r>
          </w:p>
        </w:tc>
        <w:tc>
          <w:tcPr>
            <w:tcW w:w="0" w:type="auto"/>
            <w:vAlign w:val="center"/>
            <w:hideMark/>
          </w:tcPr>
          <w:p w14:paraId="23CC60C7" w14:textId="77777777" w:rsidR="00966063" w:rsidRPr="00A66904" w:rsidRDefault="00966063" w:rsidP="00A66904">
            <w:pPr>
              <w:spacing w:line="480" w:lineRule="auto"/>
            </w:pPr>
            <w:r w:rsidRPr="00A66904">
              <w:t>Description</w:t>
            </w:r>
          </w:p>
        </w:tc>
      </w:tr>
      <w:tr w:rsidR="00966063" w:rsidRPr="00F369A5" w14:paraId="4F805C6E" w14:textId="77777777" w:rsidTr="00831933">
        <w:trPr>
          <w:trHeight w:val="483"/>
          <w:tblCellSpacing w:w="15" w:type="dxa"/>
        </w:trPr>
        <w:tc>
          <w:tcPr>
            <w:tcW w:w="0" w:type="auto"/>
            <w:vAlign w:val="center"/>
            <w:hideMark/>
          </w:tcPr>
          <w:p w14:paraId="693EB664" w14:textId="77777777" w:rsidR="00966063" w:rsidRPr="00A66904" w:rsidRDefault="00966063" w:rsidP="00A66904">
            <w:pPr>
              <w:spacing w:line="480" w:lineRule="auto"/>
            </w:pPr>
            <w:r w:rsidRPr="00A66904">
              <w:t>Objective</w:t>
            </w:r>
          </w:p>
        </w:tc>
        <w:tc>
          <w:tcPr>
            <w:tcW w:w="0" w:type="auto"/>
            <w:vAlign w:val="center"/>
            <w:hideMark/>
          </w:tcPr>
          <w:p w14:paraId="25E7FA77" w14:textId="77777777" w:rsidR="00966063" w:rsidRPr="00A66904" w:rsidRDefault="00966063" w:rsidP="00A66904">
            <w:pPr>
              <w:spacing w:line="480" w:lineRule="auto"/>
            </w:pPr>
            <w:r w:rsidRPr="00A66904">
              <w:t>Enforce secure, centralized access using modern identity protocols</w:t>
            </w:r>
          </w:p>
        </w:tc>
      </w:tr>
      <w:tr w:rsidR="00831933" w:rsidRPr="00F369A5" w14:paraId="5F34CAA3" w14:textId="77777777" w:rsidTr="00831933">
        <w:trPr>
          <w:trHeight w:val="483"/>
          <w:tblCellSpacing w:w="15" w:type="dxa"/>
        </w:trPr>
        <w:tc>
          <w:tcPr>
            <w:tcW w:w="0" w:type="auto"/>
            <w:vAlign w:val="center"/>
          </w:tcPr>
          <w:p w14:paraId="074EBB0A" w14:textId="77777777" w:rsidR="00831933" w:rsidRPr="00F369A5" w:rsidRDefault="00831933" w:rsidP="00831933">
            <w:r w:rsidRPr="00F369A5">
              <w:rPr>
                <w:b/>
                <w:bCs/>
              </w:rPr>
              <w:t>Multi-Factor Authentication (MFA)</w:t>
            </w:r>
          </w:p>
          <w:p w14:paraId="726A30B8" w14:textId="1BFBEC0A" w:rsidR="00831933" w:rsidRPr="00F369A5" w:rsidRDefault="00831933" w:rsidP="00831933">
            <w:pPr>
              <w:numPr>
                <w:ilvl w:val="0"/>
                <w:numId w:val="66"/>
              </w:numPr>
              <w:spacing w:after="160" w:line="278" w:lineRule="auto"/>
            </w:pPr>
            <w:r w:rsidRPr="00F369A5">
              <w:t xml:space="preserve">Enforced across Workspace, </w:t>
            </w:r>
            <w:r w:rsidR="00B1607C" w:rsidRPr="00F369A5">
              <w:t>Fresh service</w:t>
            </w:r>
            <w:r w:rsidRPr="00F369A5">
              <w:t xml:space="preserve">, </w:t>
            </w:r>
            <w:r w:rsidR="00B1607C" w:rsidRPr="00F369A5">
              <w:t>flex Point</w:t>
            </w:r>
            <w:r w:rsidRPr="00F369A5">
              <w:t>, and admin portals</w:t>
            </w:r>
          </w:p>
          <w:p w14:paraId="6EDBE49F" w14:textId="77777777" w:rsidR="00831933" w:rsidRPr="00F369A5" w:rsidRDefault="00831933" w:rsidP="00831933">
            <w:pPr>
              <w:numPr>
                <w:ilvl w:val="0"/>
                <w:numId w:val="66"/>
              </w:numPr>
              <w:spacing w:after="160" w:line="278" w:lineRule="auto"/>
            </w:pPr>
            <w:r w:rsidRPr="00F369A5">
              <w:t xml:space="preserve">Methods used: </w:t>
            </w:r>
          </w:p>
          <w:p w14:paraId="04DEA99E" w14:textId="77777777" w:rsidR="00831933" w:rsidRPr="00F369A5" w:rsidRDefault="00831933" w:rsidP="00831933">
            <w:pPr>
              <w:numPr>
                <w:ilvl w:val="1"/>
                <w:numId w:val="66"/>
              </w:numPr>
              <w:spacing w:after="160" w:line="278" w:lineRule="auto"/>
            </w:pPr>
            <w:r w:rsidRPr="00F369A5">
              <w:t>Google Authenticator or Authy</w:t>
            </w:r>
          </w:p>
          <w:p w14:paraId="6D1DBDA1" w14:textId="77777777" w:rsidR="00831933" w:rsidRPr="00F369A5" w:rsidRDefault="00831933" w:rsidP="00831933">
            <w:pPr>
              <w:numPr>
                <w:ilvl w:val="1"/>
                <w:numId w:val="66"/>
              </w:numPr>
              <w:spacing w:after="160" w:line="278" w:lineRule="auto"/>
            </w:pPr>
            <w:r w:rsidRPr="00F369A5">
              <w:t>YubiKey for elevated access</w:t>
            </w:r>
          </w:p>
          <w:p w14:paraId="2900C246" w14:textId="77777777" w:rsidR="00831933" w:rsidRPr="00F369A5" w:rsidRDefault="00831933" w:rsidP="00831933">
            <w:pPr>
              <w:numPr>
                <w:ilvl w:val="1"/>
                <w:numId w:val="66"/>
              </w:numPr>
              <w:spacing w:after="160" w:line="278" w:lineRule="auto"/>
            </w:pPr>
            <w:r w:rsidRPr="00F369A5">
              <w:t>Backup SMS/email for fallback</w:t>
            </w:r>
          </w:p>
          <w:p w14:paraId="1D29C9C7" w14:textId="77777777" w:rsidR="00831933" w:rsidRPr="00F369A5" w:rsidRDefault="00831933" w:rsidP="00831933">
            <w:pPr>
              <w:numPr>
                <w:ilvl w:val="0"/>
                <w:numId w:val="66"/>
              </w:numPr>
              <w:spacing w:after="160" w:line="278" w:lineRule="auto"/>
            </w:pPr>
            <w:r w:rsidRPr="00F369A5">
              <w:t>MFA policies documented and monitored via Google Admin Console</w:t>
            </w:r>
          </w:p>
          <w:p w14:paraId="672EA2AB" w14:textId="77777777" w:rsidR="00831933" w:rsidRPr="00F369A5" w:rsidRDefault="00831933" w:rsidP="00831933">
            <w:r w:rsidRPr="00F369A5">
              <w:rPr>
                <w:b/>
                <w:bCs/>
              </w:rPr>
              <w:t>Single Sign-On (SSO)</w:t>
            </w:r>
          </w:p>
          <w:p w14:paraId="03236FFD" w14:textId="77777777" w:rsidR="00831933" w:rsidRPr="00F369A5" w:rsidRDefault="00831933" w:rsidP="00831933">
            <w:pPr>
              <w:numPr>
                <w:ilvl w:val="0"/>
                <w:numId w:val="67"/>
              </w:numPr>
              <w:spacing w:after="160" w:line="278" w:lineRule="auto"/>
            </w:pPr>
            <w:r w:rsidRPr="00F369A5">
              <w:t>Google Workspace SSO as identity provider</w:t>
            </w:r>
          </w:p>
          <w:p w14:paraId="018BE5AD" w14:textId="582BD2D8" w:rsidR="00831933" w:rsidRPr="00F369A5" w:rsidRDefault="00831933" w:rsidP="00831933">
            <w:pPr>
              <w:numPr>
                <w:ilvl w:val="0"/>
                <w:numId w:val="67"/>
              </w:numPr>
              <w:spacing w:after="160" w:line="278" w:lineRule="auto"/>
            </w:pPr>
            <w:r w:rsidRPr="00F369A5">
              <w:t xml:space="preserve">SAML/OAuth integration with </w:t>
            </w:r>
            <w:r w:rsidR="00B1607C" w:rsidRPr="00F369A5">
              <w:t>Fresh service</w:t>
            </w:r>
            <w:r w:rsidRPr="00F369A5">
              <w:t xml:space="preserve">, </w:t>
            </w:r>
            <w:r w:rsidR="00B1607C" w:rsidRPr="00F369A5">
              <w:t>flex Point</w:t>
            </w:r>
            <w:r w:rsidRPr="00F369A5">
              <w:t>, Slack, and LastPass</w:t>
            </w:r>
          </w:p>
          <w:p w14:paraId="6EF6CA21" w14:textId="77777777" w:rsidR="00831933" w:rsidRPr="00F369A5" w:rsidRDefault="00831933" w:rsidP="00831933">
            <w:pPr>
              <w:numPr>
                <w:ilvl w:val="0"/>
                <w:numId w:val="67"/>
              </w:numPr>
              <w:spacing w:after="160" w:line="278" w:lineRule="auto"/>
            </w:pPr>
            <w:r w:rsidRPr="00F369A5">
              <w:t xml:space="preserve">Benefits: </w:t>
            </w:r>
          </w:p>
          <w:p w14:paraId="0CB5523D" w14:textId="77777777" w:rsidR="00831933" w:rsidRPr="00F369A5" w:rsidRDefault="00831933" w:rsidP="00831933">
            <w:pPr>
              <w:numPr>
                <w:ilvl w:val="1"/>
                <w:numId w:val="67"/>
              </w:numPr>
              <w:spacing w:after="160" w:line="278" w:lineRule="auto"/>
            </w:pPr>
            <w:r w:rsidRPr="00F369A5">
              <w:t>Unified user management</w:t>
            </w:r>
          </w:p>
          <w:p w14:paraId="2320B75E" w14:textId="77777777" w:rsidR="00831933" w:rsidRPr="00F369A5" w:rsidRDefault="00831933" w:rsidP="00831933">
            <w:pPr>
              <w:numPr>
                <w:ilvl w:val="1"/>
                <w:numId w:val="67"/>
              </w:numPr>
              <w:spacing w:after="160" w:line="278" w:lineRule="auto"/>
            </w:pPr>
            <w:r w:rsidRPr="00F369A5">
              <w:t>Streamlined onboarding/offboarding</w:t>
            </w:r>
          </w:p>
          <w:p w14:paraId="39275662" w14:textId="77777777" w:rsidR="00831933" w:rsidRPr="00F369A5" w:rsidRDefault="00831933" w:rsidP="00831933">
            <w:pPr>
              <w:numPr>
                <w:ilvl w:val="1"/>
                <w:numId w:val="67"/>
              </w:numPr>
              <w:spacing w:after="160" w:line="278" w:lineRule="auto"/>
            </w:pPr>
            <w:r w:rsidRPr="00F369A5">
              <w:t>Enhanced security via centralized audit logging</w:t>
            </w:r>
          </w:p>
          <w:p w14:paraId="23D63A9B" w14:textId="77777777" w:rsidR="00831933" w:rsidRPr="00A66904" w:rsidRDefault="00831933" w:rsidP="00A66904">
            <w:pPr>
              <w:spacing w:line="480" w:lineRule="auto"/>
            </w:pPr>
          </w:p>
        </w:tc>
        <w:tc>
          <w:tcPr>
            <w:tcW w:w="0" w:type="auto"/>
            <w:vAlign w:val="center"/>
          </w:tcPr>
          <w:p w14:paraId="6C930507" w14:textId="77777777" w:rsidR="00831933" w:rsidRPr="00A66904" w:rsidRDefault="00831933" w:rsidP="00A66904">
            <w:pPr>
              <w:spacing w:line="480" w:lineRule="auto"/>
            </w:pPr>
          </w:p>
        </w:tc>
      </w:tr>
    </w:tbl>
    <w:p w14:paraId="4E405FB7" w14:textId="652448E7" w:rsidR="00966063" w:rsidRDefault="006C5AED" w:rsidP="00A66904">
      <w:pPr>
        <w:spacing w:after="160" w:line="480" w:lineRule="auto"/>
        <w:ind w:left="720"/>
        <w:rPr>
          <w:b/>
          <w:bCs/>
        </w:rPr>
      </w:pPr>
      <w:r>
        <w:rPr>
          <w:noProof/>
        </w:rPr>
        <w:lastRenderedPageBreak/>
        <w:drawing>
          <wp:inline distT="0" distB="0" distL="0" distR="0" wp14:anchorId="3C0DB663" wp14:editId="751AC017">
            <wp:extent cx="4413739" cy="2896752"/>
            <wp:effectExtent l="0" t="0" r="0" b="0"/>
            <wp:docPr id="458940359" name="Picture 44" descr="A screenshot of a security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40359" name="Picture 44" descr="A screenshot of a security accoun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4413739" cy="2896752"/>
                    </a:xfrm>
                    <a:prstGeom prst="rect">
                      <a:avLst/>
                    </a:prstGeom>
                  </pic:spPr>
                </pic:pic>
              </a:graphicData>
            </a:graphic>
          </wp:inline>
        </w:drawing>
      </w:r>
    </w:p>
    <w:p w14:paraId="2AC91027" w14:textId="3922768F" w:rsidR="006C5AED" w:rsidRDefault="00FE28D5" w:rsidP="00A66904">
      <w:pPr>
        <w:pStyle w:val="Subtitle"/>
        <w:spacing w:line="480" w:lineRule="auto"/>
      </w:pPr>
      <w:r>
        <w:rPr>
          <w:noProof/>
        </w:rPr>
        <w:drawing>
          <wp:inline distT="0" distB="0" distL="0" distR="0" wp14:anchorId="7A2B2303" wp14:editId="63EB2CD6">
            <wp:extent cx="4853354" cy="3173347"/>
            <wp:effectExtent l="0" t="0" r="0" b="1905"/>
            <wp:docPr id="1654371918"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71918" name="Picture 46"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4855760" cy="3174920"/>
                    </a:xfrm>
                    <a:prstGeom prst="rect">
                      <a:avLst/>
                    </a:prstGeom>
                  </pic:spPr>
                </pic:pic>
              </a:graphicData>
            </a:graphic>
          </wp:inline>
        </w:drawing>
      </w:r>
    </w:p>
    <w:p w14:paraId="2E33CC72" w14:textId="77777777" w:rsidR="006C5AED" w:rsidRDefault="006C5AED" w:rsidP="00A66904">
      <w:pPr>
        <w:pStyle w:val="Subtitle"/>
        <w:spacing w:line="480" w:lineRule="auto"/>
      </w:pPr>
    </w:p>
    <w:p w14:paraId="1CA6A615" w14:textId="77777777" w:rsidR="006C5AED" w:rsidRDefault="006C5AED" w:rsidP="00A66904">
      <w:pPr>
        <w:pStyle w:val="Subtitle"/>
        <w:spacing w:line="480" w:lineRule="auto"/>
      </w:pPr>
    </w:p>
    <w:p w14:paraId="76850DB8" w14:textId="372FB9AB" w:rsidR="00966063" w:rsidRPr="00966063" w:rsidRDefault="00966063" w:rsidP="00831933"/>
    <w:p w14:paraId="696C39E9" w14:textId="4E7F4340" w:rsidR="00966063" w:rsidRPr="00F369A5" w:rsidRDefault="00966063" w:rsidP="00FE28D5">
      <w:pPr>
        <w:pStyle w:val="Heading3"/>
      </w:pPr>
      <w:bookmarkStart w:id="34" w:name="_Toc197349126"/>
      <w:r w:rsidRPr="00F369A5">
        <w:lastRenderedPageBreak/>
        <w:t>Zero Trust Architecture</w:t>
      </w:r>
      <w:bookmarkEnd w:id="3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8"/>
        <w:gridCol w:w="6175"/>
      </w:tblGrid>
      <w:tr w:rsidR="00966063" w:rsidRPr="00F369A5" w14:paraId="0EBAB0A9" w14:textId="77777777" w:rsidTr="00F71CA0">
        <w:trPr>
          <w:tblHeader/>
          <w:tblCellSpacing w:w="15" w:type="dxa"/>
        </w:trPr>
        <w:tc>
          <w:tcPr>
            <w:tcW w:w="0" w:type="auto"/>
            <w:vAlign w:val="center"/>
            <w:hideMark/>
          </w:tcPr>
          <w:p w14:paraId="77F69966" w14:textId="77777777" w:rsidR="00966063" w:rsidRPr="00F369A5" w:rsidRDefault="00966063" w:rsidP="00A66904">
            <w:pPr>
              <w:spacing w:line="480" w:lineRule="auto"/>
              <w:rPr>
                <w:b/>
                <w:bCs/>
              </w:rPr>
            </w:pPr>
            <w:r w:rsidRPr="00F369A5">
              <w:rPr>
                <w:b/>
                <w:bCs/>
              </w:rPr>
              <w:t>Element</w:t>
            </w:r>
          </w:p>
        </w:tc>
        <w:tc>
          <w:tcPr>
            <w:tcW w:w="0" w:type="auto"/>
            <w:vAlign w:val="center"/>
            <w:hideMark/>
          </w:tcPr>
          <w:p w14:paraId="4A67E4A0" w14:textId="77777777" w:rsidR="00966063" w:rsidRPr="00A66904" w:rsidRDefault="00966063" w:rsidP="00A66904">
            <w:pPr>
              <w:spacing w:line="480" w:lineRule="auto"/>
            </w:pPr>
            <w:r w:rsidRPr="00A66904">
              <w:t>Description</w:t>
            </w:r>
          </w:p>
        </w:tc>
      </w:tr>
      <w:tr w:rsidR="00966063" w:rsidRPr="00F369A5" w14:paraId="7634D2F1" w14:textId="77777777" w:rsidTr="00F71CA0">
        <w:trPr>
          <w:tblCellSpacing w:w="15" w:type="dxa"/>
        </w:trPr>
        <w:tc>
          <w:tcPr>
            <w:tcW w:w="0" w:type="auto"/>
            <w:vAlign w:val="center"/>
            <w:hideMark/>
          </w:tcPr>
          <w:p w14:paraId="2B17F167" w14:textId="77777777" w:rsidR="00966063" w:rsidRPr="00A66904" w:rsidRDefault="00966063" w:rsidP="00A66904">
            <w:pPr>
              <w:spacing w:line="480" w:lineRule="auto"/>
            </w:pPr>
            <w:r w:rsidRPr="00A66904">
              <w:t>Objective</w:t>
            </w:r>
          </w:p>
        </w:tc>
        <w:tc>
          <w:tcPr>
            <w:tcW w:w="0" w:type="auto"/>
            <w:vAlign w:val="center"/>
            <w:hideMark/>
          </w:tcPr>
          <w:p w14:paraId="5094C420" w14:textId="77777777" w:rsidR="00966063" w:rsidRPr="00A66904" w:rsidRDefault="00966063" w:rsidP="00A66904">
            <w:pPr>
              <w:spacing w:line="480" w:lineRule="auto"/>
            </w:pPr>
            <w:r w:rsidRPr="00A66904">
              <w:t>Secure all systems using Zero Trust principles: no implicit trust</w:t>
            </w:r>
          </w:p>
        </w:tc>
      </w:tr>
    </w:tbl>
    <w:p w14:paraId="24F5F2A4" w14:textId="77777777" w:rsidR="00966063" w:rsidRPr="00F369A5" w:rsidRDefault="00966063" w:rsidP="00A66904">
      <w:pPr>
        <w:numPr>
          <w:ilvl w:val="0"/>
          <w:numId w:val="50"/>
        </w:numPr>
        <w:spacing w:after="160" w:line="480" w:lineRule="auto"/>
      </w:pPr>
      <w:r w:rsidRPr="00F369A5">
        <w:t>Microsegment internal systems via Google IAM roles and project boundaries</w:t>
      </w:r>
    </w:p>
    <w:p w14:paraId="0A6A3F85" w14:textId="77777777" w:rsidR="00966063" w:rsidRPr="00F369A5" w:rsidRDefault="00966063" w:rsidP="00A66904">
      <w:pPr>
        <w:numPr>
          <w:ilvl w:val="0"/>
          <w:numId w:val="50"/>
        </w:numPr>
        <w:spacing w:after="160" w:line="480" w:lineRule="auto"/>
      </w:pPr>
      <w:r w:rsidRPr="00F369A5">
        <w:t>Enable </w:t>
      </w:r>
      <w:r w:rsidRPr="00F369A5">
        <w:rPr>
          <w:b/>
          <w:bCs/>
        </w:rPr>
        <w:t>Google Context-Aware Access</w:t>
      </w:r>
      <w:r w:rsidRPr="00F369A5">
        <w:t> to restrict access based on device/location</w:t>
      </w:r>
    </w:p>
    <w:p w14:paraId="29137ECD" w14:textId="77777777" w:rsidR="00966063" w:rsidRPr="00F369A5" w:rsidRDefault="00966063" w:rsidP="00A66904">
      <w:pPr>
        <w:numPr>
          <w:ilvl w:val="0"/>
          <w:numId w:val="50"/>
        </w:numPr>
        <w:spacing w:after="160" w:line="480" w:lineRule="auto"/>
      </w:pPr>
      <w:r w:rsidRPr="00F369A5">
        <w:t>Apply MFA and SSO across all users and systems</w:t>
      </w:r>
    </w:p>
    <w:p w14:paraId="6BF43BC3" w14:textId="77777777" w:rsidR="00966063" w:rsidRPr="00F369A5" w:rsidRDefault="00966063" w:rsidP="00A66904">
      <w:pPr>
        <w:numPr>
          <w:ilvl w:val="0"/>
          <w:numId w:val="50"/>
        </w:numPr>
        <w:spacing w:after="160" w:line="480" w:lineRule="auto"/>
      </w:pPr>
      <w:r w:rsidRPr="00F369A5">
        <w:t>Set strict least-privilege access using granular roles</w:t>
      </w:r>
    </w:p>
    <w:p w14:paraId="13A59803" w14:textId="77777777" w:rsidR="00966063" w:rsidRPr="00F369A5" w:rsidRDefault="00966063" w:rsidP="00A66904">
      <w:pPr>
        <w:numPr>
          <w:ilvl w:val="0"/>
          <w:numId w:val="50"/>
        </w:numPr>
        <w:spacing w:after="160" w:line="480" w:lineRule="auto"/>
      </w:pPr>
      <w:r w:rsidRPr="00F369A5">
        <w:t>Rotate API keys and enforce expiration on access tokens</w:t>
      </w:r>
    </w:p>
    <w:p w14:paraId="52C55B6B" w14:textId="77777777" w:rsidR="00966063" w:rsidRPr="00F369A5" w:rsidRDefault="00966063" w:rsidP="00A66904">
      <w:pPr>
        <w:numPr>
          <w:ilvl w:val="0"/>
          <w:numId w:val="50"/>
        </w:numPr>
        <w:spacing w:after="160" w:line="480" w:lineRule="auto"/>
      </w:pPr>
      <w:r w:rsidRPr="00F369A5">
        <w:t>Monitor all access attempts via </w:t>
      </w:r>
      <w:r w:rsidRPr="00F369A5">
        <w:rPr>
          <w:b/>
          <w:bCs/>
        </w:rPr>
        <w:t>Google Chronicle</w:t>
      </w:r>
      <w:r w:rsidRPr="00F369A5">
        <w:t> and Workspace Admin Logs</w:t>
      </w:r>
    </w:p>
    <w:p w14:paraId="7850F7C7" w14:textId="77777777" w:rsidR="00966063" w:rsidRPr="00F369A5" w:rsidRDefault="00966063" w:rsidP="00A66904">
      <w:pPr>
        <w:numPr>
          <w:ilvl w:val="0"/>
          <w:numId w:val="50"/>
        </w:numPr>
        <w:spacing w:after="160" w:line="480" w:lineRule="auto"/>
      </w:pPr>
      <w:r w:rsidRPr="00F369A5">
        <w:t>Conduct regular security audits and Zero Trust policy reviews</w:t>
      </w:r>
    </w:p>
    <w:p w14:paraId="033DFDE9" w14:textId="53FFAC52" w:rsidR="00A02783" w:rsidRDefault="00966063" w:rsidP="00A02783">
      <w:pPr>
        <w:numPr>
          <w:ilvl w:val="0"/>
          <w:numId w:val="50"/>
        </w:numPr>
        <w:spacing w:after="160" w:line="480" w:lineRule="auto"/>
      </w:pPr>
      <w:r w:rsidRPr="00F369A5">
        <w:t>Simulate access breach scenarios to test response mechanisms</w:t>
      </w:r>
    </w:p>
    <w:p w14:paraId="37977C25" w14:textId="77777777" w:rsidR="00A02783" w:rsidRDefault="00A02783" w:rsidP="00A02783">
      <w:pPr>
        <w:spacing w:after="160" w:line="480" w:lineRule="auto"/>
      </w:pPr>
    </w:p>
    <w:p w14:paraId="2B0A36CC" w14:textId="77777777" w:rsidR="00A02783" w:rsidRDefault="00A02783" w:rsidP="00A02783">
      <w:pPr>
        <w:spacing w:after="160" w:line="480" w:lineRule="auto"/>
      </w:pPr>
    </w:p>
    <w:p w14:paraId="085FDC1D" w14:textId="77777777" w:rsidR="00A02783" w:rsidRDefault="00A02783" w:rsidP="00A02783">
      <w:pPr>
        <w:spacing w:after="160" w:line="480" w:lineRule="auto"/>
      </w:pPr>
    </w:p>
    <w:p w14:paraId="721B7AC3" w14:textId="77777777" w:rsidR="00A02783" w:rsidRDefault="00A02783" w:rsidP="00A02783">
      <w:pPr>
        <w:spacing w:after="160" w:line="480" w:lineRule="auto"/>
      </w:pPr>
    </w:p>
    <w:p w14:paraId="23FBBCB2" w14:textId="77777777" w:rsidR="00A02783" w:rsidRDefault="00A02783" w:rsidP="00A02783">
      <w:pPr>
        <w:spacing w:after="160" w:line="480" w:lineRule="auto"/>
      </w:pPr>
    </w:p>
    <w:p w14:paraId="2FB68B61" w14:textId="77777777" w:rsidR="00A02783" w:rsidRDefault="00A02783" w:rsidP="00A02783">
      <w:pPr>
        <w:spacing w:after="160" w:line="480" w:lineRule="auto"/>
      </w:pPr>
    </w:p>
    <w:p w14:paraId="3E6AC1A0" w14:textId="77777777" w:rsidR="00DE1D6B" w:rsidRDefault="00DE1D6B" w:rsidP="00DE1D6B"/>
    <w:p w14:paraId="3CFFCA43" w14:textId="77777777" w:rsidR="00DE1D6B" w:rsidRDefault="00DE1D6B" w:rsidP="00DE1D6B"/>
    <w:p w14:paraId="48EC9EA3" w14:textId="77777777" w:rsidR="00DE1D6B" w:rsidRDefault="00DE1D6B" w:rsidP="00DE1D6B"/>
    <w:p w14:paraId="00A0A494" w14:textId="77777777" w:rsidR="00DE1D6B" w:rsidRDefault="00DE1D6B" w:rsidP="00DE1D6B"/>
    <w:p w14:paraId="170F00B1" w14:textId="77777777" w:rsidR="00DE1D6B" w:rsidRDefault="00DE1D6B" w:rsidP="00DE1D6B"/>
    <w:p w14:paraId="79BCBC7B" w14:textId="05EEE626" w:rsidR="00DE1D6B" w:rsidRDefault="00DE1D6B" w:rsidP="00DE1D6B">
      <w:pPr>
        <w:pStyle w:val="Title"/>
      </w:pPr>
      <w:r>
        <w:lastRenderedPageBreak/>
        <w:t>Topology</w:t>
      </w:r>
    </w:p>
    <w:p w14:paraId="498A0422" w14:textId="77777777" w:rsidR="00DE1D6B" w:rsidRDefault="00DE1D6B" w:rsidP="00DE1D6B"/>
    <w:p w14:paraId="39B66D63" w14:textId="77777777" w:rsidR="00DE1D6B" w:rsidRDefault="00DE1D6B" w:rsidP="00446DD0">
      <w:pPr>
        <w:spacing w:line="480" w:lineRule="auto"/>
      </w:pPr>
    </w:p>
    <w:p w14:paraId="5FA9F25F" w14:textId="77777777" w:rsidR="00DE1D6B" w:rsidRDefault="00DE1D6B" w:rsidP="00446DD0">
      <w:pPr>
        <w:spacing w:line="480" w:lineRule="auto"/>
      </w:pPr>
    </w:p>
    <w:p w14:paraId="1E05EF13" w14:textId="11C23A2D" w:rsidR="00DE1D6B" w:rsidRDefault="00446DD0" w:rsidP="00446DD0">
      <w:pPr>
        <w:spacing w:line="480" w:lineRule="auto"/>
      </w:pPr>
      <w:r w:rsidRPr="00446DD0">
        <w:rPr>
          <w:rFonts w:ascii="-webkit-standard" w:hAnsi="-webkit-standard"/>
          <w:color w:val="000000"/>
          <w:sz w:val="27"/>
          <w:szCs w:val="27"/>
        </w:rPr>
        <w:t>This topology represents a </w:t>
      </w:r>
      <w:r w:rsidRPr="00446DD0">
        <w:rPr>
          <w:b/>
          <w:bCs/>
          <w:color w:val="000000"/>
        </w:rPr>
        <w:t>hybrid IT environment</w:t>
      </w:r>
      <w:r w:rsidRPr="00446DD0">
        <w:rPr>
          <w:rFonts w:ascii="-webkit-standard" w:hAnsi="-webkit-standard"/>
          <w:color w:val="000000"/>
          <w:sz w:val="27"/>
          <w:szCs w:val="27"/>
        </w:rPr>
        <w:t> with strong security controls, centralized identity management, and seamless integration between on-premises infrastructure and Google Cloud services.</w:t>
      </w:r>
      <w:r>
        <w:rPr>
          <w:rFonts w:ascii="-webkit-standard" w:hAnsi="-webkit-standard"/>
          <w:color w:val="000000"/>
          <w:sz w:val="27"/>
          <w:szCs w:val="27"/>
        </w:rPr>
        <w:t xml:space="preserve"> (we’ve used SKYLINE, in place of the customer company as </w:t>
      </w:r>
      <w:r w:rsidR="00B1607C">
        <w:rPr>
          <w:rFonts w:ascii="-webkit-standard" w:hAnsi="-webkit-standard"/>
          <w:color w:val="000000"/>
          <w:sz w:val="27"/>
          <w:szCs w:val="27"/>
        </w:rPr>
        <w:t>an</w:t>
      </w:r>
      <w:r>
        <w:rPr>
          <w:rFonts w:ascii="-webkit-standard" w:hAnsi="-webkit-standard"/>
          <w:color w:val="000000"/>
          <w:sz w:val="27"/>
          <w:szCs w:val="27"/>
        </w:rPr>
        <w:t xml:space="preserve"> example.)</w:t>
      </w:r>
    </w:p>
    <w:p w14:paraId="03995E6E" w14:textId="77777777" w:rsidR="00DE1D6B" w:rsidRDefault="00DE1D6B" w:rsidP="00DE1D6B"/>
    <w:p w14:paraId="7BE99FAE" w14:textId="77777777" w:rsidR="00DE1D6B" w:rsidRDefault="00DE1D6B" w:rsidP="00DE1D6B"/>
    <w:p w14:paraId="2AF17242" w14:textId="77777777" w:rsidR="00DE1D6B" w:rsidRDefault="00DE1D6B" w:rsidP="00DE1D6B"/>
    <w:p w14:paraId="5473A58F" w14:textId="10E96E10" w:rsidR="00DE1D6B" w:rsidRDefault="00446DD0" w:rsidP="00DE1D6B">
      <w:r>
        <w:rPr>
          <w:color w:val="000000"/>
        </w:rPr>
        <w:fldChar w:fldCharType="begin"/>
      </w:r>
      <w:r>
        <w:rPr>
          <w:color w:val="000000"/>
        </w:rPr>
        <w:instrText xml:space="preserve"> INCLUDEPICTURE "https://lh7-rt.googleusercontent.com/slidesz/AGV_vUcQKq8k6bR40VMuZFZZooz5LblfPS06QIVr8lA0S04UBg7tIRip-d_x0EOmZ4d4bzG02D62iGlH4lYP8kIchalujyYms4g9HmBAHKzO3MAE_ubtQLxhYrAKxZEuIA-OtE14Gdlv6w=s2048?key=9p2EmLywgH7KWLRJ_6pA50yY" \* MERGEFORMATINET </w:instrText>
      </w:r>
      <w:r>
        <w:rPr>
          <w:color w:val="000000"/>
        </w:rPr>
        <w:fldChar w:fldCharType="separate"/>
      </w:r>
      <w:r>
        <w:rPr>
          <w:noProof/>
          <w:color w:val="000000"/>
        </w:rPr>
        <w:drawing>
          <wp:inline distT="0" distB="0" distL="0" distR="0" wp14:anchorId="66301A00" wp14:editId="5E62690F">
            <wp:extent cx="5878285" cy="3933396"/>
            <wp:effectExtent l="0" t="0" r="1905" b="3810"/>
            <wp:docPr id="1847980915" name="Picture 3" descr="A diagram of a cloud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80915" name="Picture 3" descr="A diagram of a cloud service&#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85776" cy="3938408"/>
                    </a:xfrm>
                    <a:prstGeom prst="rect">
                      <a:avLst/>
                    </a:prstGeom>
                    <a:noFill/>
                    <a:ln>
                      <a:noFill/>
                    </a:ln>
                  </pic:spPr>
                </pic:pic>
              </a:graphicData>
            </a:graphic>
          </wp:inline>
        </w:drawing>
      </w:r>
      <w:r>
        <w:rPr>
          <w:color w:val="000000"/>
        </w:rPr>
        <w:fldChar w:fldCharType="end"/>
      </w:r>
    </w:p>
    <w:p w14:paraId="5B782481" w14:textId="428F5CD7" w:rsidR="00DE1D6B" w:rsidRDefault="00DE1D6B" w:rsidP="00DE1D6B"/>
    <w:p w14:paraId="204F1A21" w14:textId="0F688A88" w:rsidR="00DE1D6B" w:rsidRDefault="00DE1D6B" w:rsidP="00DE1D6B"/>
    <w:p w14:paraId="3B302C6F" w14:textId="3E1D88AC" w:rsidR="00DE1D6B" w:rsidRDefault="00DE1D6B" w:rsidP="00DE1D6B"/>
    <w:p w14:paraId="79C3BE4C" w14:textId="77777777" w:rsidR="009D6DBE" w:rsidRDefault="009D6DBE" w:rsidP="009D6DBE">
      <w:pPr>
        <w:spacing w:before="100" w:beforeAutospacing="1" w:after="100" w:afterAutospacing="1"/>
        <w:rPr>
          <w:color w:val="000000"/>
        </w:rPr>
      </w:pPr>
      <w:r>
        <w:rPr>
          <w:color w:val="000000"/>
        </w:rPr>
        <w:lastRenderedPageBreak/>
        <w:t>This GCP-based architecture enables secure, scalable API delivery by routing client requests through API Gateway to various backend services.</w:t>
      </w:r>
    </w:p>
    <w:p w14:paraId="6568665D" w14:textId="77777777" w:rsidR="009D6DBE" w:rsidRDefault="00284201" w:rsidP="009D6DBE">
      <w:r>
        <w:rPr>
          <w:noProof/>
        </w:rPr>
        <w:pict w14:anchorId="7C3AC645">
          <v:rect id="_x0000_i1036" alt="" style="width:468pt;height:.05pt;mso-width-percent:0;mso-height-percent:0;mso-width-percent:0;mso-height-percent:0" o:hralign="center" o:hrstd="t" o:hr="t" fillcolor="#a0a0a0" stroked="f"/>
        </w:pict>
      </w:r>
    </w:p>
    <w:p w14:paraId="712BE841" w14:textId="77777777" w:rsidR="009D6DBE" w:rsidRDefault="009D6DBE" w:rsidP="009D6DBE">
      <w:pPr>
        <w:pStyle w:val="Heading3"/>
        <w:rPr>
          <w:color w:val="000000"/>
        </w:rPr>
      </w:pPr>
      <w:r>
        <w:rPr>
          <w:color w:val="000000"/>
        </w:rPr>
        <w:t>Core Components</w:t>
      </w:r>
    </w:p>
    <w:p w14:paraId="3C7A0A16" w14:textId="77777777" w:rsidR="009D6DBE" w:rsidRDefault="009D6DBE" w:rsidP="009D6DBE">
      <w:pPr>
        <w:numPr>
          <w:ilvl w:val="0"/>
          <w:numId w:val="86"/>
        </w:numPr>
        <w:spacing w:before="100" w:beforeAutospacing="1" w:after="100" w:afterAutospacing="1"/>
        <w:rPr>
          <w:color w:val="000000"/>
        </w:rPr>
      </w:pPr>
      <w:r>
        <w:rPr>
          <w:rStyle w:val="Strong"/>
          <w:rFonts w:eastAsiaTheme="majorEastAsia"/>
          <w:color w:val="000000"/>
        </w:rPr>
        <w:t>API Clients</w:t>
      </w:r>
      <w:r>
        <w:rPr>
          <w:color w:val="000000"/>
        </w:rPr>
        <w:br/>
        <w:t>Web/mobile apps or third-party systems sending API requests.</w:t>
      </w:r>
    </w:p>
    <w:p w14:paraId="30E1CD3A" w14:textId="77777777" w:rsidR="009D6DBE" w:rsidRDefault="009D6DBE" w:rsidP="009D6DBE">
      <w:pPr>
        <w:numPr>
          <w:ilvl w:val="0"/>
          <w:numId w:val="86"/>
        </w:numPr>
        <w:spacing w:before="100" w:beforeAutospacing="1" w:after="100" w:afterAutospacing="1"/>
        <w:rPr>
          <w:color w:val="000000"/>
        </w:rPr>
      </w:pPr>
      <w:r>
        <w:rPr>
          <w:rStyle w:val="Strong"/>
          <w:rFonts w:eastAsiaTheme="majorEastAsia"/>
          <w:color w:val="000000"/>
        </w:rPr>
        <w:t>API Gateway</w:t>
      </w:r>
      <w:r>
        <w:rPr>
          <w:color w:val="000000"/>
        </w:rPr>
        <w:br/>
        <w:t>Central entry point for requests. Handles routing, validation, authentication, and monitoring. Connects with:</w:t>
      </w:r>
    </w:p>
    <w:p w14:paraId="618AFEBD" w14:textId="77777777" w:rsidR="009D6DBE" w:rsidRDefault="009D6DBE" w:rsidP="009D6DBE">
      <w:pPr>
        <w:numPr>
          <w:ilvl w:val="1"/>
          <w:numId w:val="86"/>
        </w:numPr>
        <w:spacing w:before="100" w:beforeAutospacing="1" w:after="100" w:afterAutospacing="1"/>
        <w:rPr>
          <w:color w:val="000000"/>
        </w:rPr>
      </w:pPr>
      <w:r>
        <w:rPr>
          <w:rStyle w:val="Strong"/>
          <w:rFonts w:eastAsiaTheme="majorEastAsia"/>
          <w:color w:val="000000"/>
        </w:rPr>
        <w:t>Service Control</w:t>
      </w:r>
      <w:r>
        <w:rPr>
          <w:color w:val="000000"/>
        </w:rPr>
        <w:t>: Quotas, logging, and authentication</w:t>
      </w:r>
    </w:p>
    <w:p w14:paraId="2C5B7C3E" w14:textId="77777777" w:rsidR="009D6DBE" w:rsidRDefault="009D6DBE" w:rsidP="009D6DBE">
      <w:pPr>
        <w:numPr>
          <w:ilvl w:val="1"/>
          <w:numId w:val="86"/>
        </w:numPr>
        <w:spacing w:before="100" w:beforeAutospacing="1" w:after="100" w:afterAutospacing="1"/>
        <w:rPr>
          <w:color w:val="000000"/>
        </w:rPr>
      </w:pPr>
      <w:r>
        <w:rPr>
          <w:rStyle w:val="Strong"/>
          <w:rFonts w:eastAsiaTheme="majorEastAsia"/>
          <w:color w:val="000000"/>
        </w:rPr>
        <w:t>Service Management</w:t>
      </w:r>
      <w:r>
        <w:rPr>
          <w:color w:val="000000"/>
        </w:rPr>
        <w:t>: API configuration and deployment</w:t>
      </w:r>
    </w:p>
    <w:p w14:paraId="4CBA195C" w14:textId="77777777" w:rsidR="009D6DBE" w:rsidRDefault="009D6DBE" w:rsidP="009D6DBE">
      <w:pPr>
        <w:numPr>
          <w:ilvl w:val="0"/>
          <w:numId w:val="86"/>
        </w:numPr>
        <w:spacing w:before="100" w:beforeAutospacing="1" w:after="100" w:afterAutospacing="1"/>
        <w:rPr>
          <w:color w:val="000000"/>
        </w:rPr>
      </w:pPr>
      <w:r>
        <w:rPr>
          <w:rStyle w:val="Strong"/>
          <w:rFonts w:eastAsiaTheme="majorEastAsia"/>
          <w:color w:val="000000"/>
        </w:rPr>
        <w:t>Backend Services</w:t>
      </w:r>
    </w:p>
    <w:p w14:paraId="1A6BB92A" w14:textId="77777777" w:rsidR="009D6DBE" w:rsidRDefault="009D6DBE" w:rsidP="009D6DBE">
      <w:pPr>
        <w:numPr>
          <w:ilvl w:val="1"/>
          <w:numId w:val="86"/>
        </w:numPr>
        <w:spacing w:before="100" w:beforeAutospacing="1" w:after="100" w:afterAutospacing="1"/>
        <w:rPr>
          <w:color w:val="000000"/>
        </w:rPr>
      </w:pPr>
      <w:r>
        <w:rPr>
          <w:rStyle w:val="Strong"/>
          <w:rFonts w:eastAsiaTheme="majorEastAsia"/>
          <w:color w:val="000000"/>
        </w:rPr>
        <w:t>Cloud Functions</w:t>
      </w:r>
      <w:r>
        <w:rPr>
          <w:rStyle w:val="apple-converted-space"/>
          <w:rFonts w:eastAsiaTheme="majorEastAsia"/>
          <w:color w:val="000000"/>
        </w:rPr>
        <w:t> </w:t>
      </w:r>
      <w:r>
        <w:rPr>
          <w:color w:val="000000"/>
        </w:rPr>
        <w:t>– Event-based serverless logic</w:t>
      </w:r>
    </w:p>
    <w:p w14:paraId="31AB3276" w14:textId="77777777" w:rsidR="009D6DBE" w:rsidRDefault="009D6DBE" w:rsidP="009D6DBE">
      <w:pPr>
        <w:numPr>
          <w:ilvl w:val="1"/>
          <w:numId w:val="86"/>
        </w:numPr>
        <w:spacing w:before="100" w:beforeAutospacing="1" w:after="100" w:afterAutospacing="1"/>
        <w:rPr>
          <w:color w:val="000000"/>
        </w:rPr>
      </w:pPr>
      <w:r>
        <w:rPr>
          <w:rStyle w:val="Strong"/>
          <w:rFonts w:eastAsiaTheme="majorEastAsia"/>
          <w:color w:val="000000"/>
        </w:rPr>
        <w:t>Cloud Run</w:t>
      </w:r>
      <w:r>
        <w:rPr>
          <w:rStyle w:val="apple-converted-space"/>
          <w:rFonts w:eastAsiaTheme="majorEastAsia"/>
          <w:color w:val="000000"/>
        </w:rPr>
        <w:t> </w:t>
      </w:r>
      <w:r>
        <w:rPr>
          <w:color w:val="000000"/>
        </w:rPr>
        <w:t>– Containerized microservices</w:t>
      </w:r>
    </w:p>
    <w:p w14:paraId="0FBBA72C" w14:textId="77777777" w:rsidR="009D6DBE" w:rsidRDefault="009D6DBE" w:rsidP="009D6DBE">
      <w:pPr>
        <w:numPr>
          <w:ilvl w:val="1"/>
          <w:numId w:val="86"/>
        </w:numPr>
        <w:spacing w:before="100" w:beforeAutospacing="1" w:after="100" w:afterAutospacing="1"/>
        <w:rPr>
          <w:color w:val="000000"/>
        </w:rPr>
      </w:pPr>
      <w:r>
        <w:rPr>
          <w:rStyle w:val="Strong"/>
          <w:rFonts w:eastAsiaTheme="majorEastAsia"/>
          <w:color w:val="000000"/>
        </w:rPr>
        <w:t>App Engine</w:t>
      </w:r>
      <w:r>
        <w:rPr>
          <w:rStyle w:val="apple-converted-space"/>
          <w:rFonts w:eastAsiaTheme="majorEastAsia"/>
          <w:color w:val="000000"/>
        </w:rPr>
        <w:t> </w:t>
      </w:r>
      <w:r>
        <w:rPr>
          <w:color w:val="000000"/>
        </w:rPr>
        <w:t>– Managed app hosting</w:t>
      </w:r>
    </w:p>
    <w:p w14:paraId="2D08EF58" w14:textId="77777777" w:rsidR="009D6DBE" w:rsidRDefault="009D6DBE" w:rsidP="009D6DBE">
      <w:pPr>
        <w:numPr>
          <w:ilvl w:val="0"/>
          <w:numId w:val="86"/>
        </w:numPr>
        <w:spacing w:before="100" w:beforeAutospacing="1" w:after="100" w:afterAutospacing="1"/>
        <w:rPr>
          <w:color w:val="000000"/>
        </w:rPr>
      </w:pPr>
      <w:r>
        <w:rPr>
          <w:rStyle w:val="Strong"/>
          <w:rFonts w:eastAsiaTheme="majorEastAsia"/>
          <w:color w:val="000000"/>
        </w:rPr>
        <w:t>Cloud SDK</w:t>
      </w:r>
      <w:r>
        <w:rPr>
          <w:color w:val="000000"/>
        </w:rPr>
        <w:br/>
        <w:t>Command-line interface for developers to deploy and manage APIs.</w:t>
      </w:r>
    </w:p>
    <w:p w14:paraId="4AD2CAD3" w14:textId="77777777" w:rsidR="009D6DBE" w:rsidRDefault="009D6DBE" w:rsidP="009D6DBE">
      <w:pPr>
        <w:numPr>
          <w:ilvl w:val="0"/>
          <w:numId w:val="86"/>
        </w:numPr>
        <w:spacing w:before="100" w:beforeAutospacing="1" w:after="100" w:afterAutospacing="1"/>
        <w:rPr>
          <w:color w:val="000000"/>
        </w:rPr>
      </w:pPr>
      <w:r>
        <w:rPr>
          <w:rStyle w:val="Strong"/>
          <w:rFonts w:eastAsiaTheme="majorEastAsia"/>
          <w:color w:val="000000"/>
        </w:rPr>
        <w:t>Cloud Console</w:t>
      </w:r>
      <w:r>
        <w:rPr>
          <w:color w:val="000000"/>
        </w:rPr>
        <w:br/>
        <w:t>Graphical interface for monitoring resources and managing access.</w:t>
      </w:r>
    </w:p>
    <w:p w14:paraId="13BBE1EA" w14:textId="77777777" w:rsidR="009D6DBE" w:rsidRDefault="00284201" w:rsidP="009D6DBE">
      <w:r>
        <w:rPr>
          <w:noProof/>
        </w:rPr>
        <w:pict w14:anchorId="1AE748F8">
          <v:rect id="_x0000_i1035" alt="" style="width:468pt;height:.05pt;mso-width-percent:0;mso-height-percent:0;mso-width-percent:0;mso-height-percent:0" o:hralign="center" o:hrstd="t" o:hr="t" fillcolor="#a0a0a0" stroked="f"/>
        </w:pict>
      </w:r>
    </w:p>
    <w:p w14:paraId="29D678A5" w14:textId="77777777" w:rsidR="009D6DBE" w:rsidRDefault="009D6DBE" w:rsidP="009D6DBE">
      <w:pPr>
        <w:pStyle w:val="Heading3"/>
        <w:rPr>
          <w:color w:val="000000"/>
        </w:rPr>
      </w:pPr>
      <w:r>
        <w:rPr>
          <w:color w:val="000000"/>
        </w:rPr>
        <w:t>Data Flow</w:t>
      </w:r>
    </w:p>
    <w:p w14:paraId="23DF12FB" w14:textId="77777777" w:rsidR="009D6DBE" w:rsidRDefault="009D6DBE" w:rsidP="009D6DBE">
      <w:pPr>
        <w:numPr>
          <w:ilvl w:val="0"/>
          <w:numId w:val="87"/>
        </w:numPr>
        <w:spacing w:before="100" w:beforeAutospacing="1" w:after="100" w:afterAutospacing="1"/>
        <w:rPr>
          <w:color w:val="000000"/>
        </w:rPr>
      </w:pPr>
      <w:r>
        <w:rPr>
          <w:color w:val="000000"/>
        </w:rPr>
        <w:t>Clients send requests to API Gateway.</w:t>
      </w:r>
    </w:p>
    <w:p w14:paraId="3FE7F423" w14:textId="77777777" w:rsidR="009D6DBE" w:rsidRDefault="009D6DBE" w:rsidP="009D6DBE">
      <w:pPr>
        <w:numPr>
          <w:ilvl w:val="0"/>
          <w:numId w:val="87"/>
        </w:numPr>
        <w:spacing w:before="100" w:beforeAutospacing="1" w:after="100" w:afterAutospacing="1"/>
        <w:rPr>
          <w:color w:val="000000"/>
        </w:rPr>
      </w:pPr>
      <w:r>
        <w:rPr>
          <w:color w:val="000000"/>
        </w:rPr>
        <w:t>The gateway applies security and traffic policies and routes requests to the appropriate backend.</w:t>
      </w:r>
    </w:p>
    <w:p w14:paraId="408DAB19" w14:textId="77777777" w:rsidR="009D6DBE" w:rsidRDefault="009D6DBE" w:rsidP="009D6DBE">
      <w:pPr>
        <w:numPr>
          <w:ilvl w:val="0"/>
          <w:numId w:val="87"/>
        </w:numPr>
        <w:spacing w:before="100" w:beforeAutospacing="1" w:after="100" w:afterAutospacing="1"/>
        <w:rPr>
          <w:color w:val="000000"/>
        </w:rPr>
      </w:pPr>
      <w:r>
        <w:rPr>
          <w:color w:val="000000"/>
        </w:rPr>
        <w:t>Backend services process the requests and return responses via the gateway.</w:t>
      </w:r>
    </w:p>
    <w:p w14:paraId="15E9A365" w14:textId="77777777" w:rsidR="009D6DBE" w:rsidRDefault="009D6DBE" w:rsidP="009D6DBE">
      <w:pPr>
        <w:numPr>
          <w:ilvl w:val="0"/>
          <w:numId w:val="87"/>
        </w:numPr>
        <w:spacing w:before="100" w:beforeAutospacing="1" w:after="100" w:afterAutospacing="1"/>
        <w:rPr>
          <w:color w:val="000000"/>
        </w:rPr>
      </w:pPr>
      <w:r>
        <w:rPr>
          <w:color w:val="000000"/>
        </w:rPr>
        <w:t>API usage and errors are logged and monitored through Service Control and Cloud Console.</w:t>
      </w:r>
    </w:p>
    <w:p w14:paraId="3F2E0DD8" w14:textId="77777777" w:rsidR="009D6DBE" w:rsidRDefault="00284201" w:rsidP="009D6DBE">
      <w:r>
        <w:rPr>
          <w:noProof/>
        </w:rPr>
        <w:pict w14:anchorId="3C12C094">
          <v:rect id="_x0000_i1034" alt="" style="width:468pt;height:.05pt;mso-width-percent:0;mso-height-percent:0;mso-width-percent:0;mso-height-percent:0" o:hralign="center" o:hrstd="t" o:hr="t" fillcolor="#a0a0a0" stroked="f"/>
        </w:pict>
      </w:r>
    </w:p>
    <w:p w14:paraId="64D5DB21" w14:textId="77777777" w:rsidR="009D6DBE" w:rsidRDefault="009D6DBE" w:rsidP="009D6DBE">
      <w:pPr>
        <w:pStyle w:val="Heading3"/>
        <w:rPr>
          <w:color w:val="000000"/>
        </w:rPr>
      </w:pPr>
      <w:r>
        <w:rPr>
          <w:color w:val="000000"/>
        </w:rPr>
        <w:t>Key Benefits</w:t>
      </w:r>
    </w:p>
    <w:p w14:paraId="7B445BA6" w14:textId="77777777" w:rsidR="009D6DBE" w:rsidRDefault="009D6DBE" w:rsidP="009D6DBE">
      <w:pPr>
        <w:numPr>
          <w:ilvl w:val="0"/>
          <w:numId w:val="88"/>
        </w:numPr>
        <w:spacing w:before="100" w:beforeAutospacing="1" w:after="100" w:afterAutospacing="1"/>
        <w:rPr>
          <w:color w:val="000000"/>
        </w:rPr>
      </w:pPr>
      <w:r>
        <w:rPr>
          <w:color w:val="000000"/>
        </w:rPr>
        <w:t>Centralized API management</w:t>
      </w:r>
    </w:p>
    <w:p w14:paraId="087CE745" w14:textId="77777777" w:rsidR="009D6DBE" w:rsidRDefault="009D6DBE" w:rsidP="009D6DBE">
      <w:pPr>
        <w:numPr>
          <w:ilvl w:val="0"/>
          <w:numId w:val="88"/>
        </w:numPr>
        <w:spacing w:before="100" w:beforeAutospacing="1" w:after="100" w:afterAutospacing="1"/>
        <w:rPr>
          <w:color w:val="000000"/>
        </w:rPr>
      </w:pPr>
      <w:r>
        <w:rPr>
          <w:color w:val="000000"/>
        </w:rPr>
        <w:t>Built-in security, quota enforcement, and monitoring</w:t>
      </w:r>
    </w:p>
    <w:p w14:paraId="3AC0EE33" w14:textId="77777777" w:rsidR="009D6DBE" w:rsidRDefault="009D6DBE" w:rsidP="009D6DBE">
      <w:pPr>
        <w:numPr>
          <w:ilvl w:val="0"/>
          <w:numId w:val="88"/>
        </w:numPr>
        <w:spacing w:before="100" w:beforeAutospacing="1" w:after="100" w:afterAutospacing="1"/>
        <w:rPr>
          <w:color w:val="000000"/>
        </w:rPr>
      </w:pPr>
      <w:r>
        <w:rPr>
          <w:color w:val="000000"/>
        </w:rPr>
        <w:t>Supports multiple GCP backend compute services</w:t>
      </w:r>
    </w:p>
    <w:p w14:paraId="167EF3D8" w14:textId="77777777" w:rsidR="009D6DBE" w:rsidRDefault="009D6DBE" w:rsidP="009D6DBE">
      <w:pPr>
        <w:numPr>
          <w:ilvl w:val="0"/>
          <w:numId w:val="88"/>
        </w:numPr>
        <w:spacing w:before="100" w:beforeAutospacing="1" w:after="100" w:afterAutospacing="1"/>
        <w:rPr>
          <w:color w:val="000000"/>
        </w:rPr>
      </w:pPr>
      <w:r>
        <w:rPr>
          <w:color w:val="000000"/>
        </w:rPr>
        <w:t>Simplified deployment and control via GCP tools</w:t>
      </w:r>
    </w:p>
    <w:p w14:paraId="1F5D6CBA" w14:textId="77777777" w:rsidR="009D6DBE" w:rsidRDefault="00284201" w:rsidP="009D6DBE">
      <w:r>
        <w:rPr>
          <w:noProof/>
        </w:rPr>
        <w:pict w14:anchorId="1A5FB0B6">
          <v:rect id="_x0000_i1033" alt="" style="width:468pt;height:.05pt;mso-width-percent:0;mso-height-percent:0;mso-width-percent:0;mso-height-percent:0" o:hralign="center" o:hrstd="t" o:hr="t" fillcolor="#a0a0a0" stroked="f"/>
        </w:pict>
      </w:r>
    </w:p>
    <w:p w14:paraId="5E20EB71" w14:textId="77777777" w:rsidR="009D6DBE" w:rsidRDefault="009D6DBE" w:rsidP="009D6DBE">
      <w:pPr>
        <w:pStyle w:val="Heading3"/>
        <w:rPr>
          <w:color w:val="000000"/>
        </w:rPr>
      </w:pPr>
      <w:r>
        <w:rPr>
          <w:color w:val="000000"/>
        </w:rPr>
        <w:t>Rationale for Architecture Selection</w:t>
      </w:r>
    </w:p>
    <w:p w14:paraId="2FF54005" w14:textId="77777777" w:rsidR="009D6DBE" w:rsidRDefault="009D6DBE" w:rsidP="009D6DBE">
      <w:pPr>
        <w:spacing w:before="100" w:beforeAutospacing="1" w:after="100" w:afterAutospacing="1"/>
        <w:rPr>
          <w:color w:val="000000"/>
        </w:rPr>
      </w:pPr>
      <w:r>
        <w:rPr>
          <w:color w:val="000000"/>
        </w:rPr>
        <w:t>This architecture was selected for its ease of onboarding with minimal need for advanced technical training, making it ideal for fast implementation across diverse teams. As an on-demand, serverless model, it effectively handles redundancy and reduces latency. Additionally, it offers scalable and partitioned services, ensuring flexibility as organizational needs grow.</w:t>
      </w:r>
    </w:p>
    <w:p w14:paraId="3365AA96" w14:textId="77777777" w:rsidR="00DE1D6B" w:rsidRDefault="00DE1D6B" w:rsidP="00DE1D6B"/>
    <w:p w14:paraId="714074A4" w14:textId="77777777" w:rsidR="00DE1D6B" w:rsidRDefault="00DE1D6B" w:rsidP="00DE1D6B"/>
    <w:p w14:paraId="14CBF47B" w14:textId="77777777" w:rsidR="00DE1D6B" w:rsidRDefault="00DE1D6B" w:rsidP="00DE1D6B"/>
    <w:p w14:paraId="09447298" w14:textId="77777777" w:rsidR="00DE1D6B" w:rsidRDefault="00DE1D6B" w:rsidP="00DE1D6B"/>
    <w:p w14:paraId="18648E75" w14:textId="77777777" w:rsidR="00DE1D6B" w:rsidRDefault="00DE1D6B" w:rsidP="00DE1D6B"/>
    <w:p w14:paraId="4C202929" w14:textId="77777777" w:rsidR="00DE1D6B" w:rsidRDefault="00DE1D6B" w:rsidP="00DE1D6B"/>
    <w:p w14:paraId="5C963CFC" w14:textId="77777777" w:rsidR="00DE1D6B" w:rsidRDefault="00DE1D6B" w:rsidP="00DE1D6B"/>
    <w:p w14:paraId="63C821B3" w14:textId="77777777" w:rsidR="00DE1D6B" w:rsidRDefault="00DE1D6B" w:rsidP="00DE1D6B"/>
    <w:p w14:paraId="157BA5DB" w14:textId="77777777" w:rsidR="00DE1D6B" w:rsidRDefault="00DE1D6B" w:rsidP="00DE1D6B"/>
    <w:p w14:paraId="7F20FE97" w14:textId="2378E0E4" w:rsidR="00DE1D6B" w:rsidRDefault="00446DD0" w:rsidP="00DE1D6B">
      <w:r>
        <w:rPr>
          <w:color w:val="000000"/>
        </w:rPr>
        <w:fldChar w:fldCharType="begin"/>
      </w:r>
      <w:r>
        <w:rPr>
          <w:color w:val="000000"/>
        </w:rPr>
        <w:instrText xml:space="preserve"> INCLUDEPICTURE "https://lh7-rt.googleusercontent.com/slidesz/AGV_vUdzgVfuopE3_UVsZjxoyk8NwZGCKgMehk3psH0GjWENRmilh5TVHpZk8jg9xL8saotM3UKkLez6os09hOmJJL7AVWU9lXst5BEWaQgNW04Egq99Lg7JajuBvOu71VTpBewYbl16ZA=s2048?key=9p2EmLywgH7KWLRJ_6pA50yY" \* MERGEFORMATINET </w:instrText>
      </w:r>
      <w:r>
        <w:rPr>
          <w:color w:val="000000"/>
        </w:rPr>
        <w:fldChar w:fldCharType="separate"/>
      </w:r>
      <w:r>
        <w:rPr>
          <w:noProof/>
          <w:color w:val="000000"/>
        </w:rPr>
        <w:drawing>
          <wp:inline distT="0" distB="0" distL="0" distR="0" wp14:anchorId="6F583F0D" wp14:editId="2777C6B7">
            <wp:extent cx="6675120" cy="4375785"/>
            <wp:effectExtent l="0" t="0" r="0" b="0"/>
            <wp:docPr id="122062013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20138" name="Picture 4"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75120" cy="4375785"/>
                    </a:xfrm>
                    <a:prstGeom prst="rect">
                      <a:avLst/>
                    </a:prstGeom>
                    <a:noFill/>
                    <a:ln>
                      <a:noFill/>
                    </a:ln>
                  </pic:spPr>
                </pic:pic>
              </a:graphicData>
            </a:graphic>
          </wp:inline>
        </w:drawing>
      </w:r>
      <w:r>
        <w:rPr>
          <w:color w:val="000000"/>
        </w:rPr>
        <w:fldChar w:fldCharType="end"/>
      </w:r>
    </w:p>
    <w:p w14:paraId="7198A212" w14:textId="3F831993" w:rsidR="00DE1D6B" w:rsidRDefault="00DE1D6B" w:rsidP="00DE1D6B"/>
    <w:p w14:paraId="7FAF29BD" w14:textId="77777777" w:rsidR="00DE1D6B" w:rsidRDefault="00DE1D6B" w:rsidP="00DE1D6B"/>
    <w:p w14:paraId="44BB845D" w14:textId="651E26D5" w:rsidR="00DE1D6B" w:rsidRDefault="00DE1D6B" w:rsidP="00DE1D6B">
      <w:r>
        <w:tab/>
      </w:r>
      <w:r>
        <w:tab/>
      </w:r>
      <w:r>
        <w:tab/>
      </w:r>
    </w:p>
    <w:p w14:paraId="21C92C13" w14:textId="77777777" w:rsidR="00DE1D6B" w:rsidRDefault="00DE1D6B" w:rsidP="00DE1D6B"/>
    <w:p w14:paraId="243CE642" w14:textId="77777777" w:rsidR="00DE1D6B" w:rsidRDefault="00DE1D6B" w:rsidP="00DE1D6B"/>
    <w:p w14:paraId="53D99C97" w14:textId="77777777" w:rsidR="00DE1D6B" w:rsidRDefault="00DE1D6B" w:rsidP="00DE1D6B"/>
    <w:p w14:paraId="208405EE" w14:textId="77777777" w:rsidR="00DE1D6B" w:rsidRDefault="00DE1D6B" w:rsidP="00DE1D6B"/>
    <w:p w14:paraId="6465194C" w14:textId="77777777" w:rsidR="00DE1D6B" w:rsidRDefault="00DE1D6B" w:rsidP="00DE1D6B"/>
    <w:p w14:paraId="2BEF1F02" w14:textId="77777777" w:rsidR="00DE1D6B" w:rsidRDefault="00DE1D6B" w:rsidP="00DE1D6B"/>
    <w:p w14:paraId="0A60E62C" w14:textId="77777777" w:rsidR="00DE1D6B" w:rsidRDefault="00DE1D6B" w:rsidP="00DE1D6B"/>
    <w:p w14:paraId="1379643B" w14:textId="77777777" w:rsidR="00DE1D6B" w:rsidRDefault="00DE1D6B" w:rsidP="00DE1D6B"/>
    <w:p w14:paraId="2B03F269" w14:textId="0A3D754F" w:rsidR="00DE1D6B" w:rsidRDefault="00DE1D6B" w:rsidP="00DE1D6B"/>
    <w:p w14:paraId="0AAEFA1A" w14:textId="1DD00D7B" w:rsidR="00DE1D6B" w:rsidRDefault="00B1607C" w:rsidP="009D6DBE">
      <w:pPr>
        <w:pStyle w:val="Title"/>
      </w:pPr>
      <w:r>
        <w:lastRenderedPageBreak/>
        <w:t>Athenol</w:t>
      </w:r>
      <w:r w:rsidR="009D6DBE">
        <w:t xml:space="preserve"> </w:t>
      </w:r>
      <w:r w:rsidR="00446DD0">
        <w:t xml:space="preserve">API </w:t>
      </w:r>
      <w:r w:rsidR="009D6DBE">
        <w:t>Topology</w:t>
      </w:r>
    </w:p>
    <w:p w14:paraId="01033728" w14:textId="77777777" w:rsidR="00DE1D6B" w:rsidRDefault="00DE1D6B" w:rsidP="00DE1D6B"/>
    <w:p w14:paraId="6C732B3E" w14:textId="77777777" w:rsidR="00DE1D6B" w:rsidRDefault="00DE1D6B" w:rsidP="00DE1D6B"/>
    <w:p w14:paraId="7EC34BDB" w14:textId="77777777" w:rsidR="00DE1D6B" w:rsidRDefault="00DE1D6B" w:rsidP="00DE1D6B"/>
    <w:p w14:paraId="707BD22D" w14:textId="77777777" w:rsidR="00DE1D6B" w:rsidRDefault="00DE1D6B" w:rsidP="00DE1D6B"/>
    <w:p w14:paraId="46BB924D" w14:textId="77777777" w:rsidR="00DE1D6B" w:rsidRDefault="00DE1D6B" w:rsidP="00DE1D6B"/>
    <w:p w14:paraId="0644D9A8" w14:textId="77777777" w:rsidR="00DE1D6B" w:rsidRDefault="00DE1D6B" w:rsidP="00DE1D6B"/>
    <w:p w14:paraId="3FD31D79" w14:textId="299C9F63" w:rsidR="00DE1D6B" w:rsidRDefault="009D6DBE" w:rsidP="00DE1D6B">
      <w:r>
        <w:rPr>
          <w:noProof/>
        </w:rPr>
        <w:drawing>
          <wp:inline distT="0" distB="0" distL="0" distR="0" wp14:anchorId="789B63E4" wp14:editId="2F1E7DF0">
            <wp:extent cx="6675120" cy="4450080"/>
            <wp:effectExtent l="0" t="0" r="5080" b="0"/>
            <wp:docPr id="1775856400" name="Picture 5" descr="A diagram of a work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56400" name="Picture 5" descr="A diagram of a work space&#10;&#10;AI-generated content may be incorrect."/>
                    <pic:cNvPicPr/>
                  </pic:nvPicPr>
                  <pic:blipFill>
                    <a:blip r:embed="rId21"/>
                    <a:stretch>
                      <a:fillRect/>
                    </a:stretch>
                  </pic:blipFill>
                  <pic:spPr>
                    <a:xfrm>
                      <a:off x="0" y="0"/>
                      <a:ext cx="6675120" cy="4450080"/>
                    </a:xfrm>
                    <a:prstGeom prst="rect">
                      <a:avLst/>
                    </a:prstGeom>
                  </pic:spPr>
                </pic:pic>
              </a:graphicData>
            </a:graphic>
          </wp:inline>
        </w:drawing>
      </w:r>
    </w:p>
    <w:p w14:paraId="2CD620E4" w14:textId="77777777" w:rsidR="00DE1D6B" w:rsidRDefault="00DE1D6B" w:rsidP="00DE1D6B"/>
    <w:p w14:paraId="1F6CA77A" w14:textId="77777777" w:rsidR="00DE1D6B" w:rsidRDefault="00DE1D6B" w:rsidP="00DE1D6B"/>
    <w:p w14:paraId="77E5B1A6" w14:textId="77777777" w:rsidR="009D6DBE" w:rsidRPr="009D6DBE" w:rsidRDefault="009D6DBE" w:rsidP="009D6DBE">
      <w:pPr>
        <w:spacing w:before="100" w:beforeAutospacing="1" w:after="100" w:afterAutospacing="1"/>
        <w:rPr>
          <w:color w:val="000000"/>
        </w:rPr>
      </w:pPr>
      <w:r w:rsidRPr="009D6DBE">
        <w:rPr>
          <w:color w:val="000000"/>
        </w:rPr>
        <w:t>The AI App Integration for Google Workspace project leverages a cloud-based architecture designed to enhance IT operations, customer support, and security through AI-powered automation and analytics. Key components include:</w:t>
      </w:r>
    </w:p>
    <w:p w14:paraId="41DD1C46" w14:textId="77777777" w:rsidR="009D6DBE" w:rsidRPr="009D6DBE" w:rsidRDefault="009D6DBE" w:rsidP="009D6DBE">
      <w:pPr>
        <w:numPr>
          <w:ilvl w:val="0"/>
          <w:numId w:val="89"/>
        </w:numPr>
        <w:spacing w:before="100" w:beforeAutospacing="1" w:after="100" w:afterAutospacing="1"/>
        <w:rPr>
          <w:color w:val="000000"/>
        </w:rPr>
      </w:pPr>
      <w:r w:rsidRPr="009D6DBE">
        <w:rPr>
          <w:b/>
          <w:bCs/>
          <w:color w:val="000000"/>
        </w:rPr>
        <w:t>API Clients &amp; Gateway</w:t>
      </w:r>
      <w:r w:rsidRPr="009D6DBE">
        <w:rPr>
          <w:color w:val="000000"/>
        </w:rPr>
        <w:t>: Secure client interaction with backend services, managing traffic and enforcing security measures.</w:t>
      </w:r>
    </w:p>
    <w:p w14:paraId="5A9283B8" w14:textId="77777777" w:rsidR="009D6DBE" w:rsidRPr="009D6DBE" w:rsidRDefault="009D6DBE" w:rsidP="009D6DBE">
      <w:pPr>
        <w:numPr>
          <w:ilvl w:val="0"/>
          <w:numId w:val="89"/>
        </w:numPr>
        <w:spacing w:before="100" w:beforeAutospacing="1" w:after="100" w:afterAutospacing="1"/>
        <w:rPr>
          <w:color w:val="000000"/>
        </w:rPr>
      </w:pPr>
      <w:r w:rsidRPr="009D6DBE">
        <w:rPr>
          <w:b/>
          <w:bCs/>
          <w:color w:val="000000"/>
        </w:rPr>
        <w:t>Gemini AI</w:t>
      </w:r>
      <w:r w:rsidRPr="009D6DBE">
        <w:rPr>
          <w:color w:val="000000"/>
        </w:rPr>
        <w:t>: Deployed in the API console to automate IT support tasks, enhance decision-making, and optimize workflows.</w:t>
      </w:r>
    </w:p>
    <w:p w14:paraId="41D3FEF6" w14:textId="77777777" w:rsidR="009D6DBE" w:rsidRPr="009D6DBE" w:rsidRDefault="009D6DBE" w:rsidP="009D6DBE">
      <w:pPr>
        <w:numPr>
          <w:ilvl w:val="0"/>
          <w:numId w:val="89"/>
        </w:numPr>
        <w:spacing w:before="100" w:beforeAutospacing="1" w:after="100" w:afterAutospacing="1"/>
        <w:rPr>
          <w:color w:val="000000"/>
        </w:rPr>
      </w:pPr>
      <w:r w:rsidRPr="009D6DBE">
        <w:rPr>
          <w:b/>
          <w:bCs/>
          <w:color w:val="000000"/>
        </w:rPr>
        <w:lastRenderedPageBreak/>
        <w:t>AI Analytics</w:t>
      </w:r>
      <w:r w:rsidRPr="009D6DBE">
        <w:rPr>
          <w:color w:val="000000"/>
        </w:rPr>
        <w:t>: Analyzes data to provide insights for system optimization, performance improvement, and early issue detection.</w:t>
      </w:r>
    </w:p>
    <w:p w14:paraId="7CE90A64" w14:textId="77777777" w:rsidR="009D6DBE" w:rsidRPr="009D6DBE" w:rsidRDefault="009D6DBE" w:rsidP="009D6DBE">
      <w:pPr>
        <w:numPr>
          <w:ilvl w:val="0"/>
          <w:numId w:val="89"/>
        </w:numPr>
        <w:spacing w:before="100" w:beforeAutospacing="1" w:after="100" w:afterAutospacing="1"/>
        <w:rPr>
          <w:color w:val="000000"/>
        </w:rPr>
      </w:pPr>
      <w:r w:rsidRPr="009D6DBE">
        <w:rPr>
          <w:b/>
          <w:bCs/>
          <w:color w:val="000000"/>
        </w:rPr>
        <w:t>MEA Security</w:t>
      </w:r>
      <w:r w:rsidRPr="009D6DBE">
        <w:rPr>
          <w:color w:val="000000"/>
        </w:rPr>
        <w:t>: Multi-Factor Authentication (MFA), AES-256 encryption, and access control ensure data protection and regulatory compliance.</w:t>
      </w:r>
    </w:p>
    <w:p w14:paraId="1340952B" w14:textId="77777777" w:rsidR="009D6DBE" w:rsidRPr="009D6DBE" w:rsidRDefault="009D6DBE" w:rsidP="009D6DBE">
      <w:pPr>
        <w:numPr>
          <w:ilvl w:val="0"/>
          <w:numId w:val="89"/>
        </w:numPr>
        <w:spacing w:before="100" w:beforeAutospacing="1" w:after="100" w:afterAutospacing="1"/>
        <w:rPr>
          <w:color w:val="000000"/>
        </w:rPr>
      </w:pPr>
      <w:r w:rsidRPr="009D6DBE">
        <w:rPr>
          <w:b/>
          <w:bCs/>
          <w:color w:val="000000"/>
        </w:rPr>
        <w:t>Cloud Storage</w:t>
      </w:r>
      <w:r w:rsidRPr="009D6DBE">
        <w:rPr>
          <w:color w:val="000000"/>
        </w:rPr>
        <w:t>: Secure, scalable storage for data and system logs, ensuring reliability and redundancy.</w:t>
      </w:r>
    </w:p>
    <w:p w14:paraId="2FA7493F" w14:textId="77777777" w:rsidR="009D6DBE" w:rsidRPr="009D6DBE" w:rsidRDefault="009D6DBE" w:rsidP="009D6DBE">
      <w:pPr>
        <w:numPr>
          <w:ilvl w:val="0"/>
          <w:numId w:val="89"/>
        </w:numPr>
        <w:spacing w:before="100" w:beforeAutospacing="1" w:after="100" w:afterAutospacing="1"/>
        <w:rPr>
          <w:color w:val="000000"/>
        </w:rPr>
      </w:pPr>
      <w:r w:rsidRPr="009D6DBE">
        <w:rPr>
          <w:b/>
          <w:bCs/>
          <w:color w:val="000000"/>
        </w:rPr>
        <w:t>Single Sign-On (SSO)</w:t>
      </w:r>
      <w:r w:rsidRPr="009D6DBE">
        <w:rPr>
          <w:color w:val="000000"/>
        </w:rPr>
        <w:t>: Simplifies secure user authentication across platforms.</w:t>
      </w:r>
    </w:p>
    <w:p w14:paraId="3FB1B953" w14:textId="77777777" w:rsidR="009D6DBE" w:rsidRPr="009D6DBE" w:rsidRDefault="009D6DBE" w:rsidP="009D6DBE">
      <w:pPr>
        <w:numPr>
          <w:ilvl w:val="0"/>
          <w:numId w:val="89"/>
        </w:numPr>
        <w:spacing w:before="100" w:beforeAutospacing="1" w:after="100" w:afterAutospacing="1"/>
        <w:rPr>
          <w:color w:val="000000"/>
        </w:rPr>
      </w:pPr>
      <w:r w:rsidRPr="009D6DBE">
        <w:rPr>
          <w:b/>
          <w:bCs/>
          <w:color w:val="000000"/>
        </w:rPr>
        <w:t>Cybersecurity Integration</w:t>
      </w:r>
      <w:r w:rsidRPr="009D6DBE">
        <w:rPr>
          <w:color w:val="000000"/>
        </w:rPr>
        <w:t>: Enhances threat detection and monitoring through AI and third-party cybersecurity platforms.</w:t>
      </w:r>
    </w:p>
    <w:p w14:paraId="201F6AEA" w14:textId="77777777" w:rsidR="009D6DBE" w:rsidRPr="009D6DBE" w:rsidRDefault="009D6DBE" w:rsidP="009D6DBE">
      <w:pPr>
        <w:numPr>
          <w:ilvl w:val="0"/>
          <w:numId w:val="89"/>
        </w:numPr>
        <w:spacing w:before="100" w:beforeAutospacing="1" w:after="100" w:afterAutospacing="1"/>
        <w:rPr>
          <w:color w:val="000000"/>
        </w:rPr>
      </w:pPr>
      <w:r w:rsidRPr="009D6DBE">
        <w:rPr>
          <w:b/>
          <w:bCs/>
          <w:color w:val="000000"/>
        </w:rPr>
        <w:t>IT Support Automation</w:t>
      </w:r>
      <w:r w:rsidRPr="009D6DBE">
        <w:rPr>
          <w:color w:val="000000"/>
        </w:rPr>
        <w:t>: Automates ticketing, incident management, and routine troubleshooting to reduce manual workloads and improve response times.</w:t>
      </w:r>
    </w:p>
    <w:p w14:paraId="0D7EF84F" w14:textId="77777777" w:rsidR="00DE1D6B" w:rsidRDefault="00DE1D6B" w:rsidP="00DE1D6B"/>
    <w:p w14:paraId="74429587" w14:textId="77777777" w:rsidR="00DE1D6B" w:rsidRDefault="00DE1D6B" w:rsidP="00DE1D6B"/>
    <w:p w14:paraId="7D9AAC6E" w14:textId="77777777" w:rsidR="00DE1D6B" w:rsidRDefault="00DE1D6B" w:rsidP="00DE1D6B"/>
    <w:p w14:paraId="777BE1FD" w14:textId="77777777" w:rsidR="00DE1D6B" w:rsidRDefault="00DE1D6B" w:rsidP="00DE1D6B"/>
    <w:p w14:paraId="2EBE3FF1" w14:textId="77777777" w:rsidR="00DE1D6B" w:rsidRDefault="00DE1D6B" w:rsidP="00DE1D6B"/>
    <w:p w14:paraId="68E52656" w14:textId="77777777" w:rsidR="00DE1D6B" w:rsidRDefault="00DE1D6B" w:rsidP="00DE1D6B"/>
    <w:p w14:paraId="780B718F" w14:textId="743F3A30" w:rsidR="00E16689" w:rsidRPr="00A66904" w:rsidRDefault="00E16689" w:rsidP="00E16689">
      <w:pPr>
        <w:spacing w:line="480" w:lineRule="auto"/>
      </w:pPr>
      <w:r>
        <w:t xml:space="preserve">See Figure 2.1 – </w:t>
      </w:r>
      <w:r w:rsidR="00B1607C">
        <w:t>2.3 in</w:t>
      </w:r>
      <w:r>
        <w:t xml:space="preserve"> Appendix C.2</w:t>
      </w:r>
    </w:p>
    <w:p w14:paraId="29E3459F" w14:textId="77777777" w:rsidR="00DE1D6B" w:rsidRDefault="00DE1D6B" w:rsidP="00DE1D6B"/>
    <w:p w14:paraId="0C87C52C" w14:textId="77777777" w:rsidR="00DE1D6B" w:rsidRDefault="00DE1D6B" w:rsidP="00DE1D6B"/>
    <w:p w14:paraId="5B19DA60" w14:textId="77777777" w:rsidR="00DE1D6B" w:rsidRDefault="00DE1D6B" w:rsidP="00DE1D6B"/>
    <w:p w14:paraId="44F93435" w14:textId="77777777" w:rsidR="00DE1D6B" w:rsidRDefault="00DE1D6B" w:rsidP="00DE1D6B"/>
    <w:p w14:paraId="796BBF41" w14:textId="77777777" w:rsidR="00DE1D6B" w:rsidRDefault="00DE1D6B" w:rsidP="00DE1D6B"/>
    <w:p w14:paraId="34DC6651" w14:textId="77777777" w:rsidR="00DE1D6B" w:rsidRDefault="00DE1D6B" w:rsidP="00DE1D6B"/>
    <w:p w14:paraId="76BA936C" w14:textId="77777777" w:rsidR="00DE1D6B" w:rsidRDefault="00DE1D6B" w:rsidP="00DE1D6B"/>
    <w:p w14:paraId="6B2F5575" w14:textId="77777777" w:rsidR="00DE1D6B" w:rsidRDefault="00DE1D6B" w:rsidP="00DE1D6B"/>
    <w:p w14:paraId="7D860E1B" w14:textId="77777777" w:rsidR="00DE1D6B" w:rsidRDefault="00DE1D6B" w:rsidP="00DE1D6B"/>
    <w:p w14:paraId="72B166D5" w14:textId="77777777" w:rsidR="00DE1D6B" w:rsidRDefault="00DE1D6B" w:rsidP="00DE1D6B"/>
    <w:p w14:paraId="4597332C" w14:textId="77777777" w:rsidR="00DE1D6B" w:rsidRDefault="00DE1D6B" w:rsidP="00DE1D6B"/>
    <w:p w14:paraId="235DFF7A" w14:textId="77777777" w:rsidR="00DE1D6B" w:rsidRDefault="00DE1D6B" w:rsidP="00DE1D6B"/>
    <w:p w14:paraId="7AFDDB6C" w14:textId="77777777" w:rsidR="00DE1D6B" w:rsidRDefault="00DE1D6B" w:rsidP="00DE1D6B"/>
    <w:p w14:paraId="2B107C18" w14:textId="77777777" w:rsidR="00DE1D6B" w:rsidRDefault="00DE1D6B" w:rsidP="00DE1D6B"/>
    <w:p w14:paraId="5D54AA59" w14:textId="77777777" w:rsidR="00DE1D6B" w:rsidRDefault="00DE1D6B" w:rsidP="00DE1D6B"/>
    <w:p w14:paraId="788C72CE" w14:textId="77777777" w:rsidR="00DE1D6B" w:rsidRDefault="00DE1D6B" w:rsidP="00DE1D6B"/>
    <w:p w14:paraId="5FD2EA09" w14:textId="77777777" w:rsidR="00DE1D6B" w:rsidRDefault="00DE1D6B" w:rsidP="00DE1D6B"/>
    <w:p w14:paraId="170443DE" w14:textId="77777777" w:rsidR="00DE1D6B" w:rsidRDefault="00DE1D6B" w:rsidP="00DE1D6B"/>
    <w:p w14:paraId="05D108DB" w14:textId="77777777" w:rsidR="00DE1D6B" w:rsidRDefault="00DE1D6B" w:rsidP="00DE1D6B"/>
    <w:p w14:paraId="19A75512" w14:textId="77777777" w:rsidR="00DE1D6B" w:rsidRDefault="00DE1D6B" w:rsidP="00DE1D6B"/>
    <w:p w14:paraId="55926C18" w14:textId="77777777" w:rsidR="00DE1D6B" w:rsidRDefault="00DE1D6B" w:rsidP="00DE1D6B"/>
    <w:p w14:paraId="3F2A9094" w14:textId="77777777" w:rsidR="00DE1D6B" w:rsidRDefault="00DE1D6B" w:rsidP="00DE1D6B"/>
    <w:p w14:paraId="1D7D742D" w14:textId="77777777" w:rsidR="00DE1D6B" w:rsidRDefault="00DE1D6B" w:rsidP="00DE1D6B"/>
    <w:p w14:paraId="25D614F2" w14:textId="77777777" w:rsidR="00DE1D6B" w:rsidRDefault="00DE1D6B" w:rsidP="00DE1D6B"/>
    <w:p w14:paraId="74233B0A" w14:textId="77777777" w:rsidR="00DE1D6B" w:rsidRDefault="00DE1D6B" w:rsidP="00DE1D6B"/>
    <w:p w14:paraId="4E11C8B4" w14:textId="77777777" w:rsidR="00DE1D6B" w:rsidRDefault="00DE1D6B" w:rsidP="00DE1D6B"/>
    <w:p w14:paraId="420DA269" w14:textId="77777777" w:rsidR="00DE1D6B" w:rsidRPr="00DE1D6B" w:rsidRDefault="00DE1D6B" w:rsidP="00DE1D6B"/>
    <w:p w14:paraId="34631955" w14:textId="6DFA9C68" w:rsidR="007C0E6C" w:rsidRPr="00A66904" w:rsidRDefault="007C0E6C" w:rsidP="006A69A3">
      <w:pPr>
        <w:pStyle w:val="Title"/>
        <w:jc w:val="left"/>
      </w:pPr>
      <w:r w:rsidRPr="00A66904">
        <w:lastRenderedPageBreak/>
        <w:t>Risk</w:t>
      </w:r>
      <w:r w:rsidR="00FE28D5">
        <w:t xml:space="preserve"> assessments</w:t>
      </w:r>
    </w:p>
    <w:p w14:paraId="3B07B918" w14:textId="77777777" w:rsidR="00DE1D6B" w:rsidRDefault="00DE1D6B" w:rsidP="00255F38">
      <w:pPr>
        <w:spacing w:after="160" w:line="278" w:lineRule="auto"/>
        <w:rPr>
          <w:rFonts w:ascii="Aptos" w:eastAsia="Aptos" w:hAnsi="Aptos"/>
          <w:b/>
          <w:bCs/>
          <w:kern w:val="2"/>
          <w14:ligatures w14:val="standardContextual"/>
        </w:rPr>
      </w:pPr>
    </w:p>
    <w:p w14:paraId="0A64360A" w14:textId="5DBF545F" w:rsidR="00255F38" w:rsidRPr="00255F38" w:rsidRDefault="00255F38" w:rsidP="00255F38">
      <w:pPr>
        <w:spacing w:after="160" w:line="278" w:lineRule="auto"/>
        <w:rPr>
          <w:rFonts w:ascii="Aptos" w:eastAsia="Aptos" w:hAnsi="Aptos"/>
          <w:b/>
          <w:bCs/>
          <w:kern w:val="2"/>
          <w14:ligatures w14:val="standardContextual"/>
        </w:rPr>
      </w:pPr>
      <w:r w:rsidRPr="00255F38">
        <w:rPr>
          <w:rFonts w:ascii="Aptos" w:eastAsia="Aptos" w:hAnsi="Aptos"/>
          <w:b/>
          <w:bCs/>
          <w:kern w:val="2"/>
          <w14:ligatures w14:val="standardContextual"/>
        </w:rPr>
        <w:t>Risks and Mitigation Strategies</w:t>
      </w:r>
    </w:p>
    <w:tbl>
      <w:tblPr>
        <w:tblStyle w:val="ListTable5Dark-Accent6"/>
        <w:tblW w:w="10441" w:type="dxa"/>
        <w:tblLook w:val="04A0" w:firstRow="1" w:lastRow="0" w:firstColumn="1" w:lastColumn="0" w:noHBand="0" w:noVBand="1"/>
      </w:tblPr>
      <w:tblGrid>
        <w:gridCol w:w="2796"/>
        <w:gridCol w:w="2305"/>
        <w:gridCol w:w="5340"/>
      </w:tblGrid>
      <w:tr w:rsidR="00255F38" w:rsidRPr="00255F38" w14:paraId="37A28D93" w14:textId="77777777" w:rsidTr="006A69A3">
        <w:trPr>
          <w:cnfStyle w:val="100000000000" w:firstRow="1" w:lastRow="0" w:firstColumn="0" w:lastColumn="0" w:oddVBand="0" w:evenVBand="0" w:oddHBand="0" w:evenHBand="0" w:firstRowFirstColumn="0" w:firstRowLastColumn="0" w:lastRowFirstColumn="0" w:lastRowLastColumn="0"/>
          <w:trHeight w:val="931"/>
        </w:trPr>
        <w:tc>
          <w:tcPr>
            <w:cnfStyle w:val="001000000100" w:firstRow="0" w:lastRow="0" w:firstColumn="1" w:lastColumn="0" w:oddVBand="0" w:evenVBand="0" w:oddHBand="0" w:evenHBand="0" w:firstRowFirstColumn="1" w:firstRowLastColumn="0" w:lastRowFirstColumn="0" w:lastRowLastColumn="0"/>
            <w:tcW w:w="0" w:type="auto"/>
            <w:hideMark/>
          </w:tcPr>
          <w:p w14:paraId="4179CFC3" w14:textId="77777777" w:rsidR="00255F38" w:rsidRPr="00255F38" w:rsidRDefault="00255F38" w:rsidP="00255F38">
            <w:pPr>
              <w:spacing w:after="160" w:line="278" w:lineRule="auto"/>
              <w:rPr>
                <w:rFonts w:ascii="Aptos" w:eastAsia="Aptos" w:hAnsi="Aptos"/>
                <w:kern w:val="2"/>
                <w14:ligatures w14:val="standardContextual"/>
              </w:rPr>
            </w:pPr>
            <w:r w:rsidRPr="00255F38">
              <w:rPr>
                <w:rFonts w:ascii="Aptos" w:eastAsia="Aptos" w:hAnsi="Aptos"/>
                <w:kern w:val="2"/>
                <w14:ligatures w14:val="standardContextual"/>
              </w:rPr>
              <w:t>Risk</w:t>
            </w:r>
          </w:p>
        </w:tc>
        <w:tc>
          <w:tcPr>
            <w:tcW w:w="0" w:type="auto"/>
            <w:hideMark/>
          </w:tcPr>
          <w:p w14:paraId="7924332B" w14:textId="77777777" w:rsidR="00255F38" w:rsidRPr="00255F38" w:rsidRDefault="00255F38" w:rsidP="00255F38">
            <w:pPr>
              <w:spacing w:after="160" w:line="278" w:lineRule="auto"/>
              <w:cnfStyle w:val="100000000000" w:firstRow="1" w:lastRow="0" w:firstColumn="0" w:lastColumn="0" w:oddVBand="0" w:evenVBand="0" w:oddHBand="0" w:evenHBand="0" w:firstRowFirstColumn="0" w:firstRowLastColumn="0" w:lastRowFirstColumn="0" w:lastRowLastColumn="0"/>
              <w:rPr>
                <w:rFonts w:ascii="Aptos" w:eastAsia="Aptos" w:hAnsi="Aptos"/>
                <w:kern w:val="2"/>
                <w14:ligatures w14:val="standardContextual"/>
              </w:rPr>
            </w:pPr>
            <w:r w:rsidRPr="00255F38">
              <w:rPr>
                <w:rFonts w:ascii="Aptos" w:eastAsia="Aptos" w:hAnsi="Aptos"/>
                <w:kern w:val="2"/>
                <w14:ligatures w14:val="standardContextual"/>
              </w:rPr>
              <w:t>Impact</w:t>
            </w:r>
          </w:p>
        </w:tc>
        <w:tc>
          <w:tcPr>
            <w:tcW w:w="0" w:type="auto"/>
            <w:hideMark/>
          </w:tcPr>
          <w:p w14:paraId="7CCBF5D3" w14:textId="77777777" w:rsidR="00255F38" w:rsidRPr="00255F38" w:rsidRDefault="00255F38" w:rsidP="00255F38">
            <w:pPr>
              <w:spacing w:after="160" w:line="278" w:lineRule="auto"/>
              <w:cnfStyle w:val="100000000000" w:firstRow="1" w:lastRow="0" w:firstColumn="0" w:lastColumn="0" w:oddVBand="0" w:evenVBand="0" w:oddHBand="0" w:evenHBand="0" w:firstRowFirstColumn="0" w:firstRowLastColumn="0" w:lastRowFirstColumn="0" w:lastRowLastColumn="0"/>
              <w:rPr>
                <w:rFonts w:ascii="Aptos" w:eastAsia="Aptos" w:hAnsi="Aptos"/>
                <w:kern w:val="2"/>
                <w14:ligatures w14:val="standardContextual"/>
              </w:rPr>
            </w:pPr>
            <w:r w:rsidRPr="00255F38">
              <w:rPr>
                <w:rFonts w:ascii="Aptos" w:eastAsia="Aptos" w:hAnsi="Aptos"/>
                <w:kern w:val="2"/>
                <w14:ligatures w14:val="standardContextual"/>
              </w:rPr>
              <w:t>Mitigation Strategy</w:t>
            </w:r>
          </w:p>
        </w:tc>
      </w:tr>
      <w:tr w:rsidR="00255F38" w:rsidRPr="00255F38" w14:paraId="1D48F7A9" w14:textId="77777777" w:rsidTr="006A69A3">
        <w:trPr>
          <w:cnfStyle w:val="000000100000" w:firstRow="0" w:lastRow="0" w:firstColumn="0" w:lastColumn="0" w:oddVBand="0" w:evenVBand="0" w:oddHBand="1" w:evenHBand="0" w:firstRowFirstColumn="0" w:firstRowLastColumn="0" w:lastRowFirstColumn="0" w:lastRowLastColumn="0"/>
          <w:trHeight w:val="1642"/>
        </w:trPr>
        <w:tc>
          <w:tcPr>
            <w:cnfStyle w:val="001000000000" w:firstRow="0" w:lastRow="0" w:firstColumn="1" w:lastColumn="0" w:oddVBand="0" w:evenVBand="0" w:oddHBand="0" w:evenHBand="0" w:firstRowFirstColumn="0" w:firstRowLastColumn="0" w:lastRowFirstColumn="0" w:lastRowLastColumn="0"/>
            <w:tcW w:w="0" w:type="auto"/>
            <w:hideMark/>
          </w:tcPr>
          <w:p w14:paraId="721E05DC" w14:textId="77777777" w:rsidR="00255F38" w:rsidRPr="00255F38" w:rsidRDefault="00255F38" w:rsidP="00255F38">
            <w:pPr>
              <w:spacing w:after="160" w:line="278" w:lineRule="auto"/>
              <w:rPr>
                <w:rFonts w:ascii="Aptos" w:eastAsia="Aptos" w:hAnsi="Aptos"/>
                <w:kern w:val="2"/>
                <w14:ligatures w14:val="standardContextual"/>
              </w:rPr>
            </w:pPr>
            <w:r w:rsidRPr="00255F38">
              <w:rPr>
                <w:rFonts w:ascii="Aptos" w:eastAsia="Aptos" w:hAnsi="Aptos"/>
                <w:kern w:val="2"/>
                <w14:ligatures w14:val="standardContextual"/>
              </w:rPr>
              <w:t>Integration Challenges</w:t>
            </w:r>
          </w:p>
        </w:tc>
        <w:tc>
          <w:tcPr>
            <w:tcW w:w="0" w:type="auto"/>
            <w:hideMark/>
          </w:tcPr>
          <w:p w14:paraId="04D3B160" w14:textId="77777777" w:rsidR="00255F38" w:rsidRPr="00255F38" w:rsidRDefault="00255F38" w:rsidP="00255F38">
            <w:pPr>
              <w:spacing w:after="160" w:line="278" w:lineRule="auto"/>
              <w:cnfStyle w:val="000000100000" w:firstRow="0" w:lastRow="0" w:firstColumn="0" w:lastColumn="0" w:oddVBand="0" w:evenVBand="0" w:oddHBand="1" w:evenHBand="0" w:firstRowFirstColumn="0" w:firstRowLastColumn="0" w:lastRowFirstColumn="0" w:lastRowLastColumn="0"/>
              <w:rPr>
                <w:rFonts w:ascii="Aptos" w:eastAsia="Aptos" w:hAnsi="Aptos"/>
                <w:b/>
                <w:bCs/>
                <w:kern w:val="2"/>
                <w14:ligatures w14:val="standardContextual"/>
              </w:rPr>
            </w:pPr>
            <w:r w:rsidRPr="00255F38">
              <w:rPr>
                <w:rFonts w:ascii="Aptos" w:eastAsia="Aptos" w:hAnsi="Aptos"/>
                <w:b/>
                <w:bCs/>
                <w:kern w:val="2"/>
                <w14:ligatures w14:val="standardContextual"/>
              </w:rPr>
              <w:t>Delays in deployment</w:t>
            </w:r>
          </w:p>
        </w:tc>
        <w:tc>
          <w:tcPr>
            <w:tcW w:w="0" w:type="auto"/>
            <w:hideMark/>
          </w:tcPr>
          <w:p w14:paraId="48486B4B" w14:textId="77777777" w:rsidR="00255F38" w:rsidRPr="00255F38" w:rsidRDefault="00255F38" w:rsidP="00255F38">
            <w:pPr>
              <w:spacing w:after="160" w:line="278" w:lineRule="auto"/>
              <w:cnfStyle w:val="000000100000" w:firstRow="0" w:lastRow="0" w:firstColumn="0" w:lastColumn="0" w:oddVBand="0" w:evenVBand="0" w:oddHBand="1" w:evenHBand="0" w:firstRowFirstColumn="0" w:firstRowLastColumn="0" w:lastRowFirstColumn="0" w:lastRowLastColumn="0"/>
              <w:rPr>
                <w:rFonts w:ascii="Aptos" w:eastAsia="Aptos" w:hAnsi="Aptos"/>
                <w:b/>
                <w:bCs/>
                <w:kern w:val="2"/>
                <w14:ligatures w14:val="standardContextual"/>
              </w:rPr>
            </w:pPr>
            <w:r w:rsidRPr="00255F38">
              <w:rPr>
                <w:rFonts w:ascii="Aptos" w:eastAsia="Aptos" w:hAnsi="Aptos"/>
                <w:b/>
                <w:bCs/>
                <w:kern w:val="2"/>
                <w14:ligatures w14:val="standardContextual"/>
              </w:rPr>
              <w:t>Engage Google Workspace consultants early in the project.</w:t>
            </w:r>
          </w:p>
        </w:tc>
      </w:tr>
      <w:tr w:rsidR="00255F38" w:rsidRPr="00255F38" w14:paraId="4CD9BB68" w14:textId="77777777" w:rsidTr="006A69A3">
        <w:trPr>
          <w:trHeight w:val="976"/>
        </w:trPr>
        <w:tc>
          <w:tcPr>
            <w:cnfStyle w:val="001000000000" w:firstRow="0" w:lastRow="0" w:firstColumn="1" w:lastColumn="0" w:oddVBand="0" w:evenVBand="0" w:oddHBand="0" w:evenHBand="0" w:firstRowFirstColumn="0" w:firstRowLastColumn="0" w:lastRowFirstColumn="0" w:lastRowLastColumn="0"/>
            <w:tcW w:w="0" w:type="auto"/>
            <w:hideMark/>
          </w:tcPr>
          <w:p w14:paraId="1351D8F4" w14:textId="77777777" w:rsidR="00255F38" w:rsidRPr="00255F38" w:rsidRDefault="00255F38" w:rsidP="00255F38">
            <w:pPr>
              <w:spacing w:after="160" w:line="278" w:lineRule="auto"/>
              <w:rPr>
                <w:rFonts w:ascii="Aptos" w:eastAsia="Aptos" w:hAnsi="Aptos"/>
                <w:kern w:val="2"/>
                <w14:ligatures w14:val="standardContextual"/>
              </w:rPr>
            </w:pPr>
            <w:r w:rsidRPr="00255F38">
              <w:rPr>
                <w:rFonts w:ascii="Aptos" w:eastAsia="Aptos" w:hAnsi="Aptos"/>
                <w:kern w:val="2"/>
                <w14:ligatures w14:val="standardContextual"/>
              </w:rPr>
              <w:t>Budget Overruns</w:t>
            </w:r>
          </w:p>
        </w:tc>
        <w:tc>
          <w:tcPr>
            <w:tcW w:w="0" w:type="auto"/>
            <w:hideMark/>
          </w:tcPr>
          <w:p w14:paraId="45FCB1DA" w14:textId="77777777" w:rsidR="00255F38" w:rsidRPr="00255F38" w:rsidRDefault="00255F38" w:rsidP="00255F38">
            <w:pPr>
              <w:spacing w:after="160" w:line="278" w:lineRule="auto"/>
              <w:cnfStyle w:val="000000000000" w:firstRow="0" w:lastRow="0" w:firstColumn="0" w:lastColumn="0" w:oddVBand="0" w:evenVBand="0" w:oddHBand="0" w:evenHBand="0" w:firstRowFirstColumn="0" w:firstRowLastColumn="0" w:lastRowFirstColumn="0" w:lastRowLastColumn="0"/>
              <w:rPr>
                <w:rFonts w:ascii="Aptos" w:eastAsia="Aptos" w:hAnsi="Aptos"/>
                <w:b/>
                <w:bCs/>
                <w:kern w:val="2"/>
                <w14:ligatures w14:val="standardContextual"/>
              </w:rPr>
            </w:pPr>
            <w:r w:rsidRPr="00255F38">
              <w:rPr>
                <w:rFonts w:ascii="Aptos" w:eastAsia="Aptos" w:hAnsi="Aptos"/>
                <w:b/>
                <w:bCs/>
                <w:kern w:val="2"/>
                <w14:ligatures w14:val="standardContextual"/>
              </w:rPr>
              <w:t>Increased costs</w:t>
            </w:r>
          </w:p>
        </w:tc>
        <w:tc>
          <w:tcPr>
            <w:tcW w:w="0" w:type="auto"/>
            <w:hideMark/>
          </w:tcPr>
          <w:p w14:paraId="0A3FCE4B" w14:textId="77777777" w:rsidR="00255F38" w:rsidRPr="00255F38" w:rsidRDefault="00255F38" w:rsidP="00255F38">
            <w:pPr>
              <w:spacing w:after="160" w:line="278" w:lineRule="auto"/>
              <w:cnfStyle w:val="000000000000" w:firstRow="0" w:lastRow="0" w:firstColumn="0" w:lastColumn="0" w:oddVBand="0" w:evenVBand="0" w:oddHBand="0" w:evenHBand="0" w:firstRowFirstColumn="0" w:firstRowLastColumn="0" w:lastRowFirstColumn="0" w:lastRowLastColumn="0"/>
              <w:rPr>
                <w:rFonts w:ascii="Aptos" w:eastAsia="Aptos" w:hAnsi="Aptos"/>
                <w:b/>
                <w:bCs/>
                <w:kern w:val="2"/>
                <w14:ligatures w14:val="standardContextual"/>
              </w:rPr>
            </w:pPr>
            <w:r w:rsidRPr="00255F38">
              <w:rPr>
                <w:rFonts w:ascii="Aptos" w:eastAsia="Aptos" w:hAnsi="Aptos"/>
                <w:b/>
                <w:bCs/>
                <w:kern w:val="2"/>
                <w14:ligatures w14:val="standardContextual"/>
              </w:rPr>
              <w:t>Allocate a 10-15% contingency fund.</w:t>
            </w:r>
          </w:p>
        </w:tc>
      </w:tr>
      <w:tr w:rsidR="00255F38" w:rsidRPr="00255F38" w14:paraId="1FD4F204" w14:textId="77777777" w:rsidTr="006A69A3">
        <w:trPr>
          <w:cnfStyle w:val="000000100000" w:firstRow="0" w:lastRow="0" w:firstColumn="0" w:lastColumn="0" w:oddVBand="0" w:evenVBand="0" w:oddHBand="1" w:evenHBand="0" w:firstRowFirstColumn="0" w:firstRowLastColumn="0" w:lastRowFirstColumn="0" w:lastRowLastColumn="0"/>
          <w:trHeight w:val="1686"/>
        </w:trPr>
        <w:tc>
          <w:tcPr>
            <w:cnfStyle w:val="001000000000" w:firstRow="0" w:lastRow="0" w:firstColumn="1" w:lastColumn="0" w:oddVBand="0" w:evenVBand="0" w:oddHBand="0" w:evenHBand="0" w:firstRowFirstColumn="0" w:firstRowLastColumn="0" w:lastRowFirstColumn="0" w:lastRowLastColumn="0"/>
            <w:tcW w:w="0" w:type="auto"/>
            <w:hideMark/>
          </w:tcPr>
          <w:p w14:paraId="57F76C68" w14:textId="77777777" w:rsidR="00255F38" w:rsidRPr="00255F38" w:rsidRDefault="00255F38" w:rsidP="00255F38">
            <w:pPr>
              <w:spacing w:after="160" w:line="278" w:lineRule="auto"/>
              <w:rPr>
                <w:rFonts w:ascii="Aptos" w:eastAsia="Aptos" w:hAnsi="Aptos"/>
                <w:kern w:val="2"/>
                <w14:ligatures w14:val="standardContextual"/>
              </w:rPr>
            </w:pPr>
            <w:r w:rsidRPr="00255F38">
              <w:rPr>
                <w:rFonts w:ascii="Aptos" w:eastAsia="Aptos" w:hAnsi="Aptos"/>
                <w:kern w:val="2"/>
                <w14:ligatures w14:val="standardContextual"/>
              </w:rPr>
              <w:t>User Resistance to Change</w:t>
            </w:r>
          </w:p>
        </w:tc>
        <w:tc>
          <w:tcPr>
            <w:tcW w:w="0" w:type="auto"/>
            <w:hideMark/>
          </w:tcPr>
          <w:p w14:paraId="4A06B3A3" w14:textId="77777777" w:rsidR="00255F38" w:rsidRPr="00255F38" w:rsidRDefault="00255F38" w:rsidP="00255F38">
            <w:pPr>
              <w:spacing w:after="160" w:line="278" w:lineRule="auto"/>
              <w:cnfStyle w:val="000000100000" w:firstRow="0" w:lastRow="0" w:firstColumn="0" w:lastColumn="0" w:oddVBand="0" w:evenVBand="0" w:oddHBand="1" w:evenHBand="0" w:firstRowFirstColumn="0" w:firstRowLastColumn="0" w:lastRowFirstColumn="0" w:lastRowLastColumn="0"/>
              <w:rPr>
                <w:rFonts w:ascii="Aptos" w:eastAsia="Aptos" w:hAnsi="Aptos"/>
                <w:b/>
                <w:bCs/>
                <w:kern w:val="2"/>
                <w14:ligatures w14:val="standardContextual"/>
              </w:rPr>
            </w:pPr>
            <w:r w:rsidRPr="00255F38">
              <w:rPr>
                <w:rFonts w:ascii="Aptos" w:eastAsia="Aptos" w:hAnsi="Aptos"/>
                <w:b/>
                <w:bCs/>
                <w:kern w:val="2"/>
                <w14:ligatures w14:val="standardContextual"/>
              </w:rPr>
              <w:t>Low adoption rates</w:t>
            </w:r>
          </w:p>
        </w:tc>
        <w:tc>
          <w:tcPr>
            <w:tcW w:w="0" w:type="auto"/>
            <w:hideMark/>
          </w:tcPr>
          <w:p w14:paraId="7E265698" w14:textId="77777777" w:rsidR="00255F38" w:rsidRPr="00255F38" w:rsidRDefault="00255F38" w:rsidP="00255F38">
            <w:pPr>
              <w:spacing w:after="160" w:line="278" w:lineRule="auto"/>
              <w:cnfStyle w:val="000000100000" w:firstRow="0" w:lastRow="0" w:firstColumn="0" w:lastColumn="0" w:oddVBand="0" w:evenVBand="0" w:oddHBand="1" w:evenHBand="0" w:firstRowFirstColumn="0" w:firstRowLastColumn="0" w:lastRowFirstColumn="0" w:lastRowLastColumn="0"/>
              <w:rPr>
                <w:rFonts w:ascii="Aptos" w:eastAsia="Aptos" w:hAnsi="Aptos"/>
                <w:b/>
                <w:bCs/>
                <w:kern w:val="2"/>
                <w14:ligatures w14:val="standardContextual"/>
              </w:rPr>
            </w:pPr>
            <w:r w:rsidRPr="00255F38">
              <w:rPr>
                <w:rFonts w:ascii="Aptos" w:eastAsia="Aptos" w:hAnsi="Aptos"/>
                <w:b/>
                <w:bCs/>
                <w:kern w:val="2"/>
                <w14:ligatures w14:val="standardContextual"/>
              </w:rPr>
              <w:t>Invest in training and change management.</w:t>
            </w:r>
          </w:p>
        </w:tc>
      </w:tr>
      <w:tr w:rsidR="00255F38" w:rsidRPr="00255F38" w14:paraId="21324B4D" w14:textId="77777777" w:rsidTr="006A69A3">
        <w:trPr>
          <w:trHeight w:val="1597"/>
        </w:trPr>
        <w:tc>
          <w:tcPr>
            <w:cnfStyle w:val="001000000000" w:firstRow="0" w:lastRow="0" w:firstColumn="1" w:lastColumn="0" w:oddVBand="0" w:evenVBand="0" w:oddHBand="0" w:evenHBand="0" w:firstRowFirstColumn="0" w:firstRowLastColumn="0" w:lastRowFirstColumn="0" w:lastRowLastColumn="0"/>
            <w:tcW w:w="0" w:type="auto"/>
            <w:hideMark/>
          </w:tcPr>
          <w:p w14:paraId="47555367" w14:textId="77777777" w:rsidR="00255F38" w:rsidRPr="00255F38" w:rsidRDefault="00255F38" w:rsidP="00255F38">
            <w:pPr>
              <w:spacing w:after="160" w:line="278" w:lineRule="auto"/>
              <w:rPr>
                <w:rFonts w:ascii="Aptos" w:eastAsia="Aptos" w:hAnsi="Aptos"/>
                <w:kern w:val="2"/>
                <w14:ligatures w14:val="standardContextual"/>
              </w:rPr>
            </w:pPr>
            <w:r w:rsidRPr="00255F38">
              <w:rPr>
                <w:rFonts w:ascii="Aptos" w:eastAsia="Aptos" w:hAnsi="Aptos"/>
                <w:kern w:val="2"/>
                <w14:ligatures w14:val="standardContextual"/>
              </w:rPr>
              <w:t>Security Vulnerabilities</w:t>
            </w:r>
          </w:p>
        </w:tc>
        <w:tc>
          <w:tcPr>
            <w:tcW w:w="0" w:type="auto"/>
            <w:hideMark/>
          </w:tcPr>
          <w:p w14:paraId="2F6D68FE" w14:textId="77777777" w:rsidR="00255F38" w:rsidRPr="00255F38" w:rsidRDefault="00255F38" w:rsidP="00255F38">
            <w:pPr>
              <w:spacing w:after="160" w:line="278" w:lineRule="auto"/>
              <w:cnfStyle w:val="000000000000" w:firstRow="0" w:lastRow="0" w:firstColumn="0" w:lastColumn="0" w:oddVBand="0" w:evenVBand="0" w:oddHBand="0" w:evenHBand="0" w:firstRowFirstColumn="0" w:firstRowLastColumn="0" w:lastRowFirstColumn="0" w:lastRowLastColumn="0"/>
              <w:rPr>
                <w:rFonts w:ascii="Aptos" w:eastAsia="Aptos" w:hAnsi="Aptos"/>
                <w:b/>
                <w:bCs/>
                <w:kern w:val="2"/>
                <w14:ligatures w14:val="standardContextual"/>
              </w:rPr>
            </w:pPr>
            <w:r w:rsidRPr="00255F38">
              <w:rPr>
                <w:rFonts w:ascii="Aptos" w:eastAsia="Aptos" w:hAnsi="Aptos"/>
                <w:b/>
                <w:bCs/>
                <w:kern w:val="2"/>
                <w14:ligatures w14:val="standardContextual"/>
              </w:rPr>
              <w:t>Data breaches</w:t>
            </w:r>
          </w:p>
        </w:tc>
        <w:tc>
          <w:tcPr>
            <w:tcW w:w="0" w:type="auto"/>
            <w:hideMark/>
          </w:tcPr>
          <w:p w14:paraId="13619232" w14:textId="77777777" w:rsidR="00255F38" w:rsidRPr="00255F38" w:rsidRDefault="00255F38" w:rsidP="00255F38">
            <w:pPr>
              <w:spacing w:after="160" w:line="278" w:lineRule="auto"/>
              <w:cnfStyle w:val="000000000000" w:firstRow="0" w:lastRow="0" w:firstColumn="0" w:lastColumn="0" w:oddVBand="0" w:evenVBand="0" w:oddHBand="0" w:evenHBand="0" w:firstRowFirstColumn="0" w:firstRowLastColumn="0" w:lastRowFirstColumn="0" w:lastRowLastColumn="0"/>
              <w:rPr>
                <w:rFonts w:ascii="Aptos" w:eastAsia="Aptos" w:hAnsi="Aptos"/>
                <w:b/>
                <w:bCs/>
                <w:kern w:val="2"/>
                <w14:ligatures w14:val="standardContextual"/>
              </w:rPr>
            </w:pPr>
            <w:r w:rsidRPr="00255F38">
              <w:rPr>
                <w:rFonts w:ascii="Aptos" w:eastAsia="Aptos" w:hAnsi="Aptos"/>
                <w:b/>
                <w:bCs/>
                <w:kern w:val="2"/>
                <w14:ligatures w14:val="standardContextual"/>
              </w:rPr>
              <w:t>Conduct penetration testing and regular audits.</w:t>
            </w:r>
          </w:p>
        </w:tc>
      </w:tr>
    </w:tbl>
    <w:p w14:paraId="51480D64" w14:textId="77777777" w:rsidR="00DE1D6B" w:rsidRDefault="00DE1D6B" w:rsidP="00DE1D6B">
      <w:pPr>
        <w:rPr>
          <w:b/>
          <w:bCs/>
        </w:rPr>
      </w:pPr>
    </w:p>
    <w:p w14:paraId="4DFC60D3" w14:textId="77777777" w:rsidR="00DE1D6B" w:rsidRDefault="00DE1D6B" w:rsidP="00DE1D6B">
      <w:pPr>
        <w:spacing w:line="480" w:lineRule="auto"/>
        <w:rPr>
          <w:b/>
          <w:bCs/>
        </w:rPr>
      </w:pPr>
    </w:p>
    <w:p w14:paraId="4304A119" w14:textId="77777777" w:rsidR="00DE1D6B" w:rsidRDefault="00DE1D6B" w:rsidP="00DE1D6B">
      <w:pPr>
        <w:spacing w:line="480" w:lineRule="auto"/>
        <w:rPr>
          <w:b/>
          <w:bCs/>
        </w:rPr>
      </w:pPr>
    </w:p>
    <w:p w14:paraId="11F25246" w14:textId="47D4727D" w:rsidR="00DE1D6B" w:rsidRPr="005B7AD0" w:rsidRDefault="00DE1D6B" w:rsidP="00DE1D6B">
      <w:pPr>
        <w:spacing w:line="480" w:lineRule="auto"/>
        <w:rPr>
          <w:b/>
          <w:bCs/>
        </w:rPr>
      </w:pPr>
      <w:r w:rsidRPr="005B7AD0">
        <w:rPr>
          <w:b/>
          <w:bCs/>
        </w:rPr>
        <w:t>The integration of an AI-driven cloud-based service desk with Google Workspace is a strategic initiative for Athenol Inc. It will enhance IT support efficiency, reduce operational costs, and improve user satisfaction. With proper planning, risk management, and execution, this project will deliver significant value to the organization.</w:t>
      </w:r>
    </w:p>
    <w:p w14:paraId="3E67A48D" w14:textId="6C16563B" w:rsidR="007C0E6C" w:rsidRPr="00B20A29" w:rsidRDefault="007C0E6C" w:rsidP="006A69A3">
      <w:pPr>
        <w:pStyle w:val="Heading2"/>
        <w:jc w:val="left"/>
      </w:pPr>
      <w:bookmarkStart w:id="35" w:name="_Toc197349127"/>
      <w:r w:rsidRPr="00B20A29">
        <w:rPr>
          <w:rStyle w:val="Strong"/>
          <w:b/>
          <w:bCs w:val="0"/>
        </w:rPr>
        <w:lastRenderedPageBreak/>
        <w:t xml:space="preserve">Feasibility Assessment </w:t>
      </w:r>
      <w:bookmarkEnd w:id="35"/>
    </w:p>
    <w:p w14:paraId="29209AAD" w14:textId="77777777" w:rsidR="007C0E6C" w:rsidRPr="00B20A29" w:rsidRDefault="007C0E6C" w:rsidP="00B20A29">
      <w:pPr>
        <w:pStyle w:val="Heading3"/>
      </w:pPr>
      <w:bookmarkStart w:id="36" w:name="_Toc197349128"/>
      <w:r w:rsidRPr="00B20A29">
        <w:rPr>
          <w:rStyle w:val="Strong"/>
          <w:b w:val="0"/>
          <w:bCs w:val="0"/>
        </w:rPr>
        <w:t>Technical Feasibility</w:t>
      </w:r>
      <w:bookmarkEnd w:id="36"/>
    </w:p>
    <w:p w14:paraId="62DAB670" w14:textId="77777777" w:rsidR="007C0E6C" w:rsidRPr="00A66904" w:rsidRDefault="007C0E6C" w:rsidP="00A66904">
      <w:pPr>
        <w:pStyle w:val="NormalWeb"/>
        <w:spacing w:line="480" w:lineRule="auto"/>
      </w:pPr>
      <w:r w:rsidRPr="00A66904">
        <w:t>An infrastructure assessment confirmed that Skyline IT has the tools, systems, and expertise needed to carry out this project. Our team has experience working with APIs, cloud services, and automation platforms, and all required technologies (Google Workspace, Gemini API, cloud storage) are readily accessible.</w:t>
      </w:r>
    </w:p>
    <w:p w14:paraId="7B95CD7C" w14:textId="77777777" w:rsidR="007C0E6C" w:rsidRPr="00A66904" w:rsidRDefault="007C0E6C" w:rsidP="00A66904">
      <w:pPr>
        <w:pStyle w:val="NormalWeb"/>
        <w:spacing w:line="480" w:lineRule="auto"/>
      </w:pPr>
      <w:r>
        <w:rPr>
          <w:rStyle w:val="Strong"/>
          <w:rFonts w:eastAsiaTheme="majorEastAsia"/>
          <w:color w:val="000000"/>
        </w:rPr>
        <w:t>Conclusion:</w:t>
      </w:r>
      <w:r w:rsidRPr="00A66904">
        <w:t> Skyline IT is technically prepared to move forward.</w:t>
      </w:r>
    </w:p>
    <w:p w14:paraId="3CF91658" w14:textId="77777777" w:rsidR="007C0E6C" w:rsidRPr="00A66904" w:rsidRDefault="00284201" w:rsidP="00A66904">
      <w:pPr>
        <w:spacing w:line="480" w:lineRule="auto"/>
      </w:pPr>
      <w:r>
        <w:rPr>
          <w:noProof/>
        </w:rPr>
        <w:pict w14:anchorId="12F76EE9">
          <v:rect id="_x0000_i1032" alt="" style="width:468pt;height:.05pt;mso-width-percent:0;mso-height-percent:0;mso-width-percent:0;mso-height-percent:0" o:hralign="center" o:hrstd="t" o:hr="t" fillcolor="#a0a0a0" stroked="f"/>
        </w:pict>
      </w:r>
    </w:p>
    <w:p w14:paraId="3ADAF108" w14:textId="77777777" w:rsidR="007C0E6C" w:rsidRPr="00B20A29" w:rsidRDefault="007C0E6C" w:rsidP="00B20A29">
      <w:pPr>
        <w:pStyle w:val="Heading3"/>
      </w:pPr>
      <w:bookmarkStart w:id="37" w:name="_Toc197349129"/>
      <w:r w:rsidRPr="00B20A29">
        <w:rPr>
          <w:rStyle w:val="Strong"/>
          <w:b w:val="0"/>
          <w:bCs w:val="0"/>
        </w:rPr>
        <w:t>Economic Feasibility</w:t>
      </w:r>
      <w:bookmarkEnd w:id="37"/>
    </w:p>
    <w:p w14:paraId="7C5D892F" w14:textId="77777777" w:rsidR="007C0E6C" w:rsidRPr="00A66904" w:rsidRDefault="007C0E6C" w:rsidP="00A66904">
      <w:pPr>
        <w:pStyle w:val="NormalWeb"/>
        <w:spacing w:line="480" w:lineRule="auto"/>
      </w:pPr>
      <w:r w:rsidRPr="00A66904">
        <w:t>We’ve reviewed the initial budget and confirmed that funding is available for licensing, infrastructure, and development. While the budget is limited, the project scope has been designed to stay within financial constraints. Ongoing support costs have also been considered in long-term planning.</w:t>
      </w:r>
    </w:p>
    <w:p w14:paraId="2B64C2A4" w14:textId="77777777" w:rsidR="007C0E6C" w:rsidRPr="00A66904" w:rsidRDefault="007C0E6C" w:rsidP="00A66904">
      <w:pPr>
        <w:pStyle w:val="NormalWeb"/>
        <w:spacing w:line="480" w:lineRule="auto"/>
      </w:pPr>
      <w:r>
        <w:rPr>
          <w:rStyle w:val="Strong"/>
          <w:rFonts w:eastAsiaTheme="majorEastAsia"/>
          <w:color w:val="000000"/>
        </w:rPr>
        <w:t>Conclusion:</w:t>
      </w:r>
      <w:r w:rsidRPr="00A66904">
        <w:t> The project is affordable given its current scope and resource plan.</w:t>
      </w:r>
    </w:p>
    <w:p w14:paraId="538BDD14" w14:textId="77777777" w:rsidR="007C0E6C" w:rsidRPr="00A66904" w:rsidRDefault="00284201" w:rsidP="00A66904">
      <w:pPr>
        <w:spacing w:line="480" w:lineRule="auto"/>
      </w:pPr>
      <w:r>
        <w:rPr>
          <w:noProof/>
        </w:rPr>
        <w:pict w14:anchorId="711A9C9F">
          <v:rect id="_x0000_i1031" alt="" style="width:468pt;height:.05pt;mso-width-percent:0;mso-height-percent:0;mso-width-percent:0;mso-height-percent:0" o:hralign="center" o:hrstd="t" o:hr="t" fillcolor="#a0a0a0" stroked="f"/>
        </w:pict>
      </w:r>
    </w:p>
    <w:p w14:paraId="37AD1764" w14:textId="77777777" w:rsidR="007C0E6C" w:rsidRPr="00B20A29" w:rsidRDefault="007C0E6C" w:rsidP="00B20A29">
      <w:pPr>
        <w:pStyle w:val="Heading3"/>
      </w:pPr>
      <w:bookmarkStart w:id="38" w:name="_Toc197349130"/>
      <w:r w:rsidRPr="00B20A29">
        <w:rPr>
          <w:rStyle w:val="Strong"/>
          <w:b w:val="0"/>
          <w:bCs w:val="0"/>
        </w:rPr>
        <w:t>Legal &amp; Compliance Feasibility</w:t>
      </w:r>
      <w:bookmarkEnd w:id="38"/>
    </w:p>
    <w:p w14:paraId="066729FA" w14:textId="77777777" w:rsidR="007C0E6C" w:rsidRPr="00A66904" w:rsidRDefault="007C0E6C" w:rsidP="00A66904">
      <w:pPr>
        <w:pStyle w:val="NormalWeb"/>
        <w:spacing w:line="480" w:lineRule="auto"/>
      </w:pPr>
      <w:r w:rsidRPr="00A66904">
        <w:t>With involvement from our Chief Risk and Compliance Officer, we’ve identified key regulations (like HIPAA and cloud security standards) and built compliance into every phase of the project. Risk mitigation plans are in place for data privacy and secure API usage.</w:t>
      </w:r>
    </w:p>
    <w:p w14:paraId="3EC21CB5" w14:textId="77777777" w:rsidR="007C0E6C" w:rsidRPr="00A66904" w:rsidRDefault="007C0E6C" w:rsidP="00A66904">
      <w:pPr>
        <w:pStyle w:val="NormalWeb"/>
        <w:spacing w:line="480" w:lineRule="auto"/>
      </w:pPr>
      <w:r>
        <w:rPr>
          <w:rStyle w:val="Strong"/>
          <w:rFonts w:eastAsiaTheme="majorEastAsia"/>
          <w:color w:val="000000"/>
        </w:rPr>
        <w:t>Conclusion:</w:t>
      </w:r>
      <w:r w:rsidRPr="00A66904">
        <w:t> Legal and regulatory requirements have been addressed.</w:t>
      </w:r>
    </w:p>
    <w:p w14:paraId="37D43122" w14:textId="77777777" w:rsidR="007C0E6C" w:rsidRPr="00A66904" w:rsidRDefault="00284201" w:rsidP="00A66904">
      <w:pPr>
        <w:spacing w:line="480" w:lineRule="auto"/>
      </w:pPr>
      <w:r>
        <w:rPr>
          <w:noProof/>
        </w:rPr>
        <w:pict w14:anchorId="3967CBE1">
          <v:rect id="_x0000_i1030" alt="" style="width:468pt;height:.05pt;mso-width-percent:0;mso-height-percent:0;mso-width-percent:0;mso-height-percent:0" o:hralign="center" o:hrstd="t" o:hr="t" fillcolor="#a0a0a0" stroked="f"/>
        </w:pict>
      </w:r>
    </w:p>
    <w:p w14:paraId="626DB5F9" w14:textId="77777777" w:rsidR="007C0E6C" w:rsidRPr="00B20A29" w:rsidRDefault="007C0E6C" w:rsidP="00B20A29">
      <w:pPr>
        <w:pStyle w:val="Heading3"/>
      </w:pPr>
      <w:bookmarkStart w:id="39" w:name="_Toc197349131"/>
      <w:r w:rsidRPr="00B20A29">
        <w:rPr>
          <w:rStyle w:val="Strong"/>
          <w:b w:val="0"/>
          <w:bCs w:val="0"/>
        </w:rPr>
        <w:t>Operational Feasibility</w:t>
      </w:r>
      <w:bookmarkEnd w:id="39"/>
    </w:p>
    <w:p w14:paraId="25EAFC62" w14:textId="77777777" w:rsidR="007C0E6C" w:rsidRPr="00A66904" w:rsidRDefault="007C0E6C" w:rsidP="00A66904">
      <w:pPr>
        <w:pStyle w:val="NormalWeb"/>
        <w:spacing w:line="480" w:lineRule="auto"/>
      </w:pPr>
      <w:r w:rsidRPr="00A66904">
        <w:lastRenderedPageBreak/>
        <w:t>The system will directly benefit Skyline IT’s internal support teams and end users. We’ve developed a clear training strategy to prepare staff for the new tools and processes. In addition, ongoing monitoring will ensure a smooth transition and long-term usability.</w:t>
      </w:r>
    </w:p>
    <w:p w14:paraId="42E0F6CC" w14:textId="77777777" w:rsidR="007C0E6C" w:rsidRPr="00A66904" w:rsidRDefault="007C0E6C" w:rsidP="00A66904">
      <w:pPr>
        <w:pStyle w:val="NormalWeb"/>
        <w:spacing w:line="480" w:lineRule="auto"/>
      </w:pPr>
      <w:r>
        <w:rPr>
          <w:rStyle w:val="Strong"/>
          <w:rFonts w:eastAsiaTheme="majorEastAsia"/>
          <w:color w:val="000000"/>
        </w:rPr>
        <w:t>Conclusion:</w:t>
      </w:r>
      <w:r w:rsidRPr="00A66904">
        <w:t> The organization has the capacity to adopt and maintain the new system.</w:t>
      </w:r>
    </w:p>
    <w:p w14:paraId="4B68B69E" w14:textId="77777777" w:rsidR="007C0E6C" w:rsidRPr="00A66904" w:rsidRDefault="00284201" w:rsidP="00A66904">
      <w:pPr>
        <w:spacing w:line="480" w:lineRule="auto"/>
      </w:pPr>
      <w:r>
        <w:rPr>
          <w:noProof/>
        </w:rPr>
        <w:pict w14:anchorId="41D6B9BB">
          <v:rect id="_x0000_i1029" alt="" style="width:468pt;height:.05pt;mso-width-percent:0;mso-height-percent:0;mso-width-percent:0;mso-height-percent:0" o:hralign="center" o:hrstd="t" o:hr="t" fillcolor="#a0a0a0" stroked="f"/>
        </w:pict>
      </w:r>
    </w:p>
    <w:p w14:paraId="0B32A252" w14:textId="77777777" w:rsidR="007C0E6C" w:rsidRPr="00B20A29" w:rsidRDefault="007C0E6C" w:rsidP="00B20A29">
      <w:pPr>
        <w:pStyle w:val="Heading3"/>
      </w:pPr>
      <w:bookmarkStart w:id="40" w:name="_Toc197349132"/>
      <w:r w:rsidRPr="00B20A29">
        <w:rPr>
          <w:rStyle w:val="Strong"/>
          <w:b w:val="0"/>
          <w:bCs w:val="0"/>
        </w:rPr>
        <w:t>Schedule Feasibility</w:t>
      </w:r>
      <w:bookmarkEnd w:id="40"/>
    </w:p>
    <w:p w14:paraId="3089CBE1" w14:textId="349D403C" w:rsidR="007C0E6C" w:rsidRPr="00A66904" w:rsidRDefault="007C0E6C" w:rsidP="00A66904">
      <w:pPr>
        <w:pStyle w:val="NormalWeb"/>
        <w:spacing w:line="480" w:lineRule="auto"/>
      </w:pPr>
      <w:r w:rsidRPr="00A66904">
        <w:t>The project is scheduled to run from </w:t>
      </w:r>
      <w:r>
        <w:rPr>
          <w:rStyle w:val="Strong"/>
          <w:rFonts w:eastAsiaTheme="majorEastAsia"/>
          <w:color w:val="000000"/>
        </w:rPr>
        <w:t xml:space="preserve">January 31 to </w:t>
      </w:r>
      <w:r w:rsidR="00DE1D6B">
        <w:rPr>
          <w:rStyle w:val="Strong"/>
          <w:rFonts w:eastAsiaTheme="majorEastAsia"/>
          <w:color w:val="000000"/>
        </w:rPr>
        <w:t>May</w:t>
      </w:r>
      <w:r>
        <w:rPr>
          <w:rStyle w:val="Strong"/>
          <w:rFonts w:eastAsiaTheme="majorEastAsia"/>
          <w:color w:val="000000"/>
        </w:rPr>
        <w:t xml:space="preserve"> 30, 2025</w:t>
      </w:r>
      <w:r w:rsidRPr="00A66904">
        <w:t>. Based on a task breakdown and dependency planning, this timeline is reasonable. Our team will follow an agile approach, allowing for flexibility as the project progresses.</w:t>
      </w:r>
    </w:p>
    <w:p w14:paraId="315F3109" w14:textId="77777777" w:rsidR="007C0E6C" w:rsidRPr="00A66904" w:rsidRDefault="007C0E6C" w:rsidP="00A66904">
      <w:pPr>
        <w:pStyle w:val="NormalWeb"/>
        <w:spacing w:line="480" w:lineRule="auto"/>
      </w:pPr>
      <w:r>
        <w:rPr>
          <w:rStyle w:val="Strong"/>
          <w:rFonts w:eastAsiaTheme="majorEastAsia"/>
          <w:color w:val="000000"/>
        </w:rPr>
        <w:t>Conclusion:</w:t>
      </w:r>
      <w:r w:rsidRPr="00A66904">
        <w:t> The timeline is achievable based on current planning.</w:t>
      </w:r>
    </w:p>
    <w:p w14:paraId="2BE8E5E3" w14:textId="77777777" w:rsidR="007C0E6C" w:rsidRPr="00A66904" w:rsidRDefault="00284201" w:rsidP="00A66904">
      <w:pPr>
        <w:spacing w:line="480" w:lineRule="auto"/>
      </w:pPr>
      <w:r>
        <w:rPr>
          <w:noProof/>
        </w:rPr>
        <w:pict w14:anchorId="11B98695">
          <v:rect id="_x0000_i1028" alt="" style="width:468pt;height:.05pt;mso-width-percent:0;mso-height-percent:0;mso-width-percent:0;mso-height-percent:0" o:hralign="center" o:hrstd="t" o:hr="t" fillcolor="#a0a0a0" stroked="f"/>
        </w:pict>
      </w:r>
    </w:p>
    <w:p w14:paraId="5D13F7A3" w14:textId="6210031A" w:rsidR="00B20A29" w:rsidRPr="00B20A29" w:rsidRDefault="007C0E6C" w:rsidP="00B20A29">
      <w:pPr>
        <w:pStyle w:val="Heading3"/>
        <w:rPr>
          <w:rStyle w:val="Strong"/>
          <w:b w:val="0"/>
          <w:bCs w:val="0"/>
        </w:rPr>
      </w:pPr>
      <w:bookmarkStart w:id="41" w:name="_Toc197349133"/>
      <w:r w:rsidRPr="00B20A29">
        <w:rPr>
          <w:rStyle w:val="Strong"/>
          <w:b w:val="0"/>
          <w:bCs w:val="0"/>
        </w:rPr>
        <w:t>Final Summary</w:t>
      </w:r>
      <w:bookmarkEnd w:id="41"/>
    </w:p>
    <w:p w14:paraId="31798921" w14:textId="0EFB630F" w:rsidR="007C0E6C" w:rsidRPr="00B20A29" w:rsidRDefault="007C0E6C" w:rsidP="00B20A29">
      <w:pPr>
        <w:pStyle w:val="Heading3"/>
        <w:ind w:left="720"/>
        <w:rPr>
          <w:color w:val="FFFFFF" w:themeColor="background1"/>
        </w:rPr>
      </w:pPr>
      <w:bookmarkStart w:id="42" w:name="_Toc197349134"/>
      <w:r w:rsidRPr="00B20A29">
        <w:rPr>
          <w:color w:val="000000" w:themeColor="text1"/>
        </w:rPr>
        <w:t>After reviewing technical readiness, financial support, legal considerations, and project scheduling, this initiative appears feasible across all key areas. Skyline IT has a solid foundation to launch the project with confidence</w:t>
      </w:r>
      <w:r w:rsidRPr="00B20A29">
        <w:rPr>
          <w:color w:val="FFFFFF" w:themeColor="background1"/>
        </w:rPr>
        <w:t>.</w:t>
      </w:r>
      <w:bookmarkEnd w:id="42"/>
    </w:p>
    <w:p w14:paraId="732E154B" w14:textId="1A087FEC" w:rsidR="007C0E6C" w:rsidRPr="00B20A29" w:rsidRDefault="007C0E6C" w:rsidP="00A66904">
      <w:pPr>
        <w:spacing w:line="480" w:lineRule="auto"/>
        <w:rPr>
          <w:color w:val="000000" w:themeColor="text1"/>
        </w:rPr>
      </w:pPr>
    </w:p>
    <w:p w14:paraId="5320503C" w14:textId="77777777" w:rsidR="007C0E6C" w:rsidRPr="00A66904" w:rsidRDefault="007C0E6C" w:rsidP="00A66904">
      <w:pPr>
        <w:spacing w:line="480" w:lineRule="auto"/>
      </w:pPr>
      <w:r w:rsidRPr="00A66904">
        <w:br w:type="page"/>
      </w:r>
    </w:p>
    <w:p w14:paraId="06FB2704" w14:textId="6981309C" w:rsidR="007C0E6C" w:rsidRPr="00B20A29" w:rsidRDefault="007C0E6C" w:rsidP="00FE28D5">
      <w:pPr>
        <w:pStyle w:val="Title"/>
      </w:pPr>
      <w:r w:rsidRPr="00B20A29">
        <w:rPr>
          <w:rStyle w:val="Strong"/>
          <w:b/>
          <w:bCs w:val="0"/>
        </w:rPr>
        <w:lastRenderedPageBreak/>
        <w:t xml:space="preserve">Compliance Summary </w:t>
      </w:r>
    </w:p>
    <w:p w14:paraId="6C146CB0" w14:textId="77777777" w:rsidR="007C0E6C" w:rsidRPr="00A66904" w:rsidRDefault="007C0E6C" w:rsidP="00A66904">
      <w:pPr>
        <w:pStyle w:val="NormalWeb"/>
        <w:spacing w:line="480" w:lineRule="auto"/>
      </w:pPr>
      <w:r w:rsidRPr="00A66904">
        <w:t>This document summarizes the compliance measures taken during the development of a custom API for a client organization. While best practices were followed throughout the project, the</w:t>
      </w:r>
      <w:r>
        <w:rPr>
          <w:rStyle w:val="apple-converted-space"/>
          <w:rFonts w:eastAsiaTheme="majorEastAsia"/>
          <w:color w:val="000000"/>
        </w:rPr>
        <w:t> </w:t>
      </w:r>
      <w:r>
        <w:rPr>
          <w:rStyle w:val="Strong"/>
          <w:rFonts w:eastAsiaTheme="majorEastAsia"/>
          <w:color w:val="000000"/>
        </w:rPr>
        <w:t>client retains full responsibility</w:t>
      </w:r>
      <w:r>
        <w:rPr>
          <w:rStyle w:val="apple-converted-space"/>
          <w:rFonts w:eastAsiaTheme="majorEastAsia"/>
          <w:color w:val="000000"/>
        </w:rPr>
        <w:t> </w:t>
      </w:r>
      <w:r w:rsidRPr="00A66904">
        <w:t>for regulatory compliance, security enforcement, and risk management post-deployment.</w:t>
      </w:r>
    </w:p>
    <w:p w14:paraId="669A8A88" w14:textId="77777777" w:rsidR="007C0E6C" w:rsidRPr="00B20A29" w:rsidRDefault="007C0E6C" w:rsidP="00B20A29">
      <w:pPr>
        <w:pStyle w:val="Heading3"/>
      </w:pPr>
      <w:bookmarkStart w:id="43" w:name="_Toc197349135"/>
      <w:r w:rsidRPr="00B20A29">
        <w:t>Cloud Platform and Security</w:t>
      </w:r>
      <w:bookmarkEnd w:id="43"/>
    </w:p>
    <w:p w14:paraId="51C16124" w14:textId="77777777" w:rsidR="007C0E6C" w:rsidRPr="00A66904" w:rsidRDefault="007C0E6C" w:rsidP="00A66904">
      <w:pPr>
        <w:pStyle w:val="NormalWeb"/>
        <w:spacing w:line="480" w:lineRule="auto"/>
      </w:pPr>
      <w:r w:rsidRPr="00A66904">
        <w:t>Development was conducted on</w:t>
      </w:r>
      <w:r>
        <w:rPr>
          <w:rStyle w:val="apple-converted-space"/>
          <w:rFonts w:eastAsiaTheme="majorEastAsia"/>
          <w:color w:val="000000"/>
        </w:rPr>
        <w:t> </w:t>
      </w:r>
      <w:r>
        <w:rPr>
          <w:rStyle w:val="Strong"/>
          <w:rFonts w:eastAsiaTheme="majorEastAsia"/>
          <w:color w:val="000000"/>
        </w:rPr>
        <w:t>Google Cloud Platform (GCP)</w:t>
      </w:r>
      <w:r>
        <w:rPr>
          <w:rStyle w:val="apple-converted-space"/>
          <w:rFonts w:eastAsiaTheme="majorEastAsia"/>
          <w:color w:val="000000"/>
        </w:rPr>
        <w:t> </w:t>
      </w:r>
      <w:r w:rsidRPr="00A66904">
        <w:t>due to its strong security and compliance features, including encryption, IAM, and audit logging. The project followed a</w:t>
      </w:r>
      <w:r>
        <w:rPr>
          <w:rStyle w:val="apple-converted-space"/>
          <w:rFonts w:eastAsiaTheme="majorEastAsia"/>
          <w:color w:val="000000"/>
        </w:rPr>
        <w:t> </w:t>
      </w:r>
      <w:r>
        <w:rPr>
          <w:rStyle w:val="Strong"/>
          <w:rFonts w:eastAsiaTheme="majorEastAsia"/>
          <w:color w:val="000000"/>
        </w:rPr>
        <w:t>zero-trust architecture</w:t>
      </w:r>
      <w:r w:rsidRPr="00A66904">
        <w:t>, and</w:t>
      </w:r>
      <w:r>
        <w:rPr>
          <w:rStyle w:val="apple-converted-space"/>
          <w:rFonts w:eastAsiaTheme="majorEastAsia"/>
          <w:color w:val="000000"/>
        </w:rPr>
        <w:t> </w:t>
      </w:r>
      <w:r>
        <w:rPr>
          <w:rStyle w:val="Strong"/>
          <w:rFonts w:eastAsiaTheme="majorEastAsia"/>
          <w:color w:val="000000"/>
        </w:rPr>
        <w:t>multi-factor authentication (MFA)</w:t>
      </w:r>
      <w:r>
        <w:rPr>
          <w:rStyle w:val="apple-converted-space"/>
          <w:rFonts w:eastAsiaTheme="majorEastAsia"/>
          <w:color w:val="000000"/>
        </w:rPr>
        <w:t> </w:t>
      </w:r>
      <w:r w:rsidRPr="00A66904">
        <w:t>was enforced for all team members to protect the development environment.</w:t>
      </w:r>
    </w:p>
    <w:p w14:paraId="02B884D6" w14:textId="77777777" w:rsidR="007C0E6C" w:rsidRPr="00B20A29" w:rsidRDefault="007C0E6C" w:rsidP="00B20A29">
      <w:pPr>
        <w:pStyle w:val="Heading3"/>
      </w:pPr>
      <w:bookmarkStart w:id="44" w:name="_Toc197349136"/>
      <w:r w:rsidRPr="00B20A29">
        <w:t>Regulatory Considerations</w:t>
      </w:r>
      <w:bookmarkEnd w:id="44"/>
    </w:p>
    <w:p w14:paraId="7BCCC8A6" w14:textId="77777777" w:rsidR="007C0E6C" w:rsidRPr="00A66904" w:rsidRDefault="007C0E6C" w:rsidP="00A66904">
      <w:pPr>
        <w:pStyle w:val="NormalWeb"/>
        <w:spacing w:line="480" w:lineRule="auto"/>
      </w:pPr>
      <w:r w:rsidRPr="00A66904">
        <w:t>The API was built with GDPR and other data protection principles in mind (e.g., data minimization, secure transfer). However, the</w:t>
      </w:r>
      <w:r>
        <w:rPr>
          <w:rStyle w:val="apple-converted-space"/>
          <w:rFonts w:eastAsiaTheme="majorEastAsia"/>
          <w:color w:val="000000"/>
        </w:rPr>
        <w:t> </w:t>
      </w:r>
      <w:r>
        <w:rPr>
          <w:rStyle w:val="Strong"/>
          <w:rFonts w:eastAsiaTheme="majorEastAsia"/>
          <w:color w:val="000000"/>
        </w:rPr>
        <w:t>client is responsible</w:t>
      </w:r>
      <w:r>
        <w:rPr>
          <w:rStyle w:val="apple-converted-space"/>
          <w:rFonts w:eastAsiaTheme="majorEastAsia"/>
          <w:color w:val="000000"/>
        </w:rPr>
        <w:t> </w:t>
      </w:r>
      <w:r w:rsidRPr="00A66904">
        <w:t>for configuring and operating the API in a compliant manner and for meeting all legal and industry-specific obligations.</w:t>
      </w:r>
    </w:p>
    <w:p w14:paraId="7A3A9060" w14:textId="77777777" w:rsidR="007C0E6C" w:rsidRPr="00B20A29" w:rsidRDefault="007C0E6C" w:rsidP="00B20A29">
      <w:pPr>
        <w:pStyle w:val="Heading3"/>
      </w:pPr>
      <w:bookmarkStart w:id="45" w:name="_Toc197349137"/>
      <w:r w:rsidRPr="00B20A29">
        <w:t>Project Challenges</w:t>
      </w:r>
      <w:bookmarkEnd w:id="45"/>
    </w:p>
    <w:p w14:paraId="33C19E40" w14:textId="77777777" w:rsidR="007C0E6C" w:rsidRPr="00A66904" w:rsidRDefault="007C0E6C" w:rsidP="00A66904">
      <w:pPr>
        <w:pStyle w:val="NormalWeb"/>
        <w:spacing w:line="480" w:lineRule="auto"/>
      </w:pPr>
      <w:r w:rsidRPr="00A66904">
        <w:t>Minor delays occurred due to early vendor issues, but the decision to retain the original provider helped maintain system consistency. Compatibility testing during implementation revealed</w:t>
      </w:r>
      <w:r>
        <w:rPr>
          <w:rStyle w:val="apple-converted-space"/>
          <w:rFonts w:eastAsiaTheme="majorEastAsia"/>
          <w:color w:val="000000"/>
        </w:rPr>
        <w:t> </w:t>
      </w:r>
      <w:r>
        <w:rPr>
          <w:rStyle w:val="Strong"/>
          <w:rFonts w:eastAsiaTheme="majorEastAsia"/>
          <w:color w:val="000000"/>
        </w:rPr>
        <w:t>no major integration issues</w:t>
      </w:r>
      <w:r w:rsidRPr="00A66904">
        <w:t>.</w:t>
      </w:r>
    </w:p>
    <w:p w14:paraId="25E0BBF8" w14:textId="77777777" w:rsidR="007C0E6C" w:rsidRPr="00B20A29" w:rsidRDefault="007C0E6C" w:rsidP="00B20A29">
      <w:pPr>
        <w:pStyle w:val="Heading3"/>
      </w:pPr>
      <w:bookmarkStart w:id="46" w:name="_Toc197349138"/>
      <w:r w:rsidRPr="00B20A29">
        <w:t>Ongoing Responsibility</w:t>
      </w:r>
      <w:bookmarkEnd w:id="46"/>
    </w:p>
    <w:p w14:paraId="3997CDD8" w14:textId="77777777" w:rsidR="007C0E6C" w:rsidRPr="00A66904" w:rsidRDefault="007C0E6C" w:rsidP="00A66904">
      <w:pPr>
        <w:pStyle w:val="NormalWeb"/>
        <w:spacing w:line="480" w:lineRule="auto"/>
      </w:pPr>
      <w:r w:rsidRPr="00A66904">
        <w:t>all documentation and implementation guidance will be provided. However, the client is solely responsible for:</w:t>
      </w:r>
    </w:p>
    <w:p w14:paraId="0FC0AC84" w14:textId="77777777" w:rsidR="007C0E6C" w:rsidRPr="00A66904" w:rsidRDefault="007C0E6C" w:rsidP="00A66904">
      <w:pPr>
        <w:numPr>
          <w:ilvl w:val="0"/>
          <w:numId w:val="42"/>
        </w:numPr>
        <w:spacing w:before="100" w:beforeAutospacing="1" w:after="100" w:afterAutospacing="1" w:line="480" w:lineRule="auto"/>
      </w:pPr>
      <w:r w:rsidRPr="00A66904">
        <w:lastRenderedPageBreak/>
        <w:t>Hosting and production configuration</w:t>
      </w:r>
    </w:p>
    <w:p w14:paraId="6DA6FDA5" w14:textId="77777777" w:rsidR="007C0E6C" w:rsidRPr="00A66904" w:rsidRDefault="007C0E6C" w:rsidP="00A66904">
      <w:pPr>
        <w:numPr>
          <w:ilvl w:val="0"/>
          <w:numId w:val="42"/>
        </w:numPr>
        <w:spacing w:before="100" w:beforeAutospacing="1" w:after="100" w:afterAutospacing="1" w:line="480" w:lineRule="auto"/>
      </w:pPr>
      <w:r w:rsidRPr="00A66904">
        <w:t>Data handling and privacy enforcement</w:t>
      </w:r>
    </w:p>
    <w:p w14:paraId="3A5D9DE6" w14:textId="77777777" w:rsidR="007C0E6C" w:rsidRPr="00A66904" w:rsidRDefault="007C0E6C" w:rsidP="00A66904">
      <w:pPr>
        <w:numPr>
          <w:ilvl w:val="0"/>
          <w:numId w:val="42"/>
        </w:numPr>
        <w:spacing w:before="100" w:beforeAutospacing="1" w:after="100" w:afterAutospacing="1" w:line="480" w:lineRule="auto"/>
      </w:pPr>
      <w:r w:rsidRPr="00A66904">
        <w:t>Compliance audits and security monitoring</w:t>
      </w:r>
    </w:p>
    <w:p w14:paraId="347F5D3E" w14:textId="77777777" w:rsidR="007C0E6C" w:rsidRPr="00B20A29" w:rsidRDefault="007C0E6C" w:rsidP="00B20A29">
      <w:pPr>
        <w:pStyle w:val="Heading3"/>
      </w:pPr>
      <w:bookmarkStart w:id="47" w:name="_Toc197349139"/>
      <w:r w:rsidRPr="00B20A29">
        <w:t>Conclusion</w:t>
      </w:r>
      <w:bookmarkEnd w:id="47"/>
    </w:p>
    <w:p w14:paraId="1528E174" w14:textId="77777777" w:rsidR="007C0E6C" w:rsidRPr="00A66904" w:rsidRDefault="007C0E6C" w:rsidP="00A66904">
      <w:pPr>
        <w:pStyle w:val="NormalWeb"/>
        <w:spacing w:line="480" w:lineRule="auto"/>
      </w:pPr>
      <w:r w:rsidRPr="00A66904">
        <w:t>This API was developed with a strong focus on security and compliance readiness. However,</w:t>
      </w:r>
      <w:r>
        <w:rPr>
          <w:rStyle w:val="apple-converted-space"/>
          <w:rFonts w:eastAsiaTheme="majorEastAsia"/>
          <w:color w:val="000000"/>
        </w:rPr>
        <w:t> </w:t>
      </w:r>
      <w:r>
        <w:rPr>
          <w:rStyle w:val="Strong"/>
          <w:rFonts w:eastAsiaTheme="majorEastAsia"/>
          <w:color w:val="000000"/>
        </w:rPr>
        <w:t>ongoing risk management, legal compliance, and operational oversight remain with the client organization</w:t>
      </w:r>
      <w:r w:rsidRPr="00A66904">
        <w:t>.</w:t>
      </w:r>
    </w:p>
    <w:p w14:paraId="4528CE48" w14:textId="48D1D9A0" w:rsidR="00101C4C" w:rsidRPr="00A66904" w:rsidRDefault="00101C4C" w:rsidP="00A66904">
      <w:pPr>
        <w:spacing w:line="480" w:lineRule="auto"/>
      </w:pPr>
    </w:p>
    <w:p w14:paraId="7680A945" w14:textId="77777777" w:rsidR="00A71A27" w:rsidRDefault="00A71A27" w:rsidP="00A71A27">
      <w:pPr>
        <w:spacing w:line="480" w:lineRule="auto"/>
      </w:pPr>
    </w:p>
    <w:p w14:paraId="069EE7C1" w14:textId="77777777" w:rsidR="00A71A27" w:rsidRDefault="00A71A27" w:rsidP="00A71A27">
      <w:pPr>
        <w:spacing w:line="480" w:lineRule="auto"/>
      </w:pPr>
    </w:p>
    <w:p w14:paraId="01E5C325" w14:textId="77777777" w:rsidR="00A71A27" w:rsidRDefault="00A71A27" w:rsidP="00A71A27">
      <w:pPr>
        <w:spacing w:line="480" w:lineRule="auto"/>
      </w:pPr>
    </w:p>
    <w:p w14:paraId="421C81A4" w14:textId="77777777" w:rsidR="00A71A27" w:rsidRDefault="00A71A27" w:rsidP="00A71A27">
      <w:pPr>
        <w:spacing w:line="480" w:lineRule="auto"/>
      </w:pPr>
    </w:p>
    <w:p w14:paraId="363D16AB" w14:textId="77777777" w:rsidR="00A71A27" w:rsidRDefault="00A71A27" w:rsidP="00A71A27">
      <w:pPr>
        <w:spacing w:line="480" w:lineRule="auto"/>
      </w:pPr>
    </w:p>
    <w:p w14:paraId="4589FEBB" w14:textId="77777777" w:rsidR="00A71A27" w:rsidRDefault="00A71A27" w:rsidP="00A71A27">
      <w:pPr>
        <w:spacing w:line="480" w:lineRule="auto"/>
      </w:pPr>
    </w:p>
    <w:p w14:paraId="06FEA2F7" w14:textId="77777777" w:rsidR="00A71A27" w:rsidRDefault="00A71A27" w:rsidP="00A71A27">
      <w:pPr>
        <w:spacing w:line="480" w:lineRule="auto"/>
      </w:pPr>
    </w:p>
    <w:p w14:paraId="38ACDAB8" w14:textId="77777777" w:rsidR="00A71A27" w:rsidRDefault="00A71A27" w:rsidP="00A71A27">
      <w:pPr>
        <w:spacing w:line="480" w:lineRule="auto"/>
      </w:pPr>
    </w:p>
    <w:p w14:paraId="37E9DAE4" w14:textId="77777777" w:rsidR="00A71A27" w:rsidRDefault="00A71A27" w:rsidP="00A71A27">
      <w:pPr>
        <w:spacing w:line="480" w:lineRule="auto"/>
      </w:pPr>
    </w:p>
    <w:p w14:paraId="25F42BBB" w14:textId="77777777" w:rsidR="00A71A27" w:rsidRDefault="00A71A27" w:rsidP="00A71A27">
      <w:pPr>
        <w:spacing w:line="480" w:lineRule="auto"/>
      </w:pPr>
    </w:p>
    <w:p w14:paraId="2AEC3925" w14:textId="77777777" w:rsidR="00A71A27" w:rsidRDefault="00A71A27" w:rsidP="00A71A27">
      <w:pPr>
        <w:spacing w:line="480" w:lineRule="auto"/>
      </w:pPr>
    </w:p>
    <w:p w14:paraId="4938B186" w14:textId="77777777" w:rsidR="00A71A27" w:rsidRDefault="00A71A27" w:rsidP="00A71A27">
      <w:pPr>
        <w:spacing w:line="480" w:lineRule="auto"/>
      </w:pPr>
    </w:p>
    <w:p w14:paraId="3E84870B" w14:textId="77777777" w:rsidR="00A71A27" w:rsidRDefault="00A71A27" w:rsidP="00A71A27">
      <w:pPr>
        <w:spacing w:line="480" w:lineRule="auto"/>
      </w:pPr>
    </w:p>
    <w:p w14:paraId="3CD6077C" w14:textId="77777777" w:rsidR="00A71A27" w:rsidRDefault="00A71A27" w:rsidP="00A71A27">
      <w:pPr>
        <w:spacing w:line="480" w:lineRule="auto"/>
      </w:pPr>
    </w:p>
    <w:p w14:paraId="1E751E8A" w14:textId="77777777" w:rsidR="00A71A27" w:rsidRDefault="00A71A27" w:rsidP="00A71A27">
      <w:pPr>
        <w:spacing w:line="480" w:lineRule="auto"/>
      </w:pPr>
    </w:p>
    <w:p w14:paraId="2E5A769F" w14:textId="77777777" w:rsidR="00A71A27" w:rsidRDefault="00A71A27" w:rsidP="00A71A27">
      <w:pPr>
        <w:spacing w:line="480" w:lineRule="auto"/>
      </w:pPr>
    </w:p>
    <w:p w14:paraId="24766291" w14:textId="0E214B82" w:rsidR="00A71A27" w:rsidRDefault="00A71A27" w:rsidP="00A71A27">
      <w:pPr>
        <w:spacing w:line="480" w:lineRule="auto"/>
      </w:pPr>
      <w:r>
        <w:lastRenderedPageBreak/>
        <w:t>Technical documentation</w:t>
      </w:r>
    </w:p>
    <w:p w14:paraId="6CB01423" w14:textId="77777777" w:rsidR="00A71A27" w:rsidRPr="00A02783" w:rsidRDefault="00A71A27" w:rsidP="00A71A27">
      <w:pPr>
        <w:spacing w:before="100" w:beforeAutospacing="1" w:after="100" w:afterAutospacing="1"/>
        <w:rPr>
          <w:color w:val="000000"/>
        </w:rPr>
      </w:pPr>
      <w:r>
        <w:rPr>
          <w:b/>
          <w:bCs/>
          <w:color w:val="000000"/>
        </w:rPr>
        <w:t>T</w:t>
      </w:r>
      <w:r w:rsidRPr="00A02783">
        <w:rPr>
          <w:b/>
          <w:bCs/>
          <w:color w:val="000000"/>
        </w:rPr>
        <w:t>his report serves as a technical reference for future developers, system architects, and internal stakeholders requiring insight into the original configuration of this custom API solution.</w:t>
      </w:r>
      <w:r w:rsidRPr="00A02783">
        <w:rPr>
          <w:color w:val="000000"/>
        </w:rPr>
        <w:br/>
        <w:t>It outlines core implementation procedures, integration steps for third-party services with performance-optimized features, and establishes best practices for securing the CRM environment through a robust architectural framework.</w:t>
      </w:r>
    </w:p>
    <w:p w14:paraId="3A017D26" w14:textId="77777777" w:rsidR="00A71A27" w:rsidRPr="00F369A5" w:rsidRDefault="00A71A27" w:rsidP="00A71A27">
      <w:pPr>
        <w:pStyle w:val="Heading2"/>
      </w:pPr>
      <w:bookmarkStart w:id="48" w:name="_Toc197349140"/>
      <w:r w:rsidRPr="00F369A5">
        <w:t>AI Assistant Deployment</w:t>
      </w:r>
      <w:bookmarkEnd w:id="48"/>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2"/>
        <w:gridCol w:w="6814"/>
      </w:tblGrid>
      <w:tr w:rsidR="00A71A27" w:rsidRPr="00F369A5" w14:paraId="14394294" w14:textId="77777777" w:rsidTr="00F71CA0">
        <w:trPr>
          <w:tblHeader/>
          <w:tblCellSpacing w:w="15" w:type="dxa"/>
        </w:trPr>
        <w:tc>
          <w:tcPr>
            <w:tcW w:w="0" w:type="auto"/>
            <w:vAlign w:val="center"/>
            <w:hideMark/>
          </w:tcPr>
          <w:p w14:paraId="662AED00" w14:textId="77777777" w:rsidR="00A71A27" w:rsidRPr="00F369A5" w:rsidRDefault="00A71A27" w:rsidP="00F71CA0">
            <w:pPr>
              <w:rPr>
                <w:b/>
                <w:bCs/>
              </w:rPr>
            </w:pPr>
            <w:r w:rsidRPr="00F369A5">
              <w:rPr>
                <w:b/>
                <w:bCs/>
              </w:rPr>
              <w:t>Element</w:t>
            </w:r>
          </w:p>
        </w:tc>
        <w:tc>
          <w:tcPr>
            <w:tcW w:w="0" w:type="auto"/>
            <w:vAlign w:val="center"/>
            <w:hideMark/>
          </w:tcPr>
          <w:p w14:paraId="17D2FCCF" w14:textId="77777777" w:rsidR="00A71A27" w:rsidRPr="00F369A5" w:rsidRDefault="00A71A27" w:rsidP="00F71CA0">
            <w:pPr>
              <w:rPr>
                <w:b/>
                <w:bCs/>
              </w:rPr>
            </w:pPr>
            <w:r w:rsidRPr="00F369A5">
              <w:rPr>
                <w:b/>
                <w:bCs/>
              </w:rPr>
              <w:t>Description</w:t>
            </w:r>
          </w:p>
        </w:tc>
      </w:tr>
      <w:tr w:rsidR="00A71A27" w:rsidRPr="00F369A5" w14:paraId="5330F560" w14:textId="77777777" w:rsidTr="00F71CA0">
        <w:trPr>
          <w:tblCellSpacing w:w="15" w:type="dxa"/>
        </w:trPr>
        <w:tc>
          <w:tcPr>
            <w:tcW w:w="0" w:type="auto"/>
            <w:vAlign w:val="center"/>
            <w:hideMark/>
          </w:tcPr>
          <w:p w14:paraId="73BBF623" w14:textId="77777777" w:rsidR="00A71A27" w:rsidRPr="00F369A5" w:rsidRDefault="00A71A27" w:rsidP="00F71CA0">
            <w:r w:rsidRPr="00F369A5">
              <w:rPr>
                <w:b/>
                <w:bCs/>
              </w:rPr>
              <w:t>Objective</w:t>
            </w:r>
          </w:p>
        </w:tc>
        <w:tc>
          <w:tcPr>
            <w:tcW w:w="0" w:type="auto"/>
            <w:vAlign w:val="center"/>
            <w:hideMark/>
          </w:tcPr>
          <w:p w14:paraId="0CDE9CC5" w14:textId="77777777" w:rsidR="00A71A27" w:rsidRPr="00F369A5" w:rsidRDefault="00A71A27" w:rsidP="00F71CA0">
            <w:r w:rsidRPr="00F369A5">
              <w:t>Deploy Gemini AI to support IT operations across Google Workspace</w:t>
            </w:r>
          </w:p>
        </w:tc>
      </w:tr>
      <w:tr w:rsidR="00A71A27" w:rsidRPr="00F369A5" w14:paraId="441F9905" w14:textId="77777777" w:rsidTr="00F71CA0">
        <w:trPr>
          <w:tblCellSpacing w:w="15" w:type="dxa"/>
        </w:trPr>
        <w:tc>
          <w:tcPr>
            <w:tcW w:w="0" w:type="auto"/>
            <w:vAlign w:val="center"/>
            <w:hideMark/>
          </w:tcPr>
          <w:p w14:paraId="18424C7A" w14:textId="77777777" w:rsidR="00A71A27" w:rsidRPr="00F369A5" w:rsidRDefault="00A71A27" w:rsidP="00F71CA0">
            <w:r w:rsidRPr="00F369A5">
              <w:rPr>
                <w:b/>
                <w:bCs/>
              </w:rPr>
              <w:t>Implementation Steps</w:t>
            </w:r>
          </w:p>
        </w:tc>
        <w:tc>
          <w:tcPr>
            <w:tcW w:w="0" w:type="auto"/>
            <w:vAlign w:val="center"/>
            <w:hideMark/>
          </w:tcPr>
          <w:p w14:paraId="427CADAD" w14:textId="77777777" w:rsidR="00A71A27" w:rsidRPr="00F369A5" w:rsidRDefault="00A71A27" w:rsidP="00F71CA0"/>
        </w:tc>
      </w:tr>
    </w:tbl>
    <w:p w14:paraId="0B3E201F" w14:textId="77777777" w:rsidR="00A71A27" w:rsidRPr="00F369A5" w:rsidRDefault="00A71A27" w:rsidP="00A71A27">
      <w:pPr>
        <w:numPr>
          <w:ilvl w:val="0"/>
          <w:numId w:val="44"/>
        </w:numPr>
        <w:tabs>
          <w:tab w:val="clear" w:pos="1440"/>
          <w:tab w:val="num" w:pos="720"/>
        </w:tabs>
        <w:spacing w:after="160" w:line="278" w:lineRule="auto"/>
        <w:ind w:left="720"/>
      </w:pPr>
      <w:r w:rsidRPr="00F369A5">
        <w:t>Create a Google Cloud project and set permissions (IAM roles)</w:t>
      </w:r>
    </w:p>
    <w:p w14:paraId="69630DCA" w14:textId="77777777" w:rsidR="00A71A27" w:rsidRPr="00F369A5" w:rsidRDefault="00A71A27" w:rsidP="00A71A27">
      <w:pPr>
        <w:numPr>
          <w:ilvl w:val="0"/>
          <w:numId w:val="44"/>
        </w:numPr>
        <w:tabs>
          <w:tab w:val="clear" w:pos="1440"/>
          <w:tab w:val="num" w:pos="720"/>
        </w:tabs>
        <w:spacing w:after="160" w:line="278" w:lineRule="auto"/>
        <w:ind w:left="720"/>
      </w:pPr>
      <w:r w:rsidRPr="00F369A5">
        <w:t>Enable Gemini API via Google Cloud API Console</w:t>
      </w:r>
    </w:p>
    <w:p w14:paraId="1814F7FF" w14:textId="77777777" w:rsidR="00A71A27" w:rsidRPr="00F369A5" w:rsidRDefault="00A71A27" w:rsidP="00A71A27">
      <w:pPr>
        <w:numPr>
          <w:ilvl w:val="0"/>
          <w:numId w:val="44"/>
        </w:numPr>
        <w:tabs>
          <w:tab w:val="clear" w:pos="1440"/>
          <w:tab w:val="num" w:pos="720"/>
        </w:tabs>
        <w:spacing w:after="160" w:line="278" w:lineRule="auto"/>
        <w:ind w:left="720"/>
      </w:pPr>
      <w:r w:rsidRPr="00F369A5">
        <w:t>Authenticate using service accounts or OAuth2 credentials</w:t>
      </w:r>
    </w:p>
    <w:p w14:paraId="777A9D8B" w14:textId="77777777" w:rsidR="00A71A27" w:rsidRPr="00F369A5" w:rsidRDefault="00A71A27" w:rsidP="00A71A27">
      <w:pPr>
        <w:numPr>
          <w:ilvl w:val="0"/>
          <w:numId w:val="44"/>
        </w:numPr>
        <w:tabs>
          <w:tab w:val="clear" w:pos="1440"/>
          <w:tab w:val="num" w:pos="720"/>
        </w:tabs>
        <w:spacing w:after="160" w:line="278" w:lineRule="auto"/>
        <w:ind w:left="720"/>
      </w:pPr>
      <w:r w:rsidRPr="00F369A5">
        <w:t>Connect Gemini AI to Google Workspace services (Docs, Chat, Drive)</w:t>
      </w:r>
    </w:p>
    <w:p w14:paraId="35FAC845" w14:textId="31681841" w:rsidR="00A71A27" w:rsidRPr="00F369A5" w:rsidRDefault="00A71A27" w:rsidP="00A71A27">
      <w:pPr>
        <w:numPr>
          <w:ilvl w:val="0"/>
          <w:numId w:val="44"/>
        </w:numPr>
        <w:tabs>
          <w:tab w:val="clear" w:pos="1440"/>
          <w:tab w:val="num" w:pos="720"/>
        </w:tabs>
        <w:spacing w:after="160" w:line="278" w:lineRule="auto"/>
        <w:ind w:left="720"/>
      </w:pPr>
      <w:r w:rsidRPr="00F369A5">
        <w:t xml:space="preserve">Set up integration with </w:t>
      </w:r>
      <w:r w:rsidR="00B1607C" w:rsidRPr="00F369A5">
        <w:t>Fresh service</w:t>
      </w:r>
      <w:r w:rsidRPr="00F369A5">
        <w:t xml:space="preserve"> ticketing system using RESTful APIs</w:t>
      </w:r>
    </w:p>
    <w:p w14:paraId="70E1D2C2" w14:textId="77777777" w:rsidR="00A71A27" w:rsidRPr="00F369A5" w:rsidRDefault="00A71A27" w:rsidP="00A71A27">
      <w:pPr>
        <w:numPr>
          <w:ilvl w:val="0"/>
          <w:numId w:val="44"/>
        </w:numPr>
        <w:tabs>
          <w:tab w:val="clear" w:pos="1440"/>
          <w:tab w:val="num" w:pos="720"/>
        </w:tabs>
        <w:spacing w:after="160" w:line="278" w:lineRule="auto"/>
        <w:ind w:left="720"/>
      </w:pPr>
      <w:r w:rsidRPr="00F369A5">
        <w:t>Conduct unit testing for response handling and routing</w:t>
      </w:r>
    </w:p>
    <w:p w14:paraId="225F588F" w14:textId="77777777" w:rsidR="00A71A27" w:rsidRPr="00F369A5" w:rsidRDefault="00A71A27" w:rsidP="00A71A27">
      <w:pPr>
        <w:numPr>
          <w:ilvl w:val="0"/>
          <w:numId w:val="44"/>
        </w:numPr>
        <w:tabs>
          <w:tab w:val="clear" w:pos="1440"/>
          <w:tab w:val="num" w:pos="720"/>
        </w:tabs>
        <w:spacing w:after="160" w:line="278" w:lineRule="auto"/>
        <w:ind w:left="720"/>
      </w:pPr>
      <w:r w:rsidRPr="00F369A5">
        <w:t>Enable logging and monitor usage via Google Cloud Monitoring</w:t>
      </w:r>
    </w:p>
    <w:p w14:paraId="3ED537FF" w14:textId="77777777" w:rsidR="00A71A27" w:rsidRDefault="00A71A27" w:rsidP="00A71A27">
      <w:pPr>
        <w:spacing w:after="160" w:line="278" w:lineRule="auto"/>
        <w:ind w:left="360"/>
        <w:rPr>
          <w:b/>
          <w:bCs/>
        </w:rPr>
      </w:pPr>
    </w:p>
    <w:p w14:paraId="14D20782" w14:textId="77777777" w:rsidR="00A71A27" w:rsidRPr="00F369A5" w:rsidRDefault="00A71A27" w:rsidP="00A71A27">
      <w:pPr>
        <w:pStyle w:val="Heading2"/>
      </w:pPr>
      <w:bookmarkStart w:id="49" w:name="_Toc197349141"/>
      <w:r w:rsidRPr="00F369A5">
        <w:t>Automation &amp; Optimization Features</w:t>
      </w:r>
      <w:bookmarkEnd w:id="4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2"/>
        <w:gridCol w:w="7154"/>
      </w:tblGrid>
      <w:tr w:rsidR="00A71A27" w:rsidRPr="00F369A5" w14:paraId="56002A3C" w14:textId="77777777" w:rsidTr="00F71CA0">
        <w:trPr>
          <w:tblHeader/>
          <w:tblCellSpacing w:w="15" w:type="dxa"/>
        </w:trPr>
        <w:tc>
          <w:tcPr>
            <w:tcW w:w="0" w:type="auto"/>
            <w:vAlign w:val="center"/>
            <w:hideMark/>
          </w:tcPr>
          <w:p w14:paraId="5876BFD8" w14:textId="77777777" w:rsidR="00A71A27" w:rsidRPr="00F369A5" w:rsidRDefault="00A71A27" w:rsidP="00F71CA0">
            <w:pPr>
              <w:rPr>
                <w:b/>
                <w:bCs/>
              </w:rPr>
            </w:pPr>
            <w:r w:rsidRPr="00F369A5">
              <w:rPr>
                <w:b/>
                <w:bCs/>
              </w:rPr>
              <w:t>Element</w:t>
            </w:r>
          </w:p>
        </w:tc>
        <w:tc>
          <w:tcPr>
            <w:tcW w:w="0" w:type="auto"/>
            <w:vAlign w:val="center"/>
            <w:hideMark/>
          </w:tcPr>
          <w:p w14:paraId="5EAAB575" w14:textId="77777777" w:rsidR="00A71A27" w:rsidRPr="00F369A5" w:rsidRDefault="00A71A27" w:rsidP="00F71CA0">
            <w:pPr>
              <w:rPr>
                <w:b/>
                <w:bCs/>
              </w:rPr>
            </w:pPr>
            <w:r w:rsidRPr="00F369A5">
              <w:rPr>
                <w:b/>
                <w:bCs/>
              </w:rPr>
              <w:t>Description</w:t>
            </w:r>
          </w:p>
        </w:tc>
      </w:tr>
      <w:tr w:rsidR="00A71A27" w:rsidRPr="00F369A5" w14:paraId="10BF7EFA" w14:textId="77777777" w:rsidTr="00F71CA0">
        <w:trPr>
          <w:tblCellSpacing w:w="15" w:type="dxa"/>
        </w:trPr>
        <w:tc>
          <w:tcPr>
            <w:tcW w:w="0" w:type="auto"/>
            <w:vAlign w:val="center"/>
            <w:hideMark/>
          </w:tcPr>
          <w:p w14:paraId="5F612CBE" w14:textId="77777777" w:rsidR="00A71A27" w:rsidRPr="00F369A5" w:rsidRDefault="00A71A27" w:rsidP="00F71CA0">
            <w:r w:rsidRPr="00F369A5">
              <w:rPr>
                <w:b/>
                <w:bCs/>
              </w:rPr>
              <w:t>Objective</w:t>
            </w:r>
          </w:p>
        </w:tc>
        <w:tc>
          <w:tcPr>
            <w:tcW w:w="0" w:type="auto"/>
            <w:vAlign w:val="center"/>
            <w:hideMark/>
          </w:tcPr>
          <w:p w14:paraId="2DFE52E9" w14:textId="77777777" w:rsidR="00A71A27" w:rsidRPr="00F369A5" w:rsidRDefault="00A71A27" w:rsidP="00F71CA0">
            <w:r w:rsidRPr="00F369A5">
              <w:t>Reduce manual workload and improve incident response with automation</w:t>
            </w:r>
          </w:p>
        </w:tc>
      </w:tr>
      <w:tr w:rsidR="00A71A27" w:rsidRPr="00F369A5" w14:paraId="66BB0A0C" w14:textId="77777777" w:rsidTr="00F71CA0">
        <w:trPr>
          <w:tblCellSpacing w:w="15" w:type="dxa"/>
        </w:trPr>
        <w:tc>
          <w:tcPr>
            <w:tcW w:w="0" w:type="auto"/>
            <w:vAlign w:val="center"/>
            <w:hideMark/>
          </w:tcPr>
          <w:p w14:paraId="1D76F77E" w14:textId="77777777" w:rsidR="00A71A27" w:rsidRPr="00F369A5" w:rsidRDefault="00A71A27" w:rsidP="00F71CA0">
            <w:r w:rsidRPr="00F369A5">
              <w:rPr>
                <w:b/>
                <w:bCs/>
              </w:rPr>
              <w:t>Implementation Steps</w:t>
            </w:r>
          </w:p>
        </w:tc>
        <w:tc>
          <w:tcPr>
            <w:tcW w:w="0" w:type="auto"/>
            <w:vAlign w:val="center"/>
            <w:hideMark/>
          </w:tcPr>
          <w:p w14:paraId="780158DD" w14:textId="77777777" w:rsidR="00A71A27" w:rsidRPr="00F369A5" w:rsidRDefault="00A71A27" w:rsidP="00F71CA0"/>
        </w:tc>
      </w:tr>
    </w:tbl>
    <w:p w14:paraId="307D60A0" w14:textId="77777777" w:rsidR="00A71A27" w:rsidRPr="00F369A5" w:rsidRDefault="00A71A27" w:rsidP="00A71A27">
      <w:pPr>
        <w:numPr>
          <w:ilvl w:val="0"/>
          <w:numId w:val="45"/>
        </w:numPr>
        <w:spacing w:after="160" w:line="278" w:lineRule="auto"/>
      </w:pPr>
      <w:r w:rsidRPr="00F369A5">
        <w:t>Analyze current IT helpdesk workflows and identify automatable processes</w:t>
      </w:r>
    </w:p>
    <w:p w14:paraId="54F0B40A" w14:textId="77777777" w:rsidR="00A71A27" w:rsidRPr="00F369A5" w:rsidRDefault="00A71A27" w:rsidP="00A71A27">
      <w:pPr>
        <w:numPr>
          <w:ilvl w:val="0"/>
          <w:numId w:val="45"/>
        </w:numPr>
        <w:spacing w:after="160" w:line="278" w:lineRule="auto"/>
      </w:pPr>
      <w:r w:rsidRPr="00F369A5">
        <w:t>Design Gemini-based automation logic (e.g., classify tickets, auto-reply)</w:t>
      </w:r>
    </w:p>
    <w:p w14:paraId="3137BC46" w14:textId="77777777" w:rsidR="00A71A27" w:rsidRPr="00F369A5" w:rsidRDefault="00A71A27" w:rsidP="00A71A27">
      <w:pPr>
        <w:numPr>
          <w:ilvl w:val="0"/>
          <w:numId w:val="45"/>
        </w:numPr>
        <w:spacing w:after="160" w:line="278" w:lineRule="auto"/>
      </w:pPr>
      <w:r w:rsidRPr="00F369A5">
        <w:t>Develop scripts using Google Apps Script or Cloud Functions</w:t>
      </w:r>
    </w:p>
    <w:p w14:paraId="423E9EB3" w14:textId="1D9775D9" w:rsidR="00A71A27" w:rsidRPr="00F369A5" w:rsidRDefault="00A71A27" w:rsidP="00A71A27">
      <w:pPr>
        <w:numPr>
          <w:ilvl w:val="0"/>
          <w:numId w:val="45"/>
        </w:numPr>
        <w:spacing w:after="160" w:line="278" w:lineRule="auto"/>
      </w:pPr>
      <w:r w:rsidRPr="00F369A5">
        <w:t xml:space="preserve">Integrate automation logic into </w:t>
      </w:r>
      <w:r w:rsidR="00B1607C" w:rsidRPr="00F369A5">
        <w:t>Fresh service</w:t>
      </w:r>
      <w:r w:rsidRPr="00F369A5">
        <w:t xml:space="preserve"> using webhooks</w:t>
      </w:r>
    </w:p>
    <w:p w14:paraId="775B07A0" w14:textId="77777777" w:rsidR="00A71A27" w:rsidRPr="00F369A5" w:rsidRDefault="00A71A27" w:rsidP="00A71A27">
      <w:pPr>
        <w:numPr>
          <w:ilvl w:val="0"/>
          <w:numId w:val="45"/>
        </w:numPr>
        <w:spacing w:after="160" w:line="278" w:lineRule="auto"/>
      </w:pPr>
      <w:r w:rsidRPr="00F369A5">
        <w:t>Create custom rules for escalation, reassignment, and notification</w:t>
      </w:r>
    </w:p>
    <w:p w14:paraId="7A4073B7" w14:textId="77777777" w:rsidR="00A71A27" w:rsidRPr="00F369A5" w:rsidRDefault="00A71A27" w:rsidP="00A71A27">
      <w:pPr>
        <w:numPr>
          <w:ilvl w:val="0"/>
          <w:numId w:val="45"/>
        </w:numPr>
        <w:spacing w:after="160" w:line="278" w:lineRule="auto"/>
      </w:pPr>
      <w:r w:rsidRPr="00F369A5">
        <w:t>Perform workflow testing and validation with QA</w:t>
      </w:r>
    </w:p>
    <w:p w14:paraId="15A43795" w14:textId="77777777" w:rsidR="00A71A27" w:rsidRPr="00F369A5" w:rsidRDefault="00A71A27" w:rsidP="00A71A27">
      <w:pPr>
        <w:numPr>
          <w:ilvl w:val="0"/>
          <w:numId w:val="45"/>
        </w:numPr>
        <w:spacing w:after="160" w:line="278" w:lineRule="auto"/>
      </w:pPr>
      <w:r w:rsidRPr="00F369A5">
        <w:t>Track automation success rates and adjust logic as needed</w:t>
      </w:r>
    </w:p>
    <w:p w14:paraId="57F50B98" w14:textId="77777777" w:rsidR="00A71A27" w:rsidRDefault="00A71A27" w:rsidP="00A71A27">
      <w:pPr>
        <w:spacing w:after="160" w:line="278" w:lineRule="auto"/>
        <w:ind w:left="360"/>
        <w:rPr>
          <w:b/>
          <w:bCs/>
        </w:rPr>
      </w:pPr>
    </w:p>
    <w:p w14:paraId="6ECAB675" w14:textId="77777777" w:rsidR="00A71A27" w:rsidRPr="00F369A5" w:rsidRDefault="00A71A27" w:rsidP="00A71A27">
      <w:pPr>
        <w:pStyle w:val="Heading2"/>
      </w:pPr>
      <w:bookmarkStart w:id="50" w:name="_Toc197349142"/>
      <w:r w:rsidRPr="00F369A5">
        <w:t>Performance Analytics Dashboard</w:t>
      </w:r>
      <w:bookmarkEnd w:id="50"/>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2"/>
        <w:gridCol w:w="6993"/>
      </w:tblGrid>
      <w:tr w:rsidR="00A71A27" w:rsidRPr="00F369A5" w14:paraId="47AFA077" w14:textId="77777777" w:rsidTr="00F71CA0">
        <w:trPr>
          <w:tblHeader/>
          <w:tblCellSpacing w:w="15" w:type="dxa"/>
        </w:trPr>
        <w:tc>
          <w:tcPr>
            <w:tcW w:w="0" w:type="auto"/>
            <w:vAlign w:val="center"/>
            <w:hideMark/>
          </w:tcPr>
          <w:p w14:paraId="71C6AA73" w14:textId="77777777" w:rsidR="00A71A27" w:rsidRPr="00F369A5" w:rsidRDefault="00A71A27" w:rsidP="00F71CA0">
            <w:pPr>
              <w:rPr>
                <w:b/>
                <w:bCs/>
              </w:rPr>
            </w:pPr>
            <w:r w:rsidRPr="00F369A5">
              <w:rPr>
                <w:b/>
                <w:bCs/>
              </w:rPr>
              <w:t>Element</w:t>
            </w:r>
          </w:p>
        </w:tc>
        <w:tc>
          <w:tcPr>
            <w:tcW w:w="0" w:type="auto"/>
            <w:vAlign w:val="center"/>
            <w:hideMark/>
          </w:tcPr>
          <w:p w14:paraId="6D85F908" w14:textId="77777777" w:rsidR="00A71A27" w:rsidRPr="00F369A5" w:rsidRDefault="00A71A27" w:rsidP="00F71CA0">
            <w:pPr>
              <w:rPr>
                <w:b/>
                <w:bCs/>
              </w:rPr>
            </w:pPr>
            <w:r w:rsidRPr="00F369A5">
              <w:rPr>
                <w:b/>
                <w:bCs/>
              </w:rPr>
              <w:t>Description</w:t>
            </w:r>
          </w:p>
        </w:tc>
      </w:tr>
      <w:tr w:rsidR="00A71A27" w:rsidRPr="00F369A5" w14:paraId="74E3D95A" w14:textId="77777777" w:rsidTr="00F71CA0">
        <w:trPr>
          <w:tblCellSpacing w:w="15" w:type="dxa"/>
        </w:trPr>
        <w:tc>
          <w:tcPr>
            <w:tcW w:w="0" w:type="auto"/>
            <w:vAlign w:val="center"/>
            <w:hideMark/>
          </w:tcPr>
          <w:p w14:paraId="37ABD91C" w14:textId="77777777" w:rsidR="00A71A27" w:rsidRPr="00F369A5" w:rsidRDefault="00A71A27" w:rsidP="00F71CA0">
            <w:r w:rsidRPr="00F369A5">
              <w:rPr>
                <w:b/>
                <w:bCs/>
              </w:rPr>
              <w:t>Objective</w:t>
            </w:r>
          </w:p>
        </w:tc>
        <w:tc>
          <w:tcPr>
            <w:tcW w:w="0" w:type="auto"/>
            <w:vAlign w:val="center"/>
            <w:hideMark/>
          </w:tcPr>
          <w:p w14:paraId="56B4E5E1" w14:textId="77777777" w:rsidR="00A71A27" w:rsidRPr="00F369A5" w:rsidRDefault="00A71A27" w:rsidP="00F71CA0">
            <w:r w:rsidRPr="00F369A5">
              <w:t>Enable real-time insight into IT operations, AI usage, and service health</w:t>
            </w:r>
          </w:p>
        </w:tc>
      </w:tr>
      <w:tr w:rsidR="00A71A27" w:rsidRPr="00F369A5" w14:paraId="493EE622" w14:textId="77777777" w:rsidTr="00F71CA0">
        <w:trPr>
          <w:tblCellSpacing w:w="15" w:type="dxa"/>
        </w:trPr>
        <w:tc>
          <w:tcPr>
            <w:tcW w:w="0" w:type="auto"/>
            <w:vAlign w:val="center"/>
            <w:hideMark/>
          </w:tcPr>
          <w:p w14:paraId="6416521F" w14:textId="77777777" w:rsidR="00A71A27" w:rsidRPr="00F369A5" w:rsidRDefault="00A71A27" w:rsidP="00F71CA0">
            <w:r w:rsidRPr="00F369A5">
              <w:rPr>
                <w:b/>
                <w:bCs/>
              </w:rPr>
              <w:t>Implementation Steps</w:t>
            </w:r>
          </w:p>
        </w:tc>
        <w:tc>
          <w:tcPr>
            <w:tcW w:w="0" w:type="auto"/>
            <w:vAlign w:val="center"/>
            <w:hideMark/>
          </w:tcPr>
          <w:p w14:paraId="475955D7" w14:textId="77777777" w:rsidR="00A71A27" w:rsidRPr="00F369A5" w:rsidRDefault="00A71A27" w:rsidP="00F71CA0"/>
        </w:tc>
      </w:tr>
    </w:tbl>
    <w:p w14:paraId="0D0F75B4" w14:textId="77777777" w:rsidR="00A71A27" w:rsidRPr="00F369A5" w:rsidRDefault="00A71A27" w:rsidP="00A71A27">
      <w:pPr>
        <w:numPr>
          <w:ilvl w:val="0"/>
          <w:numId w:val="46"/>
        </w:numPr>
        <w:spacing w:after="160" w:line="278" w:lineRule="auto"/>
      </w:pPr>
      <w:r w:rsidRPr="00F369A5">
        <w:t>Define dashboard KPIs: ticket resolution time, automation volume, system uptime</w:t>
      </w:r>
    </w:p>
    <w:p w14:paraId="25233B95" w14:textId="77777777" w:rsidR="00A71A27" w:rsidRPr="00F369A5" w:rsidRDefault="00A71A27" w:rsidP="00A71A27">
      <w:pPr>
        <w:numPr>
          <w:ilvl w:val="0"/>
          <w:numId w:val="46"/>
        </w:numPr>
        <w:spacing w:after="160" w:line="278" w:lineRule="auto"/>
      </w:pPr>
      <w:r w:rsidRPr="00F369A5">
        <w:t>Set up a dashboard using Google Looker Studio or Google Data Studio</w:t>
      </w:r>
    </w:p>
    <w:p w14:paraId="53B177A7" w14:textId="160DF997" w:rsidR="00A71A27" w:rsidRPr="00F369A5" w:rsidRDefault="00A71A27" w:rsidP="00A71A27">
      <w:pPr>
        <w:numPr>
          <w:ilvl w:val="0"/>
          <w:numId w:val="46"/>
        </w:numPr>
        <w:spacing w:after="160" w:line="278" w:lineRule="auto"/>
      </w:pPr>
      <w:r w:rsidRPr="00F369A5">
        <w:t xml:space="preserve">Connect data sources: </w:t>
      </w:r>
      <w:r w:rsidR="00B1607C" w:rsidRPr="00F369A5">
        <w:t>Fresh service</w:t>
      </w:r>
      <w:r w:rsidRPr="00F369A5">
        <w:t xml:space="preserve"> API, Workspace activity logs, Gemini logs</w:t>
      </w:r>
    </w:p>
    <w:p w14:paraId="5A48282B" w14:textId="77777777" w:rsidR="00A71A27" w:rsidRPr="00F369A5" w:rsidRDefault="00A71A27" w:rsidP="00A71A27">
      <w:pPr>
        <w:numPr>
          <w:ilvl w:val="0"/>
          <w:numId w:val="46"/>
        </w:numPr>
        <w:spacing w:after="160" w:line="278" w:lineRule="auto"/>
      </w:pPr>
      <w:r w:rsidRPr="00F369A5">
        <w:t>Create visual widgets and charts for each performance metric</w:t>
      </w:r>
    </w:p>
    <w:p w14:paraId="1D39E60B" w14:textId="77777777" w:rsidR="00A71A27" w:rsidRPr="00F369A5" w:rsidRDefault="00A71A27" w:rsidP="00A71A27">
      <w:pPr>
        <w:numPr>
          <w:ilvl w:val="0"/>
          <w:numId w:val="46"/>
        </w:numPr>
        <w:spacing w:after="160" w:line="278" w:lineRule="auto"/>
      </w:pPr>
      <w:r w:rsidRPr="00F369A5">
        <w:t>Implement email alerts or Slack notifications for key thresholds</w:t>
      </w:r>
    </w:p>
    <w:p w14:paraId="513B0777" w14:textId="77777777" w:rsidR="00A71A27" w:rsidRPr="00F369A5" w:rsidRDefault="00A71A27" w:rsidP="00A71A27">
      <w:pPr>
        <w:numPr>
          <w:ilvl w:val="0"/>
          <w:numId w:val="46"/>
        </w:numPr>
        <w:spacing w:after="160" w:line="278" w:lineRule="auto"/>
      </w:pPr>
      <w:r w:rsidRPr="00F369A5">
        <w:t>Share dashboards with IT team and leadership via secure link</w:t>
      </w:r>
    </w:p>
    <w:p w14:paraId="609A4768" w14:textId="77777777" w:rsidR="00A71A27" w:rsidRPr="00F369A5" w:rsidRDefault="00A71A27" w:rsidP="00A71A27">
      <w:pPr>
        <w:numPr>
          <w:ilvl w:val="0"/>
          <w:numId w:val="46"/>
        </w:numPr>
        <w:spacing w:after="160" w:line="278" w:lineRule="auto"/>
      </w:pPr>
      <w:r w:rsidRPr="00F369A5">
        <w:t>Schedule automated reports weekly or monthly</w:t>
      </w:r>
    </w:p>
    <w:p w14:paraId="19B23F32" w14:textId="77777777" w:rsidR="00A71A27" w:rsidRDefault="00A71A27" w:rsidP="00A71A27">
      <w:pPr>
        <w:spacing w:after="160" w:line="278" w:lineRule="auto"/>
        <w:rPr>
          <w:b/>
          <w:bCs/>
        </w:rPr>
      </w:pPr>
    </w:p>
    <w:p w14:paraId="662F0F8B" w14:textId="77777777" w:rsidR="00A71A27" w:rsidRPr="00F369A5" w:rsidRDefault="00A71A27" w:rsidP="00A71A27">
      <w:pPr>
        <w:pStyle w:val="Heading2"/>
      </w:pPr>
      <w:bookmarkStart w:id="51" w:name="_Toc197349143"/>
      <w:r w:rsidRPr="00F369A5">
        <w:t>MFA &amp; SSO Integration</w:t>
      </w:r>
      <w:bookmarkEnd w:id="5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2"/>
        <w:gridCol w:w="6473"/>
      </w:tblGrid>
      <w:tr w:rsidR="00A71A27" w:rsidRPr="00F369A5" w14:paraId="701F7503" w14:textId="77777777" w:rsidTr="00F71CA0">
        <w:trPr>
          <w:tblHeader/>
          <w:tblCellSpacing w:w="15" w:type="dxa"/>
        </w:trPr>
        <w:tc>
          <w:tcPr>
            <w:tcW w:w="0" w:type="auto"/>
            <w:vAlign w:val="center"/>
            <w:hideMark/>
          </w:tcPr>
          <w:p w14:paraId="3674320C" w14:textId="77777777" w:rsidR="00A71A27" w:rsidRPr="00F369A5" w:rsidRDefault="00A71A27" w:rsidP="00F71CA0">
            <w:pPr>
              <w:rPr>
                <w:b/>
                <w:bCs/>
              </w:rPr>
            </w:pPr>
            <w:r w:rsidRPr="00F369A5">
              <w:rPr>
                <w:b/>
                <w:bCs/>
              </w:rPr>
              <w:t>Element</w:t>
            </w:r>
          </w:p>
        </w:tc>
        <w:tc>
          <w:tcPr>
            <w:tcW w:w="0" w:type="auto"/>
            <w:vAlign w:val="center"/>
            <w:hideMark/>
          </w:tcPr>
          <w:p w14:paraId="22B0B514" w14:textId="77777777" w:rsidR="00A71A27" w:rsidRPr="00F369A5" w:rsidRDefault="00A71A27" w:rsidP="00F71CA0">
            <w:pPr>
              <w:rPr>
                <w:b/>
                <w:bCs/>
              </w:rPr>
            </w:pPr>
            <w:r w:rsidRPr="00F369A5">
              <w:rPr>
                <w:b/>
                <w:bCs/>
              </w:rPr>
              <w:t>Description</w:t>
            </w:r>
          </w:p>
        </w:tc>
      </w:tr>
      <w:tr w:rsidR="00A71A27" w:rsidRPr="00F369A5" w14:paraId="1EE521A2" w14:textId="77777777" w:rsidTr="00F71CA0">
        <w:trPr>
          <w:tblCellSpacing w:w="15" w:type="dxa"/>
        </w:trPr>
        <w:tc>
          <w:tcPr>
            <w:tcW w:w="0" w:type="auto"/>
            <w:vAlign w:val="center"/>
            <w:hideMark/>
          </w:tcPr>
          <w:p w14:paraId="01D8EF80" w14:textId="77777777" w:rsidR="00A71A27" w:rsidRPr="00F369A5" w:rsidRDefault="00A71A27" w:rsidP="00F71CA0">
            <w:r w:rsidRPr="00F369A5">
              <w:rPr>
                <w:b/>
                <w:bCs/>
              </w:rPr>
              <w:t>Objective</w:t>
            </w:r>
          </w:p>
        </w:tc>
        <w:tc>
          <w:tcPr>
            <w:tcW w:w="0" w:type="auto"/>
            <w:vAlign w:val="center"/>
            <w:hideMark/>
          </w:tcPr>
          <w:p w14:paraId="7A68BB44" w14:textId="77777777" w:rsidR="00A71A27" w:rsidRPr="00F369A5" w:rsidRDefault="00A71A27" w:rsidP="00F71CA0">
            <w:r w:rsidRPr="00F369A5">
              <w:t>Enforce secure, centralized access using modern identity protocols</w:t>
            </w:r>
          </w:p>
        </w:tc>
      </w:tr>
      <w:tr w:rsidR="00A71A27" w:rsidRPr="00F369A5" w14:paraId="39D1E257" w14:textId="77777777" w:rsidTr="00F71CA0">
        <w:trPr>
          <w:tblCellSpacing w:w="15" w:type="dxa"/>
        </w:trPr>
        <w:tc>
          <w:tcPr>
            <w:tcW w:w="0" w:type="auto"/>
            <w:vAlign w:val="center"/>
            <w:hideMark/>
          </w:tcPr>
          <w:p w14:paraId="57480CE8" w14:textId="77777777" w:rsidR="00A71A27" w:rsidRPr="00F369A5" w:rsidRDefault="00A71A27" w:rsidP="00F71CA0">
            <w:r w:rsidRPr="00F369A5">
              <w:rPr>
                <w:b/>
                <w:bCs/>
              </w:rPr>
              <w:t>Implementation Steps</w:t>
            </w:r>
          </w:p>
        </w:tc>
        <w:tc>
          <w:tcPr>
            <w:tcW w:w="0" w:type="auto"/>
            <w:vAlign w:val="center"/>
            <w:hideMark/>
          </w:tcPr>
          <w:p w14:paraId="0223FDF2" w14:textId="77777777" w:rsidR="00A71A27" w:rsidRPr="00F369A5" w:rsidRDefault="00A71A27" w:rsidP="00F71CA0"/>
        </w:tc>
      </w:tr>
    </w:tbl>
    <w:p w14:paraId="43E4EAA4" w14:textId="77777777" w:rsidR="00A71A27" w:rsidRPr="00F369A5" w:rsidRDefault="00A71A27" w:rsidP="00A71A27">
      <w:pPr>
        <w:numPr>
          <w:ilvl w:val="0"/>
          <w:numId w:val="47"/>
        </w:numPr>
        <w:spacing w:after="160" w:line="278" w:lineRule="auto"/>
      </w:pPr>
      <w:r w:rsidRPr="00F369A5">
        <w:t>Configure Google Workspace as the identity provider</w:t>
      </w:r>
    </w:p>
    <w:p w14:paraId="400A678D" w14:textId="533043B2" w:rsidR="00A71A27" w:rsidRPr="00F369A5" w:rsidRDefault="00A71A27" w:rsidP="00A71A27">
      <w:pPr>
        <w:numPr>
          <w:ilvl w:val="0"/>
          <w:numId w:val="47"/>
        </w:numPr>
        <w:spacing w:after="160" w:line="278" w:lineRule="auto"/>
      </w:pPr>
      <w:r w:rsidRPr="00F369A5">
        <w:t xml:space="preserve">Enable Single Sign-On (SSO) using SAML for </w:t>
      </w:r>
      <w:r w:rsidR="00B1607C" w:rsidRPr="00F369A5">
        <w:t>Fresh service</w:t>
      </w:r>
      <w:r w:rsidRPr="00F369A5">
        <w:t xml:space="preserve">, </w:t>
      </w:r>
      <w:r w:rsidR="00B1607C" w:rsidRPr="00F369A5">
        <w:t>flex Point</w:t>
      </w:r>
      <w:r w:rsidRPr="00F369A5">
        <w:t>, Slack, and LastPass</w:t>
      </w:r>
    </w:p>
    <w:p w14:paraId="6A335B1F" w14:textId="77777777" w:rsidR="00A71A27" w:rsidRPr="00F369A5" w:rsidRDefault="00A71A27" w:rsidP="00A71A27">
      <w:pPr>
        <w:numPr>
          <w:ilvl w:val="0"/>
          <w:numId w:val="47"/>
        </w:numPr>
        <w:spacing w:after="160" w:line="278" w:lineRule="auto"/>
      </w:pPr>
      <w:r w:rsidRPr="00F369A5">
        <w:t>Enforce MFA via Google Authenticator, Authy, and YubiKey</w:t>
      </w:r>
    </w:p>
    <w:p w14:paraId="4F3B985E" w14:textId="77777777" w:rsidR="00A71A27" w:rsidRPr="00F369A5" w:rsidRDefault="00A71A27" w:rsidP="00A71A27">
      <w:pPr>
        <w:numPr>
          <w:ilvl w:val="0"/>
          <w:numId w:val="47"/>
        </w:numPr>
        <w:spacing w:after="160" w:line="278" w:lineRule="auto"/>
      </w:pPr>
      <w:r w:rsidRPr="00F369A5">
        <w:t>Set conditional access policies (device type, location, login time) using Context-Aware Access</w:t>
      </w:r>
    </w:p>
    <w:p w14:paraId="3C511B66" w14:textId="77777777" w:rsidR="00A71A27" w:rsidRPr="00F369A5" w:rsidRDefault="00A71A27" w:rsidP="00A71A27">
      <w:pPr>
        <w:numPr>
          <w:ilvl w:val="0"/>
          <w:numId w:val="47"/>
        </w:numPr>
        <w:spacing w:after="160" w:line="278" w:lineRule="auto"/>
      </w:pPr>
      <w:r w:rsidRPr="00F369A5">
        <w:t>Test login flows for user groups and admin accounts</w:t>
      </w:r>
    </w:p>
    <w:p w14:paraId="0E94FC50" w14:textId="77777777" w:rsidR="00A71A27" w:rsidRPr="00F369A5" w:rsidRDefault="00A71A27" w:rsidP="00A71A27">
      <w:pPr>
        <w:numPr>
          <w:ilvl w:val="0"/>
          <w:numId w:val="47"/>
        </w:numPr>
        <w:spacing w:after="160" w:line="278" w:lineRule="auto"/>
      </w:pPr>
      <w:r w:rsidRPr="00F369A5">
        <w:t>Provide a training guide and FAQ on new login procedures</w:t>
      </w:r>
    </w:p>
    <w:p w14:paraId="04A03DE4" w14:textId="77777777" w:rsidR="00A71A27" w:rsidRPr="00F369A5" w:rsidRDefault="00A71A27" w:rsidP="00A71A27">
      <w:pPr>
        <w:numPr>
          <w:ilvl w:val="0"/>
          <w:numId w:val="47"/>
        </w:numPr>
        <w:spacing w:after="160" w:line="278" w:lineRule="auto"/>
      </w:pPr>
      <w:r w:rsidRPr="00F369A5">
        <w:t>Track and enforce MFA adoption via Workspace Admin Console</w:t>
      </w:r>
    </w:p>
    <w:p w14:paraId="1273097B" w14:textId="77777777" w:rsidR="00A71A27" w:rsidRPr="00F369A5" w:rsidRDefault="00A71A27" w:rsidP="00A71A27">
      <w:pPr>
        <w:numPr>
          <w:ilvl w:val="0"/>
          <w:numId w:val="49"/>
        </w:numPr>
        <w:spacing w:after="160" w:line="278" w:lineRule="auto"/>
      </w:pPr>
      <w:r w:rsidRPr="00F369A5">
        <w:rPr>
          <w:b/>
          <w:bCs/>
        </w:rPr>
        <w:t>Zero Trust Architecture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2"/>
        <w:gridCol w:w="6175"/>
      </w:tblGrid>
      <w:tr w:rsidR="00A71A27" w:rsidRPr="00F369A5" w14:paraId="1D106602" w14:textId="77777777" w:rsidTr="00F71CA0">
        <w:trPr>
          <w:tblHeader/>
          <w:tblCellSpacing w:w="15" w:type="dxa"/>
        </w:trPr>
        <w:tc>
          <w:tcPr>
            <w:tcW w:w="0" w:type="auto"/>
            <w:vAlign w:val="center"/>
            <w:hideMark/>
          </w:tcPr>
          <w:p w14:paraId="623F6941" w14:textId="77777777" w:rsidR="00A71A27" w:rsidRPr="00F369A5" w:rsidRDefault="00A71A27" w:rsidP="00F71CA0">
            <w:pPr>
              <w:rPr>
                <w:b/>
                <w:bCs/>
              </w:rPr>
            </w:pPr>
            <w:r w:rsidRPr="00F369A5">
              <w:rPr>
                <w:b/>
                <w:bCs/>
              </w:rPr>
              <w:t>Element</w:t>
            </w:r>
          </w:p>
        </w:tc>
        <w:tc>
          <w:tcPr>
            <w:tcW w:w="0" w:type="auto"/>
            <w:vAlign w:val="center"/>
            <w:hideMark/>
          </w:tcPr>
          <w:p w14:paraId="35B5DDF2" w14:textId="77777777" w:rsidR="00A71A27" w:rsidRPr="00F369A5" w:rsidRDefault="00A71A27" w:rsidP="00F71CA0">
            <w:pPr>
              <w:rPr>
                <w:b/>
                <w:bCs/>
              </w:rPr>
            </w:pPr>
            <w:r w:rsidRPr="00F369A5">
              <w:rPr>
                <w:b/>
                <w:bCs/>
              </w:rPr>
              <w:t>Description</w:t>
            </w:r>
          </w:p>
        </w:tc>
      </w:tr>
      <w:tr w:rsidR="00A71A27" w:rsidRPr="00F369A5" w14:paraId="53DDE357" w14:textId="77777777" w:rsidTr="00F71CA0">
        <w:trPr>
          <w:tblCellSpacing w:w="15" w:type="dxa"/>
        </w:trPr>
        <w:tc>
          <w:tcPr>
            <w:tcW w:w="0" w:type="auto"/>
            <w:vAlign w:val="center"/>
            <w:hideMark/>
          </w:tcPr>
          <w:p w14:paraId="19260D15" w14:textId="77777777" w:rsidR="00A71A27" w:rsidRPr="00F369A5" w:rsidRDefault="00A71A27" w:rsidP="00F71CA0">
            <w:r w:rsidRPr="00F369A5">
              <w:rPr>
                <w:b/>
                <w:bCs/>
              </w:rPr>
              <w:t>Objective</w:t>
            </w:r>
          </w:p>
        </w:tc>
        <w:tc>
          <w:tcPr>
            <w:tcW w:w="0" w:type="auto"/>
            <w:vAlign w:val="center"/>
            <w:hideMark/>
          </w:tcPr>
          <w:p w14:paraId="63D09480" w14:textId="77777777" w:rsidR="00A71A27" w:rsidRPr="00F369A5" w:rsidRDefault="00A71A27" w:rsidP="00F71CA0">
            <w:r w:rsidRPr="00F369A5">
              <w:t>Secure all systems using Zero Trust principles: no implicit trust</w:t>
            </w:r>
          </w:p>
        </w:tc>
      </w:tr>
      <w:tr w:rsidR="00A71A27" w:rsidRPr="00F369A5" w14:paraId="355F5F8D" w14:textId="77777777" w:rsidTr="00F71CA0">
        <w:trPr>
          <w:tblCellSpacing w:w="15" w:type="dxa"/>
        </w:trPr>
        <w:tc>
          <w:tcPr>
            <w:tcW w:w="0" w:type="auto"/>
            <w:vAlign w:val="center"/>
            <w:hideMark/>
          </w:tcPr>
          <w:p w14:paraId="02676F94" w14:textId="77777777" w:rsidR="00A71A27" w:rsidRPr="00F369A5" w:rsidRDefault="00A71A27" w:rsidP="00F71CA0">
            <w:r w:rsidRPr="00F369A5">
              <w:rPr>
                <w:b/>
                <w:bCs/>
              </w:rPr>
              <w:t>Implementation Steps</w:t>
            </w:r>
          </w:p>
        </w:tc>
        <w:tc>
          <w:tcPr>
            <w:tcW w:w="0" w:type="auto"/>
            <w:vAlign w:val="center"/>
            <w:hideMark/>
          </w:tcPr>
          <w:p w14:paraId="5530349D" w14:textId="77777777" w:rsidR="00A71A27" w:rsidRPr="00F369A5" w:rsidRDefault="00A71A27" w:rsidP="00F71CA0"/>
        </w:tc>
      </w:tr>
    </w:tbl>
    <w:p w14:paraId="26E18003" w14:textId="77777777" w:rsidR="00A71A27" w:rsidRPr="00F369A5" w:rsidRDefault="00A71A27" w:rsidP="00A71A27">
      <w:pPr>
        <w:numPr>
          <w:ilvl w:val="0"/>
          <w:numId w:val="50"/>
        </w:numPr>
        <w:spacing w:after="160" w:line="278" w:lineRule="auto"/>
      </w:pPr>
      <w:r w:rsidRPr="00F369A5">
        <w:t>Microsegment internal systems via Google IAM roles and project boundaries</w:t>
      </w:r>
    </w:p>
    <w:p w14:paraId="33F8BA1F" w14:textId="77777777" w:rsidR="00A71A27" w:rsidRPr="00F369A5" w:rsidRDefault="00A71A27" w:rsidP="00A71A27">
      <w:pPr>
        <w:numPr>
          <w:ilvl w:val="0"/>
          <w:numId w:val="50"/>
        </w:numPr>
        <w:spacing w:after="160" w:line="278" w:lineRule="auto"/>
      </w:pPr>
      <w:r w:rsidRPr="00F369A5">
        <w:lastRenderedPageBreak/>
        <w:t>Enable </w:t>
      </w:r>
      <w:r w:rsidRPr="00F369A5">
        <w:rPr>
          <w:b/>
          <w:bCs/>
        </w:rPr>
        <w:t>Google Context-Aware Access</w:t>
      </w:r>
      <w:r w:rsidRPr="00F369A5">
        <w:t> to restrict access based on device/location</w:t>
      </w:r>
    </w:p>
    <w:p w14:paraId="68091897" w14:textId="77777777" w:rsidR="00A71A27" w:rsidRPr="00F369A5" w:rsidRDefault="00A71A27" w:rsidP="00A71A27">
      <w:pPr>
        <w:numPr>
          <w:ilvl w:val="0"/>
          <w:numId w:val="50"/>
        </w:numPr>
        <w:spacing w:after="160" w:line="278" w:lineRule="auto"/>
      </w:pPr>
      <w:r w:rsidRPr="00F369A5">
        <w:t>Apply MFA and SSO across all users and systems</w:t>
      </w:r>
    </w:p>
    <w:p w14:paraId="4001572F" w14:textId="77777777" w:rsidR="00A71A27" w:rsidRPr="00F369A5" w:rsidRDefault="00A71A27" w:rsidP="00A71A27">
      <w:pPr>
        <w:numPr>
          <w:ilvl w:val="0"/>
          <w:numId w:val="50"/>
        </w:numPr>
        <w:spacing w:after="160" w:line="278" w:lineRule="auto"/>
      </w:pPr>
      <w:r w:rsidRPr="00F369A5">
        <w:t>Set strict least-privilege access using granular roles</w:t>
      </w:r>
    </w:p>
    <w:p w14:paraId="0E7A895C" w14:textId="77777777" w:rsidR="00A71A27" w:rsidRPr="00F369A5" w:rsidRDefault="00A71A27" w:rsidP="00A71A27">
      <w:pPr>
        <w:numPr>
          <w:ilvl w:val="0"/>
          <w:numId w:val="50"/>
        </w:numPr>
        <w:spacing w:after="160" w:line="278" w:lineRule="auto"/>
      </w:pPr>
      <w:r w:rsidRPr="00F369A5">
        <w:t>Rotate API keys and enforce expiration on access tokens</w:t>
      </w:r>
    </w:p>
    <w:p w14:paraId="0DF43563" w14:textId="77777777" w:rsidR="00A71A27" w:rsidRPr="00F369A5" w:rsidRDefault="00A71A27" w:rsidP="00A71A27">
      <w:pPr>
        <w:numPr>
          <w:ilvl w:val="0"/>
          <w:numId w:val="50"/>
        </w:numPr>
        <w:spacing w:after="160" w:line="278" w:lineRule="auto"/>
      </w:pPr>
      <w:r w:rsidRPr="00F369A5">
        <w:t>Monitor all access attempts via </w:t>
      </w:r>
      <w:r w:rsidRPr="00F369A5">
        <w:rPr>
          <w:b/>
          <w:bCs/>
        </w:rPr>
        <w:t>Google Chronicle</w:t>
      </w:r>
      <w:r w:rsidRPr="00F369A5">
        <w:t> and Workspace Admin Logs</w:t>
      </w:r>
    </w:p>
    <w:p w14:paraId="6CB0DBD2" w14:textId="77777777" w:rsidR="00A71A27" w:rsidRPr="00F369A5" w:rsidRDefault="00A71A27" w:rsidP="00A71A27">
      <w:pPr>
        <w:numPr>
          <w:ilvl w:val="0"/>
          <w:numId w:val="50"/>
        </w:numPr>
        <w:spacing w:after="160" w:line="278" w:lineRule="auto"/>
      </w:pPr>
      <w:r w:rsidRPr="00F369A5">
        <w:t>Conduct regular security audits and Zero Trust policy reviews</w:t>
      </w:r>
    </w:p>
    <w:p w14:paraId="57EE04B8" w14:textId="77777777" w:rsidR="00A71A27" w:rsidRPr="00F369A5" w:rsidRDefault="00A71A27" w:rsidP="00A71A27">
      <w:pPr>
        <w:numPr>
          <w:ilvl w:val="0"/>
          <w:numId w:val="50"/>
        </w:numPr>
        <w:spacing w:after="160" w:line="278" w:lineRule="auto"/>
      </w:pPr>
      <w:r w:rsidRPr="00F369A5">
        <w:t>Simulate access breach scenarios to test response mechanisms</w:t>
      </w:r>
    </w:p>
    <w:p w14:paraId="6137E33B" w14:textId="77777777" w:rsidR="00A71A27" w:rsidRDefault="00A71A27" w:rsidP="00A71A27">
      <w:pPr>
        <w:rPr>
          <w:b/>
          <w:bCs/>
        </w:rPr>
      </w:pPr>
    </w:p>
    <w:p w14:paraId="381526DA" w14:textId="77777777" w:rsidR="00A71A27" w:rsidRDefault="00A71A27" w:rsidP="00A71A27">
      <w:pPr>
        <w:rPr>
          <w:b/>
          <w:bCs/>
        </w:rPr>
      </w:pPr>
    </w:p>
    <w:p w14:paraId="1E803990" w14:textId="77777777" w:rsidR="00A71A27" w:rsidRDefault="00A71A27" w:rsidP="00A71A27">
      <w:pPr>
        <w:rPr>
          <w:b/>
          <w:bCs/>
        </w:rPr>
      </w:pPr>
    </w:p>
    <w:p w14:paraId="382CFDEA" w14:textId="77777777" w:rsidR="00A71A27" w:rsidRDefault="00A71A27" w:rsidP="00A71A27">
      <w:pPr>
        <w:rPr>
          <w:b/>
          <w:bCs/>
        </w:rPr>
      </w:pPr>
    </w:p>
    <w:p w14:paraId="3115C11E" w14:textId="77777777" w:rsidR="00A71A27" w:rsidRDefault="00A71A27" w:rsidP="00A71A27">
      <w:pPr>
        <w:rPr>
          <w:b/>
          <w:bCs/>
        </w:rPr>
      </w:pPr>
    </w:p>
    <w:p w14:paraId="2A9E5DD6" w14:textId="77777777" w:rsidR="00A71A27" w:rsidRPr="00A02783" w:rsidRDefault="00A71A27" w:rsidP="00A71A27">
      <w:pPr>
        <w:pStyle w:val="Heading2"/>
      </w:pPr>
      <w:bookmarkStart w:id="52" w:name="_Toc197349144"/>
      <w:r w:rsidRPr="00A02783">
        <w:t>Set up 2-Step Verification inside of your workspace</w:t>
      </w:r>
      <w:bookmarkEnd w:id="52"/>
    </w:p>
    <w:p w14:paraId="1882AE97" w14:textId="77777777" w:rsidR="00A71A27" w:rsidRPr="00F369A5" w:rsidRDefault="00A71A27" w:rsidP="00A71A27">
      <w:pPr>
        <w:rPr>
          <w:b/>
          <w:bCs/>
        </w:rPr>
      </w:pPr>
      <w:r w:rsidRPr="00F369A5">
        <w:rPr>
          <w:b/>
          <w:bCs/>
        </w:rPr>
        <w:t>Deploy 2-Step Verification</w:t>
      </w:r>
    </w:p>
    <w:p w14:paraId="68709425" w14:textId="77777777" w:rsidR="00A71A27" w:rsidRPr="00F369A5" w:rsidRDefault="00A71A27" w:rsidP="00A71A27">
      <w:hyperlink r:id="rId22" w:history="1">
        <w:r w:rsidRPr="00F369A5">
          <w:rPr>
            <w:rStyle w:val="Hyperlink"/>
          </w:rPr>
          <w:t>Next: How 2-Step Verification works with legacy apps</w:t>
        </w:r>
      </w:hyperlink>
    </w:p>
    <w:p w14:paraId="41F03F9C" w14:textId="77777777" w:rsidR="00A71A27" w:rsidRPr="00F369A5" w:rsidRDefault="00A71A27" w:rsidP="00A71A27">
      <w:r w:rsidRPr="00F369A5">
        <w:t>You and your users play important roles in setting up 2-Step Verification (2SV). Your users can choose their 2SV method, or you can enforce a method for certain users or groups in your organization. For example, you can require a small team in Sales to use security keys.</w:t>
      </w:r>
    </w:p>
    <w:p w14:paraId="38C51A4A" w14:textId="77777777" w:rsidR="00A71A27" w:rsidRPr="00F369A5" w:rsidRDefault="00A71A27" w:rsidP="00A71A27">
      <w:pPr>
        <w:rPr>
          <w:b/>
          <w:bCs/>
        </w:rPr>
      </w:pPr>
      <w:r w:rsidRPr="00F369A5">
        <w:rPr>
          <w:b/>
          <w:bCs/>
        </w:rPr>
        <w:t>Step 1: Notify users of 2-Step Verification deployment</w:t>
      </w:r>
    </w:p>
    <w:p w14:paraId="7C8E61D2" w14:textId="77777777" w:rsidR="00A71A27" w:rsidRPr="00F369A5" w:rsidRDefault="00A71A27" w:rsidP="00A71A27">
      <w:r w:rsidRPr="00F369A5">
        <w:t>Before deploying 2SV, communicate your company’s plans to your users, including the following:</w:t>
      </w:r>
    </w:p>
    <w:p w14:paraId="7D4BA66D" w14:textId="77777777" w:rsidR="00A71A27" w:rsidRPr="00F369A5" w:rsidRDefault="00A71A27" w:rsidP="00A71A27">
      <w:pPr>
        <w:numPr>
          <w:ilvl w:val="0"/>
          <w:numId w:val="69"/>
        </w:numPr>
        <w:spacing w:after="160" w:line="278" w:lineRule="auto"/>
      </w:pPr>
      <w:r w:rsidRPr="00F369A5">
        <w:t>What 2SV is and why your company is using it.</w:t>
      </w:r>
    </w:p>
    <w:p w14:paraId="5A3CAE70" w14:textId="77777777" w:rsidR="00A71A27" w:rsidRPr="00F369A5" w:rsidRDefault="00A71A27" w:rsidP="00A71A27">
      <w:pPr>
        <w:numPr>
          <w:ilvl w:val="0"/>
          <w:numId w:val="69"/>
        </w:numPr>
        <w:spacing w:after="160" w:line="278" w:lineRule="auto"/>
      </w:pPr>
      <w:r w:rsidRPr="00F369A5">
        <w:t>Whether 2SV is optional or required.</w:t>
      </w:r>
    </w:p>
    <w:p w14:paraId="64FCEEDA" w14:textId="77777777" w:rsidR="00A71A27" w:rsidRPr="00F369A5" w:rsidRDefault="00A71A27" w:rsidP="00A71A27">
      <w:pPr>
        <w:numPr>
          <w:ilvl w:val="0"/>
          <w:numId w:val="69"/>
        </w:numPr>
        <w:spacing w:after="160" w:line="278" w:lineRule="auto"/>
      </w:pPr>
      <w:r w:rsidRPr="00F369A5">
        <w:t>If required, the date by which users must turn on 2SV.</w:t>
      </w:r>
    </w:p>
    <w:p w14:paraId="56641E2D" w14:textId="77777777" w:rsidR="00A71A27" w:rsidRPr="00F369A5" w:rsidRDefault="00A71A27" w:rsidP="00A71A27">
      <w:pPr>
        <w:numPr>
          <w:ilvl w:val="0"/>
          <w:numId w:val="69"/>
        </w:numPr>
        <w:spacing w:after="160" w:line="278" w:lineRule="auto"/>
      </w:pPr>
      <w:r w:rsidRPr="00F369A5">
        <w:t>Which 2SV method is required or recommended?</w:t>
      </w:r>
    </w:p>
    <w:p w14:paraId="59E67D49" w14:textId="77777777" w:rsidR="00A71A27" w:rsidRPr="00F369A5" w:rsidRDefault="00A71A27" w:rsidP="00A71A27">
      <w:pPr>
        <w:rPr>
          <w:b/>
          <w:bCs/>
        </w:rPr>
      </w:pPr>
      <w:r w:rsidRPr="00F369A5">
        <w:rPr>
          <w:b/>
          <w:bCs/>
        </w:rPr>
        <w:t>Step 2: Allow users to turn on 2-Step Verification</w:t>
      </w:r>
    </w:p>
    <w:p w14:paraId="7A614AA8" w14:textId="77777777" w:rsidR="00A71A27" w:rsidRPr="00F369A5" w:rsidRDefault="00A71A27" w:rsidP="00A71A27">
      <w:r w:rsidRPr="00F369A5">
        <w:rPr>
          <w:i/>
          <w:iCs/>
        </w:rPr>
        <w:t>User accounts created before December 2016 have 2SV on by default.</w:t>
      </w:r>
    </w:p>
    <w:p w14:paraId="017A19E1" w14:textId="77777777" w:rsidR="00A71A27" w:rsidRPr="00F369A5" w:rsidRDefault="00A71A27" w:rsidP="00A71A27">
      <w:r w:rsidRPr="00F369A5">
        <w:t>Let users turn on 2SV and use any verification method.</w:t>
      </w:r>
    </w:p>
    <w:p w14:paraId="443F702E" w14:textId="77777777" w:rsidR="00A71A27" w:rsidRPr="00F369A5" w:rsidRDefault="00A71A27" w:rsidP="00A71A27">
      <w:pPr>
        <w:rPr>
          <w:b/>
          <w:bCs/>
        </w:rPr>
      </w:pPr>
      <w:r w:rsidRPr="00F369A5">
        <w:rPr>
          <w:b/>
          <w:bCs/>
        </w:rPr>
        <w:t>Watch the video</w:t>
      </w:r>
    </w:p>
    <w:p w14:paraId="50BF6B54" w14:textId="77777777" w:rsidR="00A71A27" w:rsidRPr="00F369A5" w:rsidRDefault="00A71A27" w:rsidP="00A71A27">
      <w:pPr>
        <w:rPr>
          <w:b/>
          <w:bCs/>
        </w:rPr>
      </w:pPr>
      <w:r w:rsidRPr="00F369A5">
        <w:rPr>
          <w:b/>
          <w:bCs/>
        </w:rPr>
        <w:t>To allow users to turn on 2SV</w:t>
      </w:r>
    </w:p>
    <w:p w14:paraId="5A8559EB" w14:textId="77777777" w:rsidR="00A71A27" w:rsidRPr="00F369A5" w:rsidRDefault="00A71A27" w:rsidP="00A71A27">
      <w:r w:rsidRPr="00F369A5">
        <w:rPr>
          <w:b/>
          <w:bCs/>
        </w:rPr>
        <w:t>Before you begin:</w:t>
      </w:r>
      <w:r w:rsidRPr="00F369A5">
        <w:t> If needed, learn how to </w:t>
      </w:r>
      <w:hyperlink r:id="rId23" w:history="1">
        <w:r w:rsidRPr="00F369A5">
          <w:rPr>
            <w:rStyle w:val="Hyperlink"/>
          </w:rPr>
          <w:t>apply the setting to a department or group</w:t>
        </w:r>
      </w:hyperlink>
      <w:r w:rsidRPr="00F369A5">
        <w:t>.</w:t>
      </w:r>
    </w:p>
    <w:p w14:paraId="48D7757F" w14:textId="77777777" w:rsidR="00A71A27" w:rsidRPr="00F369A5" w:rsidRDefault="00A71A27" w:rsidP="00A71A27">
      <w:r w:rsidRPr="00F369A5">
        <w:rPr>
          <w:i/>
          <w:iCs/>
        </w:rPr>
        <w:t>You must be signed in as a </w:t>
      </w:r>
      <w:hyperlink r:id="rId24" w:anchor="super_admin" w:history="1">
        <w:r w:rsidRPr="00F369A5">
          <w:rPr>
            <w:rStyle w:val="Hyperlink"/>
            <w:i/>
            <w:iCs/>
          </w:rPr>
          <w:t>super administrator</w:t>
        </w:r>
      </w:hyperlink>
      <w:r w:rsidRPr="00F369A5">
        <w:rPr>
          <w:i/>
          <w:iCs/>
        </w:rPr>
        <w:t> for this task.</w:t>
      </w:r>
    </w:p>
    <w:p w14:paraId="0CC35CE9" w14:textId="77777777" w:rsidR="00A71A27" w:rsidRPr="00F369A5" w:rsidRDefault="00A71A27" w:rsidP="00A71A27">
      <w:pPr>
        <w:numPr>
          <w:ilvl w:val="0"/>
          <w:numId w:val="70"/>
        </w:numPr>
        <w:spacing w:after="160" w:line="278" w:lineRule="auto"/>
      </w:pPr>
      <w:hyperlink r:id="rId25" w:history="1">
        <w:r w:rsidRPr="00F369A5">
          <w:rPr>
            <w:rStyle w:val="Hyperlink"/>
          </w:rPr>
          <w:t>Sign in</w:t>
        </w:r>
      </w:hyperlink>
      <w:r w:rsidRPr="00F369A5">
        <w:t> with a </w:t>
      </w:r>
      <w:r w:rsidRPr="00F369A5">
        <w:rPr>
          <w:i/>
          <w:iCs/>
        </w:rPr>
        <w:t>super</w:t>
      </w:r>
      <w:r w:rsidRPr="00F369A5">
        <w:t> </w:t>
      </w:r>
      <w:r w:rsidRPr="00F369A5">
        <w:rPr>
          <w:i/>
          <w:iCs/>
        </w:rPr>
        <w:t>administrator</w:t>
      </w:r>
      <w:r w:rsidRPr="00F369A5">
        <w:t> account to the Google Admin console.</w:t>
      </w:r>
    </w:p>
    <w:p w14:paraId="3DD00CF8" w14:textId="77777777" w:rsidR="00A71A27" w:rsidRPr="00F369A5" w:rsidRDefault="00A71A27" w:rsidP="00A71A27">
      <w:r w:rsidRPr="00F369A5">
        <w:t>If you aren’t using a super administrator account, you can’t complete these steps.</w:t>
      </w:r>
    </w:p>
    <w:p w14:paraId="718E5404" w14:textId="77777777" w:rsidR="00A71A27" w:rsidRPr="00F369A5" w:rsidRDefault="00A71A27" w:rsidP="00A71A27">
      <w:pPr>
        <w:numPr>
          <w:ilvl w:val="0"/>
          <w:numId w:val="71"/>
        </w:numPr>
        <w:spacing w:after="160" w:line="278" w:lineRule="auto"/>
      </w:pPr>
      <w:r w:rsidRPr="00F369A5">
        <w:t>Go to Menu </w:t>
      </w:r>
      <w:hyperlink r:id="rId26" w:history="1">
        <w:r w:rsidRPr="00F369A5">
          <w:rPr>
            <w:rStyle w:val="Hyperlink"/>
          </w:rPr>
          <w:t>Security &gt; Authentication &gt; 2-step verification</w:t>
        </w:r>
      </w:hyperlink>
      <w:r w:rsidRPr="00F369A5">
        <w:t>.</w:t>
      </w:r>
    </w:p>
    <w:p w14:paraId="7C3A1A0E" w14:textId="77777777" w:rsidR="00A71A27" w:rsidRPr="00F369A5" w:rsidRDefault="00A71A27" w:rsidP="00A71A27">
      <w:pPr>
        <w:numPr>
          <w:ilvl w:val="0"/>
          <w:numId w:val="71"/>
        </w:numPr>
        <w:spacing w:after="160" w:line="278" w:lineRule="auto"/>
      </w:pPr>
      <w:r w:rsidRPr="00F369A5">
        <w:t>(Optional) To apply the setting only to some users, on the side, select an </w:t>
      </w:r>
      <w:r w:rsidRPr="00F369A5">
        <w:rPr>
          <w:b/>
          <w:bCs/>
        </w:rPr>
        <w:t>organizational unit</w:t>
      </w:r>
      <w:r w:rsidRPr="00F369A5">
        <w:t> (often used for departments) or configuration </w:t>
      </w:r>
      <w:r w:rsidRPr="00F369A5">
        <w:rPr>
          <w:b/>
          <w:bCs/>
        </w:rPr>
        <w:t>group</w:t>
      </w:r>
      <w:r w:rsidRPr="00F369A5">
        <w:t> (advanced). </w:t>
      </w:r>
      <w:hyperlink r:id="rId27" w:history="1">
        <w:r w:rsidRPr="00F369A5">
          <w:rPr>
            <w:rStyle w:val="Hyperlink"/>
          </w:rPr>
          <w:t>Show me how</w:t>
        </w:r>
      </w:hyperlink>
    </w:p>
    <w:p w14:paraId="5C068DFC" w14:textId="77777777" w:rsidR="00A71A27" w:rsidRPr="00F369A5" w:rsidRDefault="00A71A27" w:rsidP="00A71A27">
      <w:r w:rsidRPr="00F369A5">
        <w:lastRenderedPageBreak/>
        <w:t>Group settings override organizational units. </w:t>
      </w:r>
      <w:hyperlink r:id="rId28" w:anchor="how-groups-work" w:history="1">
        <w:r w:rsidRPr="00F369A5">
          <w:rPr>
            <w:rStyle w:val="Hyperlink"/>
          </w:rPr>
          <w:t>Learn more</w:t>
        </w:r>
      </w:hyperlink>
    </w:p>
    <w:p w14:paraId="0281E2FA" w14:textId="77777777" w:rsidR="00A71A27" w:rsidRPr="00F369A5" w:rsidRDefault="00A71A27" w:rsidP="00A71A27">
      <w:pPr>
        <w:numPr>
          <w:ilvl w:val="0"/>
          <w:numId w:val="72"/>
        </w:numPr>
        <w:spacing w:after="160" w:line="278" w:lineRule="auto"/>
      </w:pPr>
      <w:r w:rsidRPr="00F369A5">
        <w:t>Check the </w:t>
      </w:r>
      <w:r w:rsidRPr="00F369A5">
        <w:rPr>
          <w:b/>
          <w:bCs/>
        </w:rPr>
        <w:t>Allow users to turn on 2-Step Verification</w:t>
      </w:r>
    </w:p>
    <w:p w14:paraId="4BED4FE9" w14:textId="77777777" w:rsidR="00A71A27" w:rsidRPr="00F369A5" w:rsidRDefault="00A71A27" w:rsidP="00A71A27">
      <w:pPr>
        <w:numPr>
          <w:ilvl w:val="0"/>
          <w:numId w:val="72"/>
        </w:numPr>
        <w:spacing w:after="160" w:line="278" w:lineRule="auto"/>
      </w:pPr>
      <w:r w:rsidRPr="00F369A5">
        <w:t>Select </w:t>
      </w:r>
      <w:r w:rsidRPr="00F369A5">
        <w:rPr>
          <w:b/>
          <w:bCs/>
        </w:rPr>
        <w:t>Enforcement Off</w:t>
      </w:r>
      <w:r w:rsidRPr="00F369A5">
        <w:t>.</w:t>
      </w:r>
    </w:p>
    <w:p w14:paraId="6A1F753C" w14:textId="77777777" w:rsidR="00A71A27" w:rsidRPr="00F369A5" w:rsidRDefault="00A71A27" w:rsidP="00A71A27">
      <w:pPr>
        <w:numPr>
          <w:ilvl w:val="0"/>
          <w:numId w:val="72"/>
        </w:numPr>
        <w:spacing w:after="160" w:line="278" w:lineRule="auto"/>
      </w:pPr>
      <w:r w:rsidRPr="00F369A5">
        <w:t>Click, or you might click </w:t>
      </w:r>
      <w:r w:rsidRPr="00F369A5">
        <w:rPr>
          <w:b/>
          <w:bCs/>
        </w:rPr>
        <w:t>Override</w:t>
      </w:r>
      <w:r w:rsidRPr="00F369A5">
        <w:t> for an </w:t>
      </w:r>
      <w:hyperlink r:id="rId29" w:history="1">
        <w:r w:rsidRPr="00F369A5">
          <w:rPr>
            <w:rStyle w:val="Hyperlink"/>
          </w:rPr>
          <w:t>organizational unit</w:t>
        </w:r>
      </w:hyperlink>
      <w:r w:rsidRPr="00F369A5">
        <w:t>.</w:t>
      </w:r>
    </w:p>
    <w:p w14:paraId="53E17C9A" w14:textId="77777777" w:rsidR="00A71A27" w:rsidRPr="00F369A5" w:rsidRDefault="00A71A27" w:rsidP="00A71A27">
      <w:r w:rsidRPr="00F369A5">
        <w:t>To later restore the inherited value, click </w:t>
      </w:r>
      <w:r w:rsidRPr="00F369A5">
        <w:rPr>
          <w:b/>
          <w:bCs/>
        </w:rPr>
        <w:t>Inherit</w:t>
      </w:r>
      <w:r w:rsidRPr="00F369A5">
        <w:t> (or </w:t>
      </w:r>
      <w:r w:rsidRPr="00F369A5">
        <w:rPr>
          <w:b/>
          <w:bCs/>
        </w:rPr>
        <w:t>Unset</w:t>
      </w:r>
      <w:r w:rsidRPr="00F369A5">
        <w:t> for a group).</w:t>
      </w:r>
    </w:p>
    <w:p w14:paraId="0C75F8D0" w14:textId="77777777" w:rsidR="00A71A27" w:rsidRPr="00F369A5" w:rsidRDefault="00A71A27" w:rsidP="00A71A27">
      <w:pPr>
        <w:rPr>
          <w:b/>
          <w:bCs/>
        </w:rPr>
      </w:pPr>
      <w:r w:rsidRPr="00F369A5">
        <w:rPr>
          <w:b/>
          <w:bCs/>
        </w:rPr>
        <w:t>Step 3: Tell your users to enroll in 2-Step Verification</w:t>
      </w:r>
    </w:p>
    <w:p w14:paraId="24D70760" w14:textId="77777777" w:rsidR="00A71A27" w:rsidRPr="00F369A5" w:rsidRDefault="00A71A27" w:rsidP="00A71A27">
      <w:pPr>
        <w:numPr>
          <w:ilvl w:val="0"/>
          <w:numId w:val="73"/>
        </w:numPr>
        <w:spacing w:after="160" w:line="278" w:lineRule="auto"/>
      </w:pPr>
      <w:r w:rsidRPr="00F369A5">
        <w:t>Tell your users to enroll in 2SV by following the instructions in </w:t>
      </w:r>
      <w:hyperlink r:id="rId30" w:history="1">
        <w:r w:rsidRPr="00F369A5">
          <w:rPr>
            <w:rStyle w:val="Hyperlink"/>
          </w:rPr>
          <w:t>Turn on 2-Step Verification</w:t>
        </w:r>
      </w:hyperlink>
      <w:r w:rsidRPr="00F369A5">
        <w:t>.</w:t>
      </w:r>
    </w:p>
    <w:p w14:paraId="6842B01C" w14:textId="77777777" w:rsidR="00A71A27" w:rsidRPr="00F369A5" w:rsidRDefault="00A71A27" w:rsidP="00A71A27">
      <w:pPr>
        <w:numPr>
          <w:ilvl w:val="0"/>
          <w:numId w:val="73"/>
        </w:numPr>
        <w:spacing w:after="160" w:line="278" w:lineRule="auto"/>
      </w:pPr>
      <w:r w:rsidRPr="00F369A5">
        <w:t xml:space="preserve">Provide instructions for enrolling in 2SV methods: </w:t>
      </w:r>
    </w:p>
    <w:p w14:paraId="616B11E3" w14:textId="77777777" w:rsidR="00A71A27" w:rsidRPr="00F369A5" w:rsidRDefault="00A71A27" w:rsidP="00A71A27">
      <w:pPr>
        <w:numPr>
          <w:ilvl w:val="1"/>
          <w:numId w:val="73"/>
        </w:numPr>
        <w:spacing w:after="160" w:line="278" w:lineRule="auto"/>
      </w:pPr>
      <w:hyperlink r:id="rId31" w:history="1">
        <w:r w:rsidRPr="00F369A5">
          <w:rPr>
            <w:rStyle w:val="Hyperlink"/>
          </w:rPr>
          <w:t>Security keys</w:t>
        </w:r>
      </w:hyperlink>
    </w:p>
    <w:p w14:paraId="639A2AFF" w14:textId="77777777" w:rsidR="00A71A27" w:rsidRPr="00F369A5" w:rsidRDefault="00A71A27" w:rsidP="00A71A27">
      <w:pPr>
        <w:numPr>
          <w:ilvl w:val="1"/>
          <w:numId w:val="73"/>
        </w:numPr>
        <w:spacing w:after="160" w:line="278" w:lineRule="auto"/>
      </w:pPr>
      <w:hyperlink r:id="rId32" w:anchor="second-step" w:history="1">
        <w:r w:rsidRPr="00F369A5">
          <w:rPr>
            <w:rStyle w:val="Hyperlink"/>
          </w:rPr>
          <w:t>Google prompt, text message, or phone call</w:t>
        </w:r>
      </w:hyperlink>
    </w:p>
    <w:p w14:paraId="2C706A4E" w14:textId="77777777" w:rsidR="00A71A27" w:rsidRPr="00F369A5" w:rsidRDefault="00A71A27" w:rsidP="00A71A27">
      <w:pPr>
        <w:numPr>
          <w:ilvl w:val="1"/>
          <w:numId w:val="73"/>
        </w:numPr>
        <w:spacing w:after="160" w:line="278" w:lineRule="auto"/>
      </w:pPr>
      <w:hyperlink r:id="rId33" w:history="1">
        <w:r w:rsidRPr="00F369A5">
          <w:rPr>
            <w:rStyle w:val="Hyperlink"/>
          </w:rPr>
          <w:t>Google Authenticator app</w:t>
        </w:r>
      </w:hyperlink>
    </w:p>
    <w:p w14:paraId="6FAAFADD" w14:textId="77777777" w:rsidR="00A71A27" w:rsidRPr="00F369A5" w:rsidRDefault="00A71A27" w:rsidP="00A71A27">
      <w:pPr>
        <w:numPr>
          <w:ilvl w:val="1"/>
          <w:numId w:val="73"/>
        </w:numPr>
        <w:spacing w:after="160" w:line="278" w:lineRule="auto"/>
      </w:pPr>
      <w:hyperlink r:id="rId34" w:history="1">
        <w:r w:rsidRPr="00F369A5">
          <w:rPr>
            <w:rStyle w:val="Hyperlink"/>
          </w:rPr>
          <w:t>Backup codes</w:t>
        </w:r>
      </w:hyperlink>
    </w:p>
    <w:p w14:paraId="0D66E9E6" w14:textId="77777777" w:rsidR="00A71A27" w:rsidRPr="00F369A5" w:rsidRDefault="00A71A27" w:rsidP="00A71A27">
      <w:pPr>
        <w:rPr>
          <w:b/>
          <w:bCs/>
        </w:rPr>
      </w:pPr>
      <w:r w:rsidRPr="00F369A5">
        <w:rPr>
          <w:b/>
          <w:bCs/>
        </w:rPr>
        <w:t>Step 4: Track users' enrollment</w:t>
      </w:r>
    </w:p>
    <w:p w14:paraId="4027C88A" w14:textId="77777777" w:rsidR="00A71A27" w:rsidRPr="00F369A5" w:rsidRDefault="00A71A27" w:rsidP="00A71A27">
      <w:r w:rsidRPr="00F369A5">
        <w:t>Use reports to measure and track your users' enrollment in 2SV. Check users' enrollment status, enforcement status, and number of security keys.</w:t>
      </w:r>
    </w:p>
    <w:p w14:paraId="51452183" w14:textId="77777777" w:rsidR="00A71A27" w:rsidRPr="00F369A5" w:rsidRDefault="00A71A27" w:rsidP="00A71A27">
      <w:pPr>
        <w:rPr>
          <w:b/>
          <w:bCs/>
        </w:rPr>
      </w:pPr>
      <w:r w:rsidRPr="00F369A5">
        <w:rPr>
          <w:b/>
          <w:bCs/>
        </w:rPr>
        <w:t>Track 2SV enrollment</w:t>
      </w:r>
    </w:p>
    <w:p w14:paraId="64236E16" w14:textId="77777777" w:rsidR="00A71A27" w:rsidRPr="00F369A5" w:rsidRDefault="00A71A27" w:rsidP="00A71A27">
      <w:pPr>
        <w:numPr>
          <w:ilvl w:val="0"/>
          <w:numId w:val="74"/>
        </w:numPr>
        <w:spacing w:after="160" w:line="278" w:lineRule="auto"/>
      </w:pPr>
      <w:hyperlink r:id="rId35" w:history="1">
        <w:r w:rsidRPr="00F369A5">
          <w:rPr>
            <w:rStyle w:val="Hyperlink"/>
          </w:rPr>
          <w:t>Sign in</w:t>
        </w:r>
      </w:hyperlink>
      <w:r w:rsidRPr="00F369A5">
        <w:t> with an </w:t>
      </w:r>
      <w:r w:rsidRPr="00F369A5">
        <w:rPr>
          <w:i/>
          <w:iCs/>
        </w:rPr>
        <w:t>administrator</w:t>
      </w:r>
      <w:r w:rsidRPr="00F369A5">
        <w:t> account to the Google Admin console.</w:t>
      </w:r>
    </w:p>
    <w:p w14:paraId="3E43377B" w14:textId="77777777" w:rsidR="00A71A27" w:rsidRPr="00F369A5" w:rsidRDefault="00A71A27" w:rsidP="00A71A27">
      <w:r w:rsidRPr="00F369A5">
        <w:t>If you aren’t using an administrator account, you can’t access the admin console.</w:t>
      </w:r>
    </w:p>
    <w:p w14:paraId="33B43C55" w14:textId="77777777" w:rsidR="00A71A27" w:rsidRPr="00F369A5" w:rsidRDefault="00A71A27" w:rsidP="00A71A27">
      <w:pPr>
        <w:numPr>
          <w:ilvl w:val="0"/>
          <w:numId w:val="75"/>
        </w:numPr>
        <w:spacing w:after="160" w:line="278" w:lineRule="auto"/>
      </w:pPr>
      <w:r w:rsidRPr="00F369A5">
        <w:t>Go to Menu </w:t>
      </w:r>
      <w:hyperlink r:id="rId36" w:history="1">
        <w:r w:rsidRPr="00F369A5">
          <w:rPr>
            <w:rStyle w:val="Hyperlink"/>
          </w:rPr>
          <w:t>Reporting &gt; User Reports &gt; Security</w:t>
        </w:r>
      </w:hyperlink>
      <w:r w:rsidRPr="00F369A5">
        <w:t>.</w:t>
      </w:r>
    </w:p>
    <w:p w14:paraId="247B49C5" w14:textId="77777777" w:rsidR="00A71A27" w:rsidRPr="00F369A5" w:rsidRDefault="00A71A27" w:rsidP="00A71A27">
      <w:r w:rsidRPr="00F369A5">
        <w:t>Requires having the </w:t>
      </w:r>
      <w:hyperlink r:id="rId37" w:anchor="reports" w:history="1">
        <w:r w:rsidRPr="00F369A5">
          <w:rPr>
            <w:rStyle w:val="Hyperlink"/>
          </w:rPr>
          <w:t>Reports</w:t>
        </w:r>
      </w:hyperlink>
      <w:r w:rsidRPr="00F369A5">
        <w:t> administrator privilege.</w:t>
      </w:r>
    </w:p>
    <w:p w14:paraId="28C9C995" w14:textId="77777777" w:rsidR="00A71A27" w:rsidRPr="00F369A5" w:rsidRDefault="00A71A27" w:rsidP="00A71A27">
      <w:pPr>
        <w:numPr>
          <w:ilvl w:val="0"/>
          <w:numId w:val="76"/>
        </w:numPr>
        <w:spacing w:after="160" w:line="278" w:lineRule="auto"/>
      </w:pPr>
      <w:r w:rsidRPr="00F369A5">
        <w:t>(Optional) To add a new column of information, click Settings, </w:t>
      </w:r>
      <w:r w:rsidRPr="00F369A5">
        <w:rPr>
          <w:b/>
          <w:bCs/>
        </w:rPr>
        <w:t>Add new column</w:t>
      </w:r>
      <w:r w:rsidRPr="00F369A5">
        <w:t>. Select the column to add to the table and click </w:t>
      </w:r>
      <w:r w:rsidRPr="00F369A5">
        <w:rPr>
          <w:b/>
          <w:bCs/>
        </w:rPr>
        <w:t>Save</w:t>
      </w:r>
      <w:r w:rsidRPr="00F369A5">
        <w:t>.</w:t>
      </w:r>
    </w:p>
    <w:p w14:paraId="604729C0" w14:textId="77777777" w:rsidR="00A71A27" w:rsidRPr="00F369A5" w:rsidRDefault="00A71A27" w:rsidP="00A71A27">
      <w:r w:rsidRPr="00F369A5">
        <w:t>For more information, go to </w:t>
      </w:r>
      <w:hyperlink r:id="rId38" w:history="1">
        <w:r w:rsidRPr="00F369A5">
          <w:rPr>
            <w:rStyle w:val="Hyperlink"/>
          </w:rPr>
          <w:t>Manage a user's security settings</w:t>
        </w:r>
      </w:hyperlink>
      <w:r w:rsidRPr="00F369A5">
        <w:t>.</w:t>
      </w:r>
    </w:p>
    <w:p w14:paraId="251995AD" w14:textId="77777777" w:rsidR="00A71A27" w:rsidRPr="00F369A5" w:rsidRDefault="00A71A27" w:rsidP="00A71A27">
      <w:pPr>
        <w:rPr>
          <w:b/>
          <w:bCs/>
        </w:rPr>
      </w:pPr>
      <w:r w:rsidRPr="00F369A5">
        <w:rPr>
          <w:b/>
          <w:bCs/>
        </w:rPr>
        <w:t>View enrollment trends</w:t>
      </w:r>
    </w:p>
    <w:p w14:paraId="618FC90A" w14:textId="77777777" w:rsidR="00A71A27" w:rsidRPr="00F369A5" w:rsidRDefault="00A71A27" w:rsidP="00A71A27">
      <w:pPr>
        <w:numPr>
          <w:ilvl w:val="0"/>
          <w:numId w:val="77"/>
        </w:numPr>
        <w:spacing w:after="160" w:line="278" w:lineRule="auto"/>
      </w:pPr>
      <w:hyperlink r:id="rId39" w:history="1">
        <w:r w:rsidRPr="00F369A5">
          <w:rPr>
            <w:rStyle w:val="Hyperlink"/>
          </w:rPr>
          <w:t>Sign in</w:t>
        </w:r>
      </w:hyperlink>
      <w:r w:rsidRPr="00F369A5">
        <w:t> with an </w:t>
      </w:r>
      <w:r w:rsidRPr="00F369A5">
        <w:rPr>
          <w:i/>
          <w:iCs/>
        </w:rPr>
        <w:t>administrator</w:t>
      </w:r>
      <w:r w:rsidRPr="00F369A5">
        <w:t> account to the Google Admin console.</w:t>
      </w:r>
    </w:p>
    <w:p w14:paraId="64207180" w14:textId="77777777" w:rsidR="00A71A27" w:rsidRPr="00F369A5" w:rsidRDefault="00A71A27" w:rsidP="00A71A27">
      <w:r w:rsidRPr="00F369A5">
        <w:t>If you aren’t using an administrator account, you can’t access the admin console.</w:t>
      </w:r>
    </w:p>
    <w:p w14:paraId="4BAF38C8" w14:textId="6400C219" w:rsidR="00A71A27" w:rsidRPr="00F369A5" w:rsidRDefault="00A71A27" w:rsidP="00A71A27">
      <w:pPr>
        <w:numPr>
          <w:ilvl w:val="0"/>
          <w:numId w:val="78"/>
        </w:numPr>
        <w:spacing w:after="160" w:line="278" w:lineRule="auto"/>
      </w:pPr>
      <w:r w:rsidRPr="00F369A5">
        <w:t>From the Admin console Home page, go to </w:t>
      </w:r>
      <w:r w:rsidR="00B1607C" w:rsidRPr="00F369A5">
        <w:rPr>
          <w:b/>
          <w:bCs/>
        </w:rPr>
        <w:t>RepRap’s</w:t>
      </w:r>
      <w:r w:rsidRPr="00F369A5">
        <w:rPr>
          <w:b/>
          <w:bCs/>
        </w:rPr>
        <w:t xml:space="preserve"> </w:t>
      </w:r>
      <w:r w:rsidR="00B1607C" w:rsidRPr="00F369A5">
        <w:rPr>
          <w:b/>
          <w:bCs/>
        </w:rPr>
        <w:t>Reports Accounts</w:t>
      </w:r>
      <w:r w:rsidRPr="00F369A5">
        <w:t>.</w:t>
      </w:r>
    </w:p>
    <w:p w14:paraId="1C221F1C" w14:textId="77777777" w:rsidR="00A71A27" w:rsidRPr="00F369A5" w:rsidRDefault="00A71A27" w:rsidP="00A71A27">
      <w:pPr>
        <w:rPr>
          <w:b/>
          <w:bCs/>
        </w:rPr>
      </w:pPr>
      <w:r w:rsidRPr="00F369A5">
        <w:rPr>
          <w:b/>
          <w:bCs/>
        </w:rPr>
        <w:t>Identify organizational units and groups that aren't using 2-Step Verification</w:t>
      </w:r>
    </w:p>
    <w:p w14:paraId="64102F77" w14:textId="77777777" w:rsidR="00A71A27" w:rsidRPr="00F369A5" w:rsidRDefault="00A71A27" w:rsidP="00A71A27">
      <w:pPr>
        <w:numPr>
          <w:ilvl w:val="0"/>
          <w:numId w:val="79"/>
        </w:numPr>
        <w:spacing w:after="160" w:line="278" w:lineRule="auto"/>
      </w:pPr>
      <w:hyperlink r:id="rId40" w:history="1">
        <w:r w:rsidRPr="00F369A5">
          <w:rPr>
            <w:rStyle w:val="Hyperlink"/>
          </w:rPr>
          <w:t>Sign in</w:t>
        </w:r>
      </w:hyperlink>
      <w:r w:rsidRPr="00F369A5">
        <w:t> with an </w:t>
      </w:r>
      <w:r w:rsidRPr="00F369A5">
        <w:rPr>
          <w:i/>
          <w:iCs/>
        </w:rPr>
        <w:t>administrator</w:t>
      </w:r>
      <w:r w:rsidRPr="00F369A5">
        <w:t> account to the Google Admin console.</w:t>
      </w:r>
    </w:p>
    <w:p w14:paraId="5BF9CE35" w14:textId="77777777" w:rsidR="00A71A27" w:rsidRPr="00F369A5" w:rsidRDefault="00A71A27" w:rsidP="00A71A27">
      <w:r w:rsidRPr="00F369A5">
        <w:t>If you aren’t using an administrator account, you can’t access the admin console.</w:t>
      </w:r>
    </w:p>
    <w:p w14:paraId="1968A943" w14:textId="77777777" w:rsidR="00A71A27" w:rsidRPr="00F369A5" w:rsidRDefault="00A71A27" w:rsidP="00A71A27">
      <w:pPr>
        <w:numPr>
          <w:ilvl w:val="0"/>
          <w:numId w:val="80"/>
        </w:numPr>
        <w:spacing w:after="160" w:line="278" w:lineRule="auto"/>
      </w:pPr>
      <w:r w:rsidRPr="00F369A5">
        <w:t>Go to Menu </w:t>
      </w:r>
      <w:hyperlink r:id="rId41" w:history="1">
        <w:r w:rsidRPr="00F369A5">
          <w:rPr>
            <w:rStyle w:val="Hyperlink"/>
          </w:rPr>
          <w:t>Security &gt; Security center &gt; Security health</w:t>
        </w:r>
      </w:hyperlink>
      <w:r w:rsidRPr="00F369A5">
        <w:t>.</w:t>
      </w:r>
    </w:p>
    <w:p w14:paraId="5F32394B" w14:textId="77777777" w:rsidR="00A71A27" w:rsidRPr="00F369A5" w:rsidRDefault="00A71A27" w:rsidP="00A71A27">
      <w:r w:rsidRPr="00F369A5">
        <w:t>Requires having the </w:t>
      </w:r>
      <w:hyperlink r:id="rId42" w:anchor="securitycenter" w:history="1">
        <w:r w:rsidRPr="00F369A5">
          <w:rPr>
            <w:rStyle w:val="Hyperlink"/>
          </w:rPr>
          <w:t>Security</w:t>
        </w:r>
      </w:hyperlink>
      <w:r w:rsidRPr="00F369A5">
        <w:t xml:space="preserve"> Center administrator privilege, plus read access to </w:t>
      </w:r>
      <w:hyperlink r:id="rId43" w:anchor="users" w:history="1">
        <w:r w:rsidRPr="00F369A5">
          <w:rPr>
            <w:rStyle w:val="Hyperlink"/>
          </w:rPr>
          <w:t>users</w:t>
        </w:r>
      </w:hyperlink>
      <w:r w:rsidRPr="00F369A5">
        <w:t> and </w:t>
      </w:r>
      <w:hyperlink r:id="rId44" w:anchor="organization" w:history="1">
        <w:r w:rsidRPr="00F369A5">
          <w:rPr>
            <w:rStyle w:val="Hyperlink"/>
          </w:rPr>
          <w:t>organizational units</w:t>
        </w:r>
      </w:hyperlink>
      <w:r w:rsidRPr="00F369A5">
        <w:t>.</w:t>
      </w:r>
    </w:p>
    <w:p w14:paraId="24CCD6CD" w14:textId="77777777" w:rsidR="00A71A27" w:rsidRPr="00F369A5" w:rsidRDefault="00A71A27" w:rsidP="00A71A27">
      <w:pPr>
        <w:numPr>
          <w:ilvl w:val="0"/>
          <w:numId w:val="81"/>
        </w:numPr>
        <w:spacing w:after="160" w:line="278" w:lineRule="auto"/>
      </w:pPr>
      <w:r w:rsidRPr="00F369A5">
        <w:t>Search </w:t>
      </w:r>
      <w:r w:rsidRPr="00F369A5">
        <w:rPr>
          <w:b/>
          <w:bCs/>
        </w:rPr>
        <w:t>Security Health</w:t>
      </w:r>
      <w:r w:rsidRPr="00F369A5">
        <w:t> for </w:t>
      </w:r>
      <w:r w:rsidRPr="00F369A5">
        <w:rPr>
          <w:b/>
          <w:bCs/>
        </w:rPr>
        <w:t>Two-step verification for admins</w:t>
      </w:r>
      <w:r w:rsidRPr="00F369A5">
        <w:t> or </w:t>
      </w:r>
      <w:r w:rsidRPr="00F369A5">
        <w:rPr>
          <w:b/>
          <w:bCs/>
        </w:rPr>
        <w:t>Two-step verification for users</w:t>
      </w:r>
      <w:r w:rsidRPr="00F369A5">
        <w:t> to review 2SV information.</w:t>
      </w:r>
    </w:p>
    <w:p w14:paraId="6159472B" w14:textId="77777777" w:rsidR="00A71A27" w:rsidRPr="00F369A5" w:rsidRDefault="00A71A27" w:rsidP="00A71A27">
      <w:pPr>
        <w:rPr>
          <w:b/>
          <w:bCs/>
        </w:rPr>
      </w:pPr>
      <w:r w:rsidRPr="00F369A5">
        <w:rPr>
          <w:b/>
          <w:bCs/>
        </w:rPr>
        <w:lastRenderedPageBreak/>
        <w:t>Step 5: Enforce 2-Step Verification (Optional)</w:t>
      </w:r>
    </w:p>
    <w:p w14:paraId="390C2E83" w14:textId="77777777" w:rsidR="00A71A27" w:rsidRPr="00F369A5" w:rsidRDefault="00A71A27" w:rsidP="00A71A27">
      <w:r w:rsidRPr="00F369A5">
        <w:rPr>
          <w:b/>
          <w:bCs/>
        </w:rPr>
        <w:t>Before you begin:</w:t>
      </w:r>
      <w:r w:rsidRPr="00F369A5">
        <w:t> Make sure users are enrolled in 2SV.</w:t>
      </w:r>
    </w:p>
    <w:p w14:paraId="23613507" w14:textId="77777777" w:rsidR="00A71A27" w:rsidRPr="00F369A5" w:rsidRDefault="00A71A27" w:rsidP="00A71A27">
      <w:r w:rsidRPr="00F369A5">
        <w:rPr>
          <w:b/>
          <w:bCs/>
        </w:rPr>
        <w:t>Important:</w:t>
      </w:r>
      <w:r w:rsidRPr="00F369A5">
        <w:t> When 2SV is enforced, users who have not completed the 2SV enrollment process, but have added 2-Factor Authentication (2FA) information to their account, such as a security key or phone number, will be able to sign in using this information. If you see a sign in from an unenrolled user who belongs to an organizational unit where 2SV has been enforced, that is a 2SV sign-in. For details, go to </w:t>
      </w:r>
      <w:hyperlink r:id="rId45" w:anchor="security" w:history="1">
        <w:r w:rsidRPr="00F369A5">
          <w:rPr>
            <w:rStyle w:val="Hyperlink"/>
          </w:rPr>
          <w:t>Half-enrolled 2SV state</w:t>
        </w:r>
      </w:hyperlink>
      <w:r w:rsidRPr="00F369A5">
        <w:t>.</w:t>
      </w:r>
    </w:p>
    <w:p w14:paraId="633C146C" w14:textId="77777777" w:rsidR="00A71A27" w:rsidRPr="00F369A5" w:rsidRDefault="00A71A27" w:rsidP="00A71A27">
      <w:r w:rsidRPr="00F369A5">
        <w:rPr>
          <w:b/>
          <w:bCs/>
        </w:rPr>
        <w:t>Before you begin:</w:t>
      </w:r>
      <w:r w:rsidRPr="00F369A5">
        <w:t> If needed, learn how to </w:t>
      </w:r>
      <w:hyperlink r:id="rId46" w:history="1">
        <w:r w:rsidRPr="00F369A5">
          <w:rPr>
            <w:rStyle w:val="Hyperlink"/>
          </w:rPr>
          <w:t>apply the setting to a department or group</w:t>
        </w:r>
      </w:hyperlink>
      <w:r w:rsidRPr="00F369A5">
        <w:t>.</w:t>
      </w:r>
    </w:p>
    <w:p w14:paraId="12E86CFF" w14:textId="77777777" w:rsidR="00A71A27" w:rsidRPr="00F369A5" w:rsidRDefault="00A71A27" w:rsidP="00A71A27">
      <w:r w:rsidRPr="00F369A5">
        <w:rPr>
          <w:i/>
          <w:iCs/>
        </w:rPr>
        <w:t>You must be signed in as a </w:t>
      </w:r>
      <w:hyperlink r:id="rId47" w:anchor="super_admin" w:history="1">
        <w:r w:rsidRPr="00F369A5">
          <w:rPr>
            <w:rStyle w:val="Hyperlink"/>
            <w:i/>
            <w:iCs/>
          </w:rPr>
          <w:t>super administrator</w:t>
        </w:r>
      </w:hyperlink>
      <w:r w:rsidRPr="00F369A5">
        <w:rPr>
          <w:i/>
          <w:iCs/>
        </w:rPr>
        <w:t> for this task.</w:t>
      </w:r>
    </w:p>
    <w:p w14:paraId="79AA2C7A" w14:textId="77777777" w:rsidR="00A71A27" w:rsidRPr="00F369A5" w:rsidRDefault="00A71A27" w:rsidP="00A71A27">
      <w:pPr>
        <w:numPr>
          <w:ilvl w:val="0"/>
          <w:numId w:val="82"/>
        </w:numPr>
        <w:spacing w:after="160" w:line="278" w:lineRule="auto"/>
      </w:pPr>
      <w:hyperlink r:id="rId48" w:history="1">
        <w:r w:rsidRPr="00F369A5">
          <w:rPr>
            <w:rStyle w:val="Hyperlink"/>
          </w:rPr>
          <w:t>Sign in</w:t>
        </w:r>
      </w:hyperlink>
      <w:r w:rsidRPr="00F369A5">
        <w:t> with a </w:t>
      </w:r>
      <w:r w:rsidRPr="00F369A5">
        <w:rPr>
          <w:i/>
          <w:iCs/>
        </w:rPr>
        <w:t>super</w:t>
      </w:r>
      <w:r w:rsidRPr="00F369A5">
        <w:t> </w:t>
      </w:r>
      <w:r w:rsidRPr="00F369A5">
        <w:rPr>
          <w:i/>
          <w:iCs/>
        </w:rPr>
        <w:t>administrator</w:t>
      </w:r>
      <w:r w:rsidRPr="00F369A5">
        <w:t> account to the Google Admin console.</w:t>
      </w:r>
    </w:p>
    <w:p w14:paraId="10794D38" w14:textId="77777777" w:rsidR="00A71A27" w:rsidRPr="00F369A5" w:rsidRDefault="00A71A27" w:rsidP="00A71A27">
      <w:r w:rsidRPr="00F369A5">
        <w:t>If you aren’t using a super administrator account, you can’t complete these steps.</w:t>
      </w:r>
    </w:p>
    <w:p w14:paraId="18940B6D" w14:textId="77777777" w:rsidR="00A71A27" w:rsidRPr="00F369A5" w:rsidRDefault="00A71A27" w:rsidP="00A71A27">
      <w:pPr>
        <w:numPr>
          <w:ilvl w:val="0"/>
          <w:numId w:val="83"/>
        </w:numPr>
        <w:spacing w:after="160" w:line="278" w:lineRule="auto"/>
      </w:pPr>
      <w:r w:rsidRPr="00F369A5">
        <w:t>Go to Menu </w:t>
      </w:r>
      <w:hyperlink r:id="rId49" w:history="1">
        <w:r w:rsidRPr="00F369A5">
          <w:rPr>
            <w:rStyle w:val="Hyperlink"/>
          </w:rPr>
          <w:t>Security &gt; Authentication &gt; 2-step verification</w:t>
        </w:r>
      </w:hyperlink>
      <w:r w:rsidRPr="00F369A5">
        <w:t>.</w:t>
      </w:r>
    </w:p>
    <w:p w14:paraId="02872347" w14:textId="77777777" w:rsidR="00A71A27" w:rsidRPr="00F369A5" w:rsidRDefault="00A71A27" w:rsidP="00A71A27">
      <w:pPr>
        <w:numPr>
          <w:ilvl w:val="0"/>
          <w:numId w:val="83"/>
        </w:numPr>
        <w:spacing w:after="160" w:line="278" w:lineRule="auto"/>
      </w:pPr>
      <w:r w:rsidRPr="00F369A5">
        <w:t>(Optional) To apply the setting only to some users, at the side, select an </w:t>
      </w:r>
      <w:r w:rsidRPr="00F369A5">
        <w:rPr>
          <w:b/>
          <w:bCs/>
        </w:rPr>
        <w:t>organizational unit</w:t>
      </w:r>
      <w:r w:rsidRPr="00F369A5">
        <w:t> (often used for departments) or configuration </w:t>
      </w:r>
      <w:r w:rsidRPr="00F369A5">
        <w:rPr>
          <w:b/>
          <w:bCs/>
        </w:rPr>
        <w:t>group</w:t>
      </w:r>
      <w:r w:rsidRPr="00F369A5">
        <w:t> (advanced). </w:t>
      </w:r>
      <w:hyperlink r:id="rId50" w:history="1">
        <w:r w:rsidRPr="00F369A5">
          <w:rPr>
            <w:rStyle w:val="Hyperlink"/>
          </w:rPr>
          <w:t>Show me how</w:t>
        </w:r>
      </w:hyperlink>
    </w:p>
    <w:p w14:paraId="156103A2" w14:textId="77777777" w:rsidR="00A71A27" w:rsidRPr="00F369A5" w:rsidRDefault="00A71A27" w:rsidP="00A71A27">
      <w:r w:rsidRPr="00F369A5">
        <w:t>Group settings override organizational units. </w:t>
      </w:r>
      <w:hyperlink r:id="rId51" w:anchor="how-groups-work" w:history="1">
        <w:r w:rsidRPr="00F369A5">
          <w:rPr>
            <w:rStyle w:val="Hyperlink"/>
          </w:rPr>
          <w:t>Learn more</w:t>
        </w:r>
      </w:hyperlink>
    </w:p>
    <w:p w14:paraId="45D5111B" w14:textId="77777777" w:rsidR="00A71A27" w:rsidRPr="00F369A5" w:rsidRDefault="00A71A27" w:rsidP="00A71A27">
      <w:pPr>
        <w:numPr>
          <w:ilvl w:val="0"/>
          <w:numId w:val="84"/>
        </w:numPr>
        <w:spacing w:after="160" w:line="278" w:lineRule="auto"/>
      </w:pPr>
      <w:r w:rsidRPr="00F369A5">
        <w:t>Click </w:t>
      </w:r>
      <w:r w:rsidRPr="00F369A5">
        <w:rPr>
          <w:b/>
          <w:bCs/>
        </w:rPr>
        <w:t>Allow users to turn on 2-Step Verification</w:t>
      </w:r>
      <w:r w:rsidRPr="00F369A5">
        <w:t>.</w:t>
      </w:r>
    </w:p>
    <w:p w14:paraId="19FE0C95" w14:textId="77777777" w:rsidR="00A71A27" w:rsidRPr="00F369A5" w:rsidRDefault="00A71A27" w:rsidP="00A71A27">
      <w:pPr>
        <w:numPr>
          <w:ilvl w:val="0"/>
          <w:numId w:val="84"/>
        </w:numPr>
        <w:spacing w:after="160" w:line="278" w:lineRule="auto"/>
      </w:pPr>
      <w:r w:rsidRPr="00F369A5">
        <w:t>For </w:t>
      </w:r>
      <w:r w:rsidRPr="00F369A5">
        <w:rPr>
          <w:b/>
          <w:bCs/>
        </w:rPr>
        <w:t>Enforcement</w:t>
      </w:r>
      <w:r w:rsidRPr="00F369A5">
        <w:t xml:space="preserve">, choose an option: </w:t>
      </w:r>
    </w:p>
    <w:p w14:paraId="42356674" w14:textId="77777777" w:rsidR="00A71A27" w:rsidRPr="00F369A5" w:rsidRDefault="00A71A27" w:rsidP="00A71A27">
      <w:pPr>
        <w:numPr>
          <w:ilvl w:val="1"/>
          <w:numId w:val="84"/>
        </w:numPr>
        <w:spacing w:after="160" w:line="278" w:lineRule="auto"/>
      </w:pPr>
      <w:r w:rsidRPr="00F369A5">
        <w:rPr>
          <w:b/>
          <w:bCs/>
        </w:rPr>
        <w:t>On</w:t>
      </w:r>
      <w:r w:rsidRPr="00F369A5">
        <w:t>—Starts immediately.</w:t>
      </w:r>
    </w:p>
    <w:p w14:paraId="15A83E12" w14:textId="2754FD7D" w:rsidR="00A71A27" w:rsidRPr="00F369A5" w:rsidRDefault="00A71A27" w:rsidP="00A71A27">
      <w:pPr>
        <w:numPr>
          <w:ilvl w:val="1"/>
          <w:numId w:val="84"/>
        </w:numPr>
        <w:spacing w:after="160" w:line="278" w:lineRule="auto"/>
      </w:pPr>
      <w:r w:rsidRPr="00F369A5">
        <w:rPr>
          <w:b/>
          <w:bCs/>
        </w:rPr>
        <w:t>Turn on enforcement from date</w:t>
      </w:r>
      <w:r w:rsidRPr="00F369A5">
        <w:t>—Select the start date. Users see reminders to enroll in 2SV when they sign in. Users might also receive email from Google reminding them to enroll in 2SV.</w:t>
      </w:r>
      <w:r w:rsidRPr="00F369A5">
        <w:rPr>
          <w:b/>
          <w:bCs/>
        </w:rPr>
        <w:t>Note:</w:t>
      </w:r>
      <w:r w:rsidRPr="00F369A5">
        <w:t> When using the </w:t>
      </w:r>
      <w:r w:rsidR="00B1607C" w:rsidRPr="00F369A5">
        <w:rPr>
          <w:b/>
          <w:bCs/>
        </w:rPr>
        <w:t>on</w:t>
      </w:r>
      <w:r w:rsidRPr="00F369A5">
        <w:rPr>
          <w:b/>
          <w:bCs/>
        </w:rPr>
        <w:t xml:space="preserve"> from date</w:t>
      </w:r>
      <w:r w:rsidRPr="00F369A5">
        <w:t> option, enforcement will start within 24-48 hours of the chosen date. If you want a precise enforcement start time, use the </w:t>
      </w:r>
      <w:r w:rsidRPr="00F369A5">
        <w:rPr>
          <w:b/>
          <w:bCs/>
        </w:rPr>
        <w:t>On</w:t>
      </w:r>
    </w:p>
    <w:p w14:paraId="7261E86A" w14:textId="33969639" w:rsidR="00A71A27" w:rsidRPr="00F369A5" w:rsidRDefault="00A71A27" w:rsidP="00A71A27">
      <w:pPr>
        <w:numPr>
          <w:ilvl w:val="0"/>
          <w:numId w:val="84"/>
        </w:numPr>
        <w:spacing w:after="160" w:line="278" w:lineRule="auto"/>
      </w:pPr>
      <w:r w:rsidRPr="00F369A5">
        <w:t>(Optional) To give new employees time to enroll before enforcement applies to their accounts, for the n</w:t>
      </w:r>
      <w:r w:rsidRPr="00F369A5">
        <w:rPr>
          <w:b/>
          <w:bCs/>
        </w:rPr>
        <w:t>ew user enrollment period</w:t>
      </w:r>
      <w:r w:rsidRPr="00F369A5">
        <w:t xml:space="preserve">, select a time frame from 1 day to 6 </w:t>
      </w:r>
      <w:r w:rsidR="00B1607C" w:rsidRPr="00F369A5">
        <w:t>months. During</w:t>
      </w:r>
      <w:r w:rsidRPr="00F369A5">
        <w:t xml:space="preserve"> this period, users can sign in with just their passwords.</w:t>
      </w:r>
    </w:p>
    <w:p w14:paraId="311E2D55" w14:textId="2595DDEC" w:rsidR="00A71A27" w:rsidRPr="00F369A5" w:rsidRDefault="00A71A27" w:rsidP="00A71A27">
      <w:pPr>
        <w:numPr>
          <w:ilvl w:val="0"/>
          <w:numId w:val="84"/>
        </w:numPr>
        <w:spacing w:after="160" w:line="278" w:lineRule="auto"/>
      </w:pPr>
      <w:r w:rsidRPr="00F369A5">
        <w:t>(Optional) To let users avoid repeated 2SV checks on trusted devices, under </w:t>
      </w:r>
      <w:r w:rsidRPr="00F369A5">
        <w:rPr>
          <w:b/>
          <w:bCs/>
        </w:rPr>
        <w:t>Frequency</w:t>
      </w:r>
      <w:r w:rsidRPr="00F369A5">
        <w:t>, check the </w:t>
      </w:r>
      <w:r w:rsidRPr="00F369A5">
        <w:rPr>
          <w:b/>
          <w:bCs/>
        </w:rPr>
        <w:t xml:space="preserve">Allow user to trust the </w:t>
      </w:r>
      <w:r w:rsidR="00B1607C" w:rsidRPr="00F369A5">
        <w:rPr>
          <w:b/>
          <w:bCs/>
        </w:rPr>
        <w:t>device</w:t>
      </w:r>
      <w:r w:rsidR="00B1607C" w:rsidRPr="00F369A5">
        <w:t xml:space="preserve"> The</w:t>
      </w:r>
      <w:r w:rsidRPr="00F369A5">
        <w:t xml:space="preserve"> first time a user signs in from a new device, they can check a box to trust their device. Then the user isn't prompted for 2SV on the device unless the user clears their cookies or </w:t>
      </w:r>
      <w:hyperlink r:id="rId52" w:history="1">
        <w:r w:rsidRPr="00F369A5">
          <w:rPr>
            <w:rStyle w:val="Hyperlink"/>
          </w:rPr>
          <w:t>revokes the device</w:t>
        </w:r>
      </w:hyperlink>
      <w:r w:rsidRPr="00F369A5">
        <w:t xml:space="preserve"> or you reset the user's sign-in </w:t>
      </w:r>
      <w:r w:rsidR="00B1607C" w:rsidRPr="00F369A5">
        <w:t>cookie. Avoiding</w:t>
      </w:r>
      <w:r w:rsidRPr="00F369A5">
        <w:t xml:space="preserve"> 2SV on trusted devices isn't recommended unless your users frequently move between devices.</w:t>
      </w:r>
    </w:p>
    <w:p w14:paraId="6DBDF543" w14:textId="77777777" w:rsidR="00A71A27" w:rsidRPr="00F369A5" w:rsidRDefault="00A71A27" w:rsidP="00A71A27">
      <w:pPr>
        <w:numPr>
          <w:ilvl w:val="0"/>
          <w:numId w:val="84"/>
        </w:numPr>
        <w:spacing w:after="160" w:line="278" w:lineRule="auto"/>
      </w:pPr>
      <w:r w:rsidRPr="00F369A5">
        <w:t>For </w:t>
      </w:r>
      <w:r w:rsidRPr="00F369A5">
        <w:rPr>
          <w:b/>
          <w:bCs/>
        </w:rPr>
        <w:t>Methods</w:t>
      </w:r>
      <w:r w:rsidRPr="00F369A5">
        <w:t xml:space="preserve">, select the enforcement method: </w:t>
      </w:r>
    </w:p>
    <w:p w14:paraId="2B76EDF2" w14:textId="77777777" w:rsidR="00A71A27" w:rsidRPr="00F369A5" w:rsidRDefault="00A71A27" w:rsidP="00A71A27">
      <w:pPr>
        <w:numPr>
          <w:ilvl w:val="1"/>
          <w:numId w:val="84"/>
        </w:numPr>
        <w:spacing w:after="160" w:line="278" w:lineRule="auto"/>
      </w:pPr>
      <w:r w:rsidRPr="00F369A5">
        <w:rPr>
          <w:b/>
          <w:bCs/>
        </w:rPr>
        <w:t>Any</w:t>
      </w:r>
      <w:r w:rsidRPr="00F369A5">
        <w:t>—Users can set up any 2SV method.</w:t>
      </w:r>
    </w:p>
    <w:p w14:paraId="0C933841" w14:textId="6AA2C785" w:rsidR="00A71A27" w:rsidRPr="00F369A5" w:rsidRDefault="00A71A27" w:rsidP="00A71A27">
      <w:pPr>
        <w:numPr>
          <w:ilvl w:val="1"/>
          <w:numId w:val="84"/>
        </w:numPr>
        <w:spacing w:after="160" w:line="278" w:lineRule="auto"/>
      </w:pPr>
      <w:r w:rsidRPr="00F369A5">
        <w:rPr>
          <w:b/>
          <w:bCs/>
        </w:rPr>
        <w:t>Any except verification codes via text, phone call</w:t>
      </w:r>
      <w:r w:rsidRPr="00F369A5">
        <w:t xml:space="preserve">—Users can set up any 2SV method except using their phones to receive 2SV verification </w:t>
      </w:r>
      <w:r w:rsidR="00B1607C" w:rsidRPr="00F369A5">
        <w:t>codes.</w:t>
      </w:r>
      <w:r w:rsidR="00B1607C" w:rsidRPr="00F369A5">
        <w:rPr>
          <w:b/>
          <w:bCs/>
        </w:rPr>
        <w:t xml:space="preserve"> Important</w:t>
      </w:r>
      <w:r w:rsidRPr="00F369A5">
        <w:t xml:space="preserve">: Users who use texts and phone calls to verify will be locked out of their accounts. To avoid locking out these users from their accounts: </w:t>
      </w:r>
    </w:p>
    <w:p w14:paraId="06E1D934" w14:textId="77777777" w:rsidR="00A71A27" w:rsidRPr="00F369A5" w:rsidRDefault="00A71A27" w:rsidP="00A71A27">
      <w:pPr>
        <w:numPr>
          <w:ilvl w:val="2"/>
          <w:numId w:val="84"/>
        </w:numPr>
        <w:spacing w:after="160" w:line="278" w:lineRule="auto"/>
      </w:pPr>
      <w:r w:rsidRPr="00F369A5">
        <w:lastRenderedPageBreak/>
        <w:t>Before enforcement, tell users to start using another 2SV method since 2SV codes won't be available on their phones after the enforcement date.</w:t>
      </w:r>
    </w:p>
    <w:p w14:paraId="21564D39" w14:textId="77777777" w:rsidR="00A71A27" w:rsidRPr="00F369A5" w:rsidRDefault="00A71A27" w:rsidP="00A71A27">
      <w:pPr>
        <w:numPr>
          <w:ilvl w:val="2"/>
          <w:numId w:val="84"/>
        </w:numPr>
        <w:spacing w:after="160" w:line="278" w:lineRule="auto"/>
      </w:pPr>
      <w:r w:rsidRPr="00F369A5">
        <w:t>You can use the login verification Login Audit activity event to track users who use codes from a text message or voice call. If the login_challenge_method parameter has the value idv_preregistered_phone, the user authenticates with a text or voice verification code.</w:t>
      </w:r>
    </w:p>
    <w:p w14:paraId="06DD596E" w14:textId="77777777" w:rsidR="00A71A27" w:rsidRPr="00F369A5" w:rsidRDefault="00A71A27" w:rsidP="00A71A27">
      <w:pPr>
        <w:numPr>
          <w:ilvl w:val="1"/>
          <w:numId w:val="84"/>
        </w:numPr>
        <w:spacing w:after="160" w:line="278" w:lineRule="auto"/>
      </w:pPr>
      <w:r w:rsidRPr="00F369A5">
        <w:rPr>
          <w:b/>
          <w:bCs/>
        </w:rPr>
        <w:t>Only security key</w:t>
      </w:r>
      <w:r w:rsidRPr="00F369A5">
        <w:t>—Users must set up a security key. Before selecting this enforcement method, find users who have already set up security keys (report data could be delayed up to 48 hours). To view real-time 2SV status for each user, go to </w:t>
      </w:r>
      <w:hyperlink r:id="rId53" w:history="1">
        <w:r w:rsidRPr="00F369A5">
          <w:rPr>
            <w:rStyle w:val="Hyperlink"/>
          </w:rPr>
          <w:t>Manage a user’s security settings</w:t>
        </w:r>
      </w:hyperlink>
      <w:r w:rsidRPr="00F369A5">
        <w:t xml:space="preserve">. </w:t>
      </w:r>
      <w:r w:rsidRPr="00F369A5">
        <w:rPr>
          <w:b/>
          <w:bCs/>
        </w:rPr>
        <w:t>Important:</w:t>
      </w:r>
      <w:r w:rsidRPr="00F369A5">
        <w:t> Since the addition of passkeys, the </w:t>
      </w:r>
      <w:r w:rsidRPr="00F369A5">
        <w:rPr>
          <w:b/>
          <w:bCs/>
        </w:rPr>
        <w:t>Only security key</w:t>
      </w:r>
      <w:r w:rsidRPr="00F369A5">
        <w:t> option now supports both security keys and passkeys as a 2SV method. Passkeys and security keys both have the same level of phishing protection. For details, go to </w:t>
      </w:r>
      <w:hyperlink r:id="rId54" w:history="1">
        <w:r w:rsidRPr="00F369A5">
          <w:rPr>
            <w:rStyle w:val="Hyperlink"/>
          </w:rPr>
          <w:t>Sign in with a passkey instead of a password</w:t>
        </w:r>
      </w:hyperlink>
      <w:r w:rsidRPr="00F369A5">
        <w:t>.</w:t>
      </w:r>
    </w:p>
    <w:p w14:paraId="74BC7CA4" w14:textId="77777777" w:rsidR="00A71A27" w:rsidRPr="00F369A5" w:rsidRDefault="00A71A27" w:rsidP="00A71A27">
      <w:pPr>
        <w:numPr>
          <w:ilvl w:val="0"/>
          <w:numId w:val="84"/>
        </w:numPr>
        <w:spacing w:after="160" w:line="278" w:lineRule="auto"/>
      </w:pPr>
      <w:r w:rsidRPr="00F369A5">
        <w:t>If you select </w:t>
      </w:r>
      <w:r w:rsidRPr="00F369A5">
        <w:rPr>
          <w:b/>
          <w:bCs/>
        </w:rPr>
        <w:t>Only security key</w:t>
      </w:r>
      <w:r w:rsidRPr="00F369A5">
        <w:t>, set the </w:t>
      </w:r>
      <w:r w:rsidRPr="00F369A5">
        <w:rPr>
          <w:b/>
          <w:bCs/>
        </w:rPr>
        <w:t>2-Step Verification policy suspension grace period</w:t>
      </w:r>
      <w:r w:rsidRPr="00F369A5">
        <w:t>. This period lets users sign in with a backup verification code that you generate for the user, which is useful when a user loses their security key. Select the length of this grace period, which starts when you generate the verification code. For information on backup codes, go to </w:t>
      </w:r>
      <w:hyperlink r:id="rId55" w:anchor="getbackupcodes" w:history="1">
        <w:r w:rsidRPr="00F369A5">
          <w:rPr>
            <w:rStyle w:val="Hyperlink"/>
          </w:rPr>
          <w:t>Get backup verification codes for a user</w:t>
        </w:r>
      </w:hyperlink>
      <w:r w:rsidRPr="00F369A5">
        <w:t xml:space="preserve">. </w:t>
      </w:r>
      <w:r w:rsidRPr="00F369A5">
        <w:rPr>
          <w:b/>
          <w:bCs/>
        </w:rPr>
        <w:t>Important:</w:t>
      </w:r>
      <w:r w:rsidRPr="00F369A5">
        <w:t> If 2SV is enforced in </w:t>
      </w:r>
      <w:r w:rsidRPr="00F369A5">
        <w:rPr>
          <w:b/>
          <w:bCs/>
        </w:rPr>
        <w:t>Only security key</w:t>
      </w:r>
      <w:r w:rsidRPr="00F369A5">
        <w:t> mode, users cannot generate their backup verification codes. An admin must provide these codes to the user.</w:t>
      </w:r>
    </w:p>
    <w:p w14:paraId="7E069BCE" w14:textId="77777777" w:rsidR="00A71A27" w:rsidRPr="00F369A5" w:rsidRDefault="00A71A27" w:rsidP="00A71A27">
      <w:pPr>
        <w:numPr>
          <w:ilvl w:val="0"/>
          <w:numId w:val="84"/>
        </w:numPr>
        <w:spacing w:after="160" w:line="278" w:lineRule="auto"/>
      </w:pPr>
      <w:r w:rsidRPr="00F369A5">
        <w:t>For </w:t>
      </w:r>
      <w:r w:rsidRPr="00F369A5">
        <w:rPr>
          <w:b/>
          <w:bCs/>
        </w:rPr>
        <w:t>Security codes</w:t>
      </w:r>
      <w:r w:rsidRPr="00F369A5">
        <w:t xml:space="preserve">, choose whether users can sign in with a security code. </w:t>
      </w:r>
    </w:p>
    <w:p w14:paraId="5E94342E" w14:textId="77777777" w:rsidR="00A71A27" w:rsidRPr="00F369A5" w:rsidRDefault="00A71A27" w:rsidP="00A71A27">
      <w:pPr>
        <w:numPr>
          <w:ilvl w:val="1"/>
          <w:numId w:val="84"/>
        </w:numPr>
        <w:spacing w:after="160" w:line="278" w:lineRule="auto"/>
      </w:pPr>
      <w:r w:rsidRPr="00F369A5">
        <w:rPr>
          <w:b/>
          <w:bCs/>
        </w:rPr>
        <w:t>Don't allow users to generate security codes</w:t>
      </w:r>
      <w:r w:rsidRPr="00F369A5">
        <w:t>—Users can’t generate security codes.</w:t>
      </w:r>
    </w:p>
    <w:p w14:paraId="76A2BCC6" w14:textId="77777777" w:rsidR="00A71A27" w:rsidRPr="00F369A5" w:rsidRDefault="00A71A27" w:rsidP="00A71A27">
      <w:pPr>
        <w:numPr>
          <w:ilvl w:val="1"/>
          <w:numId w:val="84"/>
        </w:numPr>
        <w:spacing w:after="160" w:line="278" w:lineRule="auto"/>
      </w:pPr>
      <w:r w:rsidRPr="00F369A5">
        <w:rPr>
          <w:b/>
          <w:bCs/>
        </w:rPr>
        <w:t>Allow security codes without remote access</w:t>
      </w:r>
      <w:r w:rsidRPr="00F369A5">
        <w:t>—Users can generate security codes via </w:t>
      </w:r>
      <w:hyperlink r:id="rId56" w:history="1">
        <w:r w:rsidRPr="00F369A5">
          <w:rPr>
            <w:rStyle w:val="Hyperlink"/>
          </w:rPr>
          <w:t>co/sc</w:t>
        </w:r>
      </w:hyperlink>
      <w:r w:rsidRPr="00F369A5">
        <w:t> and use them on the same device or local network (NAT or LAN).</w:t>
      </w:r>
    </w:p>
    <w:p w14:paraId="5C30DFA1" w14:textId="77777777" w:rsidR="00A71A27" w:rsidRPr="00F369A5" w:rsidRDefault="00A71A27" w:rsidP="00A71A27">
      <w:pPr>
        <w:numPr>
          <w:ilvl w:val="1"/>
          <w:numId w:val="84"/>
        </w:numPr>
        <w:spacing w:after="160" w:line="278" w:lineRule="auto"/>
      </w:pPr>
      <w:r w:rsidRPr="00F369A5">
        <w:rPr>
          <w:b/>
          <w:bCs/>
        </w:rPr>
        <w:t>Allow security codes with remote access</w:t>
      </w:r>
      <w:r w:rsidRPr="00F369A5">
        <w:t>—Users can generate security codes via </w:t>
      </w:r>
      <w:hyperlink r:id="rId57" w:history="1">
        <w:r w:rsidRPr="00F369A5">
          <w:rPr>
            <w:rStyle w:val="Hyperlink"/>
          </w:rPr>
          <w:t>co/sc</w:t>
        </w:r>
      </w:hyperlink>
      <w:r w:rsidRPr="00F369A5">
        <w:t> and use them on other devices or networks, such as when accessing a remote server or a virtual machine. Security codes are different from one-time codes that apps like Google Authenticator generate. To generate a security code, a user taps the security key on their device to generate a security code. The security codes are valid for 5 minutes.</w:t>
      </w:r>
    </w:p>
    <w:p w14:paraId="5A000C50" w14:textId="77777777" w:rsidR="00A71A27" w:rsidRPr="00F369A5" w:rsidRDefault="00A71A27" w:rsidP="00A71A27">
      <w:pPr>
        <w:numPr>
          <w:ilvl w:val="0"/>
          <w:numId w:val="84"/>
        </w:numPr>
        <w:spacing w:after="160" w:line="278" w:lineRule="auto"/>
      </w:pPr>
      <w:r w:rsidRPr="00F369A5">
        <w:t>Click, or you might click </w:t>
      </w:r>
      <w:r w:rsidRPr="00F369A5">
        <w:rPr>
          <w:b/>
          <w:bCs/>
        </w:rPr>
        <w:t>Override</w:t>
      </w:r>
      <w:r w:rsidRPr="00F369A5">
        <w:t> for an </w:t>
      </w:r>
      <w:hyperlink r:id="rId58" w:history="1">
        <w:r w:rsidRPr="00F369A5">
          <w:rPr>
            <w:rStyle w:val="Hyperlink"/>
          </w:rPr>
          <w:t>organizational unit</w:t>
        </w:r>
      </w:hyperlink>
      <w:r w:rsidRPr="00F369A5">
        <w:t>.</w:t>
      </w:r>
    </w:p>
    <w:p w14:paraId="4EE53752" w14:textId="77777777" w:rsidR="00A71A27" w:rsidRPr="00F369A5" w:rsidRDefault="00A71A27" w:rsidP="00A71A27">
      <w:r w:rsidRPr="00F369A5">
        <w:t>To later restore the inherited value, click </w:t>
      </w:r>
      <w:r w:rsidRPr="00F369A5">
        <w:rPr>
          <w:b/>
          <w:bCs/>
        </w:rPr>
        <w:t>Inherit</w:t>
      </w:r>
      <w:r w:rsidRPr="00F369A5">
        <w:t> (or </w:t>
      </w:r>
      <w:r w:rsidRPr="00F369A5">
        <w:rPr>
          <w:b/>
          <w:bCs/>
        </w:rPr>
        <w:t>Unset</w:t>
      </w:r>
      <w:r w:rsidRPr="00F369A5">
        <w:t> for a group).</w:t>
      </w:r>
    </w:p>
    <w:p w14:paraId="4A8831F6" w14:textId="77777777" w:rsidR="00A71A27" w:rsidRPr="00F369A5" w:rsidRDefault="00A71A27" w:rsidP="00A71A27">
      <w:pPr>
        <w:rPr>
          <w:b/>
          <w:bCs/>
        </w:rPr>
      </w:pPr>
      <w:r w:rsidRPr="00F369A5">
        <w:rPr>
          <w:b/>
          <w:bCs/>
        </w:rPr>
        <w:t>If users don't comply with the enforcement date</w:t>
      </w:r>
    </w:p>
    <w:p w14:paraId="65F176CB" w14:textId="77777777" w:rsidR="00A71A27" w:rsidRPr="00F369A5" w:rsidRDefault="00A71A27" w:rsidP="00A71A27">
      <w:r w:rsidRPr="00F369A5">
        <w:t>You can give users extra time to enroll by adding them to a group where 2SV isn’t enforced. While this workaround allows users to sign in, it’s not recommended as a standard practice. Learn how to </w:t>
      </w:r>
      <w:hyperlink r:id="rId59" w:history="1">
        <w:r w:rsidRPr="00F369A5">
          <w:rPr>
            <w:rStyle w:val="Hyperlink"/>
          </w:rPr>
          <w:t>avoid account lockouts when 2-Step Verification is enforced</w:t>
        </w:r>
      </w:hyperlink>
      <w:r w:rsidRPr="00F369A5">
        <w:t>.</w:t>
      </w:r>
    </w:p>
    <w:p w14:paraId="7B672E12" w14:textId="77777777" w:rsidR="00A71A27" w:rsidRDefault="00A71A27" w:rsidP="00A71A27">
      <w:r>
        <w:t xml:space="preserve"> </w:t>
      </w:r>
    </w:p>
    <w:p w14:paraId="405F710F" w14:textId="77777777" w:rsidR="00A71A27" w:rsidRDefault="00A71A27" w:rsidP="00A71A27">
      <w:pPr>
        <w:rPr>
          <w:b/>
          <w:bCs/>
        </w:rPr>
      </w:pPr>
      <w:bookmarkStart w:id="53" w:name="_Toc197349145"/>
      <w:r w:rsidRPr="00A02783">
        <w:rPr>
          <w:rStyle w:val="Heading2Char"/>
        </w:rPr>
        <w:t>AI CONFIGURATION</w:t>
      </w:r>
      <w:bookmarkEnd w:id="53"/>
      <w:r>
        <w:rPr>
          <w:b/>
          <w:bCs/>
        </w:rPr>
        <w:t>-</w:t>
      </w:r>
    </w:p>
    <w:p w14:paraId="28812458" w14:textId="77777777" w:rsidR="00A71A27" w:rsidRPr="00F369A5" w:rsidRDefault="00A71A27" w:rsidP="00A71A27">
      <w:r>
        <w:rPr>
          <w:b/>
          <w:bCs/>
        </w:rPr>
        <w:t xml:space="preserve"> automated response </w:t>
      </w:r>
    </w:p>
    <w:p w14:paraId="7D5BF9EA" w14:textId="77777777" w:rsidR="00A71A27" w:rsidRPr="00F369A5" w:rsidRDefault="00A71A27" w:rsidP="00A71A27">
      <w:r w:rsidRPr="00F369A5">
        <w:lastRenderedPageBreak/>
        <w:t>Google created Gemini, a generative artificial intelligence chatbot that was once known as Bard. It was introduced in 2023 in reaction to the popularity of OpenAI’s ChatGPT and was based on the huge language model of the same name. Previously, the LaMDA and PaLM LLMs served as its foundation.</w:t>
      </w:r>
    </w:p>
    <w:p w14:paraId="4C8F7DD1" w14:textId="77777777" w:rsidR="00A71A27" w:rsidRPr="00F369A5" w:rsidRDefault="00A71A27" w:rsidP="00A71A27">
      <w:r w:rsidRPr="00F369A5">
        <w:t>How to enable Bard AI in Google Workspace accounts</w:t>
      </w:r>
    </w:p>
    <w:p w14:paraId="37DAA5D9" w14:textId="77777777" w:rsidR="00A71A27" w:rsidRPr="00F369A5" w:rsidRDefault="00A71A27" w:rsidP="00A71A27">
      <w:pPr>
        <w:numPr>
          <w:ilvl w:val="0"/>
          <w:numId w:val="85"/>
        </w:numPr>
        <w:spacing w:after="160" w:line="278" w:lineRule="auto"/>
      </w:pPr>
      <w:hyperlink r:id="rId60" w:history="1">
        <w:r w:rsidRPr="00F369A5">
          <w:rPr>
            <w:rStyle w:val="Hyperlink"/>
            <w:b/>
            <w:bCs/>
          </w:rPr>
          <w:t>Https://admin.google.com</w:t>
        </w:r>
      </w:hyperlink>
    </w:p>
    <w:p w14:paraId="5A195763" w14:textId="77777777" w:rsidR="00A71A27" w:rsidRPr="00F369A5" w:rsidRDefault="00A71A27" w:rsidP="00A71A27">
      <w:pPr>
        <w:numPr>
          <w:ilvl w:val="0"/>
          <w:numId w:val="85"/>
        </w:numPr>
        <w:spacing w:after="160" w:line="278" w:lineRule="auto"/>
      </w:pPr>
      <w:r w:rsidRPr="00F369A5">
        <w:t>Right side pane clicks Apps.</w:t>
      </w:r>
    </w:p>
    <w:p w14:paraId="193A5DD7" w14:textId="77777777" w:rsidR="00A71A27" w:rsidRPr="00F369A5" w:rsidRDefault="00A71A27" w:rsidP="00A71A27">
      <w:pPr>
        <w:numPr>
          <w:ilvl w:val="0"/>
          <w:numId w:val="85"/>
        </w:numPr>
        <w:spacing w:after="160" w:line="278" w:lineRule="auto"/>
      </w:pPr>
      <w:r w:rsidRPr="00F369A5">
        <w:t>Click additional Google Services.</w:t>
      </w:r>
    </w:p>
    <w:p w14:paraId="6F2EB1A8" w14:textId="77777777" w:rsidR="00A71A27" w:rsidRPr="00F369A5" w:rsidRDefault="00A71A27" w:rsidP="00A71A27">
      <w:pPr>
        <w:numPr>
          <w:ilvl w:val="0"/>
          <w:numId w:val="85"/>
        </w:numPr>
        <w:spacing w:after="160" w:line="278" w:lineRule="auto"/>
      </w:pPr>
      <w:r w:rsidRPr="00F369A5">
        <w:t>Enable the early access Apps.</w:t>
      </w:r>
    </w:p>
    <w:p w14:paraId="6D626ED8" w14:textId="77777777" w:rsidR="00A71A27" w:rsidRPr="00F369A5" w:rsidRDefault="00A71A27" w:rsidP="00A71A27">
      <w:pPr>
        <w:numPr>
          <w:ilvl w:val="0"/>
          <w:numId w:val="85"/>
        </w:numPr>
        <w:spacing w:after="160" w:line="278" w:lineRule="auto"/>
      </w:pPr>
      <w:r w:rsidRPr="00F369A5">
        <w:t>Service status, next click on it, then select ON for everyone, then click Save.</w:t>
      </w:r>
    </w:p>
    <w:p w14:paraId="74433533" w14:textId="77777777" w:rsidR="00A71A27" w:rsidRPr="00F369A5" w:rsidRDefault="00A71A27" w:rsidP="00A71A27">
      <w:pPr>
        <w:numPr>
          <w:ilvl w:val="0"/>
          <w:numId w:val="85"/>
        </w:numPr>
        <w:spacing w:after="160" w:line="278" w:lineRule="auto"/>
      </w:pPr>
      <w:r w:rsidRPr="00F369A5">
        <w:t>Click settings for Early Access Apps, then you need to enable Core Data Access Permission, check the box (allow users at your organization to access Google Workspace and Customer Data using Early Access apps), then click SAVE.</w:t>
      </w:r>
    </w:p>
    <w:p w14:paraId="515CD28C" w14:textId="77777777" w:rsidR="00A71A27" w:rsidRPr="00F369A5" w:rsidRDefault="00A71A27" w:rsidP="00A71A27">
      <w:pPr>
        <w:numPr>
          <w:ilvl w:val="0"/>
          <w:numId w:val="85"/>
        </w:numPr>
        <w:spacing w:after="160" w:line="278" w:lineRule="auto"/>
      </w:pPr>
      <w:r w:rsidRPr="00F369A5">
        <w:t>Now, refresh the page, you should be able to access Bard AI.</w:t>
      </w:r>
    </w:p>
    <w:p w14:paraId="710629C9" w14:textId="77777777" w:rsidR="00A71A27" w:rsidRPr="00F369A5" w:rsidRDefault="00A71A27" w:rsidP="00A71A27">
      <w:pPr>
        <w:numPr>
          <w:ilvl w:val="0"/>
          <w:numId w:val="85"/>
        </w:numPr>
        <w:spacing w:after="160" w:line="278" w:lineRule="auto"/>
      </w:pPr>
      <w:r w:rsidRPr="00F369A5">
        <w:t>Click Bard AI’s lower right button and accept the Terms of Service, then click I Agree.</w:t>
      </w:r>
    </w:p>
    <w:p w14:paraId="147DF790" w14:textId="77777777" w:rsidR="00A71A27" w:rsidRPr="00F369A5" w:rsidRDefault="00A71A27" w:rsidP="00A71A27">
      <w:pPr>
        <w:numPr>
          <w:ilvl w:val="0"/>
          <w:numId w:val="85"/>
        </w:numPr>
        <w:spacing w:after="160" w:line="278" w:lineRule="auto"/>
      </w:pPr>
      <w:r w:rsidRPr="00F369A5">
        <w:t>Click continue</w:t>
      </w:r>
    </w:p>
    <w:p w14:paraId="3F8F063C" w14:textId="77777777" w:rsidR="00A71A27" w:rsidRPr="00F369A5" w:rsidRDefault="00A71A27" w:rsidP="00A71A27">
      <w:pPr>
        <w:numPr>
          <w:ilvl w:val="0"/>
          <w:numId w:val="85"/>
        </w:numPr>
        <w:spacing w:after="160" w:line="278" w:lineRule="auto"/>
      </w:pPr>
      <w:r w:rsidRPr="00F369A5">
        <w:t>Now it is ready to use Bard AI for any question you like (Enter prompt here).</w:t>
      </w:r>
    </w:p>
    <w:p w14:paraId="6CEF0B1A" w14:textId="77777777" w:rsidR="00A71A27" w:rsidRPr="00F369A5" w:rsidRDefault="00A71A27" w:rsidP="00A71A27">
      <w:r w:rsidRPr="00F369A5">
        <w:t>Bard is now Google GEMINI (formerly Bard). Chat to start writing, planning, learning, and more with Google AI. Gemini is the only chatbot that works with the Google tools used every day.</w:t>
      </w:r>
    </w:p>
    <w:p w14:paraId="2989E673" w14:textId="77777777" w:rsidR="00A71A27" w:rsidRDefault="00A71A27" w:rsidP="00A71A27"/>
    <w:p w14:paraId="2A5A82F3" w14:textId="77777777" w:rsidR="00A71A27" w:rsidRPr="00A66904" w:rsidRDefault="00A71A27" w:rsidP="00A71A27">
      <w:pPr>
        <w:spacing w:line="480" w:lineRule="auto"/>
      </w:pPr>
    </w:p>
    <w:p w14:paraId="4AF0F153" w14:textId="6D5E6E74" w:rsidR="00966063" w:rsidRPr="00A66904" w:rsidRDefault="00966063" w:rsidP="00A66904">
      <w:pPr>
        <w:spacing w:line="480" w:lineRule="auto"/>
      </w:pPr>
    </w:p>
    <w:p w14:paraId="2F79431E" w14:textId="387FB9D5" w:rsidR="00966063" w:rsidRPr="00A66904" w:rsidRDefault="00966063" w:rsidP="00A66904">
      <w:pPr>
        <w:spacing w:line="480" w:lineRule="auto"/>
      </w:pPr>
    </w:p>
    <w:p w14:paraId="1708EAC9" w14:textId="65EA7EA2" w:rsidR="00136402" w:rsidRDefault="00966063" w:rsidP="00A66904">
      <w:pPr>
        <w:spacing w:line="480" w:lineRule="auto"/>
      </w:pPr>
      <w:r w:rsidRPr="00A66904">
        <w:br w:type="page"/>
      </w:r>
    </w:p>
    <w:p w14:paraId="7008F885" w14:textId="326EE4D4" w:rsidR="00136402" w:rsidRDefault="00136402" w:rsidP="00B1607C">
      <w:pPr>
        <w:pStyle w:val="Title"/>
      </w:pPr>
      <w:r>
        <w:lastRenderedPageBreak/>
        <w:t xml:space="preserve"> </w:t>
      </w:r>
      <w:r w:rsidR="006A69A3">
        <w:t xml:space="preserve">Appendix </w:t>
      </w:r>
    </w:p>
    <w:p w14:paraId="752B8626" w14:textId="77777777" w:rsidR="00136402" w:rsidRPr="00A66904" w:rsidRDefault="00136402" w:rsidP="00A66904">
      <w:pPr>
        <w:spacing w:line="480" w:lineRule="auto"/>
      </w:pPr>
    </w:p>
    <w:p w14:paraId="2A080528" w14:textId="5417B284" w:rsidR="00A71A27" w:rsidRDefault="00A71A27" w:rsidP="00B1607C">
      <w:pPr>
        <w:pStyle w:val="Heading2"/>
      </w:pPr>
      <w:r>
        <w:t>Appendix A</w:t>
      </w:r>
      <w:r w:rsidR="00B1607C">
        <w:t>: Gantt chart</w:t>
      </w:r>
    </w:p>
    <w:p w14:paraId="0DCFCB55" w14:textId="289E5A2E" w:rsidR="00A71A27" w:rsidRDefault="00A71A27" w:rsidP="00A66904">
      <w:pPr>
        <w:spacing w:line="480" w:lineRule="auto"/>
      </w:pPr>
      <w:r>
        <w:t xml:space="preserve">Gannt chart timeline </w:t>
      </w:r>
    </w:p>
    <w:p w14:paraId="4FCB2374" w14:textId="1A2F561E" w:rsidR="00A71A27" w:rsidRDefault="00A71A27" w:rsidP="00A66904">
      <w:pPr>
        <w:spacing w:line="480" w:lineRule="auto"/>
        <w:rPr>
          <w:color w:val="000000"/>
        </w:rPr>
      </w:pPr>
      <w:r>
        <w:rPr>
          <w:color w:val="000000"/>
        </w:rPr>
        <w:fldChar w:fldCharType="begin"/>
      </w:r>
      <w:r>
        <w:rPr>
          <w:color w:val="000000"/>
        </w:rPr>
        <w:instrText xml:space="preserve"> INCLUDEPICTURE "https://lh7-rt.googleusercontent.com/slidesz/AGV_vUeZTLMqju-tPEs5WGkQpCafw9Wz89rBnyk2b5NF6OrT9mLjj1LZqYsDvu_b-v-Obe8jb6I56e-V0hIBmsCKy5XjM-k9oVtnpzKahRWa8BtX_ztWDMc6ilTNVk4KfMxz1BiJUEqh4Q=s2048?key=9p2EmLywgH7KWLRJ_6pA50yY" \* MERGEFORMATINET </w:instrText>
      </w:r>
      <w:r>
        <w:rPr>
          <w:color w:val="000000"/>
        </w:rPr>
        <w:fldChar w:fldCharType="separate"/>
      </w:r>
      <w:r>
        <w:rPr>
          <w:noProof/>
          <w:color w:val="000000"/>
        </w:rPr>
        <w:drawing>
          <wp:inline distT="0" distB="0" distL="0" distR="0" wp14:anchorId="3CBA773D" wp14:editId="338370BF">
            <wp:extent cx="6675120" cy="3582035"/>
            <wp:effectExtent l="0" t="0" r="5080" b="0"/>
            <wp:docPr id="2044156074" name="Picture 6" descr="A graph with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56074" name="Picture 6" descr="A graph with a bar chart&#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75120" cy="3582035"/>
                    </a:xfrm>
                    <a:prstGeom prst="rect">
                      <a:avLst/>
                    </a:prstGeom>
                    <a:noFill/>
                    <a:ln>
                      <a:noFill/>
                    </a:ln>
                  </pic:spPr>
                </pic:pic>
              </a:graphicData>
            </a:graphic>
          </wp:inline>
        </w:drawing>
      </w:r>
      <w:r>
        <w:rPr>
          <w:color w:val="000000"/>
        </w:rPr>
        <w:fldChar w:fldCharType="end"/>
      </w:r>
    </w:p>
    <w:p w14:paraId="7C778A3D" w14:textId="77777777" w:rsidR="00A71A27" w:rsidRDefault="00A71A27" w:rsidP="00A66904">
      <w:pPr>
        <w:spacing w:line="480" w:lineRule="auto"/>
        <w:rPr>
          <w:color w:val="000000"/>
        </w:rPr>
      </w:pPr>
    </w:p>
    <w:p w14:paraId="27826647" w14:textId="46A8E74D" w:rsidR="00A71A27" w:rsidRPr="00B1607C" w:rsidRDefault="00A71A27" w:rsidP="00B1607C">
      <w:pPr>
        <w:pStyle w:val="Heading2"/>
      </w:pPr>
      <w:r w:rsidRPr="00B1607C">
        <w:t xml:space="preserve">Appendix </w:t>
      </w:r>
      <w:r w:rsidR="00B1607C" w:rsidRPr="00B1607C">
        <w:t>B</w:t>
      </w:r>
      <w:r w:rsidR="00B1607C">
        <w:t xml:space="preserve">: GCP key elements in design </w:t>
      </w:r>
    </w:p>
    <w:p w14:paraId="79BE4585" w14:textId="5A6EDD91" w:rsidR="00A71A27" w:rsidRDefault="00A71A27" w:rsidP="00A71A27">
      <w:pPr>
        <w:rPr>
          <w:color w:val="000000"/>
        </w:rPr>
      </w:pPr>
      <w:r>
        <w:rPr>
          <w:color w:val="000000"/>
        </w:rPr>
        <w:t xml:space="preserve">GCP as </w:t>
      </w:r>
      <w:r w:rsidR="00B1607C">
        <w:rPr>
          <w:color w:val="000000"/>
        </w:rPr>
        <w:t>an</w:t>
      </w:r>
      <w:r>
        <w:rPr>
          <w:color w:val="000000"/>
        </w:rPr>
        <w:t xml:space="preserve"> API solution</w:t>
      </w:r>
    </w:p>
    <w:p w14:paraId="4412FA54" w14:textId="208A6E82" w:rsidR="00A71A27" w:rsidRPr="00F369A5" w:rsidRDefault="00A71A27" w:rsidP="00A71A27">
      <w:pPr>
        <w:rPr>
          <w:b/>
          <w:bCs/>
        </w:rPr>
      </w:pPr>
      <w:r w:rsidRPr="00F369A5">
        <w:rPr>
          <w:b/>
          <w:bCs/>
        </w:rPr>
        <w:t>Google Compute Engine (GCE)</w:t>
      </w:r>
    </w:p>
    <w:p w14:paraId="271A4C3F" w14:textId="77777777" w:rsidR="00A71A27" w:rsidRPr="00F369A5" w:rsidRDefault="00A71A27" w:rsidP="00A71A27">
      <w:r w:rsidRPr="00F369A5">
        <w:t>Google Compute Engine (GCE) allows you to run virtual machines (VMs) on Google's scalable infrastructure. You can choose from predefined or custom machine types, allowing flexibility in performance. With GCE, you can scale your VMs automatically based on demand and deploy them across multiple regions for low-latency access and redundancy. It provides the compute resources needed for AI model processing, API hosting, and other intensive backend tasks while offering full control over your VM environments.</w:t>
      </w:r>
    </w:p>
    <w:p w14:paraId="36EBDDA9" w14:textId="77777777" w:rsidR="00A71A27" w:rsidRPr="00F369A5" w:rsidRDefault="00284201" w:rsidP="00A71A27">
      <w:r>
        <w:rPr>
          <w:noProof/>
        </w:rPr>
        <w:pict w14:anchorId="5B8A6B34">
          <v:rect id="_x0000_i1027" alt="" style="width:468pt;height:.05pt;mso-width-percent:0;mso-height-percent:0;mso-width-percent:0;mso-height-percent:0" o:hralign="center" o:hrstd="t" o:hr="t" fillcolor="#a0a0a0" stroked="f"/>
        </w:pict>
      </w:r>
    </w:p>
    <w:p w14:paraId="11A36EE5" w14:textId="77777777" w:rsidR="00A71A27" w:rsidRPr="00F369A5" w:rsidRDefault="00A71A27" w:rsidP="00A71A27">
      <w:pPr>
        <w:rPr>
          <w:b/>
          <w:bCs/>
        </w:rPr>
      </w:pPr>
      <w:r w:rsidRPr="00F369A5">
        <w:rPr>
          <w:b/>
          <w:bCs/>
        </w:rPr>
        <w:t>Google Cloud Storage (GCS)</w:t>
      </w:r>
    </w:p>
    <w:p w14:paraId="45E1FA25" w14:textId="77777777" w:rsidR="00A71A27" w:rsidRPr="00F369A5" w:rsidRDefault="00A71A27" w:rsidP="00A71A27">
      <w:r w:rsidRPr="00F369A5">
        <w:lastRenderedPageBreak/>
        <w:t xml:space="preserve">Google Cloud Storage is an object storage service designed for storing unstructured data at scale. Data is stored in </w:t>
      </w:r>
      <w:r w:rsidRPr="00F369A5">
        <w:rPr>
          <w:b/>
          <w:bCs/>
        </w:rPr>
        <w:t>buckets</w:t>
      </w:r>
      <w:r w:rsidRPr="00F369A5">
        <w:t>, which can be organized based on your project needs. GCS offers multiple storage classes (e.g., Standard, Coldline) to optimize costs based on data access frequency. It also automatically encrypts data at rest and in transit, ensuring strong data security. GCS is ideal for storing AI models, logs, backups, and other large datasets, while its seamless integration with other GCP services enhances your workflow.</w:t>
      </w:r>
    </w:p>
    <w:p w14:paraId="094624B4" w14:textId="77777777" w:rsidR="00A71A27" w:rsidRPr="00F369A5" w:rsidRDefault="00284201" w:rsidP="00A71A27">
      <w:r>
        <w:rPr>
          <w:noProof/>
        </w:rPr>
        <w:pict w14:anchorId="3548BC9E">
          <v:rect id="_x0000_i1026" alt="" style="width:468pt;height:.05pt;mso-width-percent:0;mso-height-percent:0;mso-width-percent:0;mso-height-percent:0" o:hralign="center" o:hrstd="t" o:hr="t" fillcolor="#a0a0a0" stroked="f"/>
        </w:pict>
      </w:r>
    </w:p>
    <w:p w14:paraId="62FAB6E6" w14:textId="77777777" w:rsidR="00A71A27" w:rsidRPr="00F369A5" w:rsidRDefault="00A71A27" w:rsidP="00A71A27">
      <w:pPr>
        <w:rPr>
          <w:b/>
          <w:bCs/>
        </w:rPr>
      </w:pPr>
      <w:r w:rsidRPr="00F369A5">
        <w:rPr>
          <w:b/>
          <w:bCs/>
        </w:rPr>
        <w:t>Google Cloud Key Management Service (KMS)</w:t>
      </w:r>
    </w:p>
    <w:p w14:paraId="47478785" w14:textId="77777777" w:rsidR="00A71A27" w:rsidRPr="00F369A5" w:rsidRDefault="00A71A27" w:rsidP="00A71A27">
      <w:r w:rsidRPr="00F369A5">
        <w:t xml:space="preserve">Google Cloud KMS provides a secure way to manage cryptographic keys for your cloud applications. It allows you to create, store, and control access to keys used for encryption and decryption. With KMS, you can use </w:t>
      </w:r>
      <w:r w:rsidRPr="00F369A5">
        <w:rPr>
          <w:b/>
          <w:bCs/>
        </w:rPr>
        <w:t>Google-managed keys</w:t>
      </w:r>
      <w:r w:rsidRPr="00F369A5">
        <w:t xml:space="preserve"> or set up </w:t>
      </w:r>
      <w:r w:rsidRPr="00F369A5">
        <w:rPr>
          <w:b/>
          <w:bCs/>
        </w:rPr>
        <w:t>customer-managed keys (CMKs)</w:t>
      </w:r>
      <w:r w:rsidRPr="00F369A5">
        <w:t xml:space="preserve"> for more control. It supports both symmetric and asymmetric encryption, offering robust data protection. KMS also integrates with </w:t>
      </w:r>
      <w:r w:rsidRPr="00F369A5">
        <w:rPr>
          <w:b/>
          <w:bCs/>
        </w:rPr>
        <w:t>Google Cloud IAM</w:t>
      </w:r>
      <w:r w:rsidRPr="00F369A5">
        <w:t>, allowing you to define permissions and manage key access securely, making it essential for compliance with data protection regulations.</w:t>
      </w:r>
    </w:p>
    <w:p w14:paraId="1E26DDB9" w14:textId="77777777" w:rsidR="00A71A27" w:rsidRPr="00F369A5" w:rsidRDefault="00284201" w:rsidP="00A71A27">
      <w:r>
        <w:rPr>
          <w:noProof/>
        </w:rPr>
        <w:pict w14:anchorId="2AC74B84">
          <v:rect id="_x0000_i1025" alt="" style="width:468pt;height:.05pt;mso-width-percent:0;mso-height-percent:0;mso-width-percent:0;mso-height-percent:0" o:hralign="center" o:hrstd="t" o:hr="t" fillcolor="#a0a0a0" stroked="f"/>
        </w:pict>
      </w:r>
    </w:p>
    <w:p w14:paraId="5414C4F8" w14:textId="77777777" w:rsidR="00A71A27" w:rsidRPr="00F369A5" w:rsidRDefault="00A71A27" w:rsidP="00A71A27">
      <w:r w:rsidRPr="00F369A5">
        <w:t>These services work together by providing scalable compute resources (GCE), secure data storage (GCS), and encryption management (KMS), ensuring that your AI integration project is efficient, secure, and compliant.</w:t>
      </w:r>
    </w:p>
    <w:p w14:paraId="3BD531DD" w14:textId="77777777" w:rsidR="00A71A27" w:rsidRDefault="00A71A27" w:rsidP="00A71A27"/>
    <w:p w14:paraId="5D7E4AEF" w14:textId="25836559" w:rsidR="00136402" w:rsidRDefault="00A71A27" w:rsidP="00B1607C">
      <w:pPr>
        <w:pStyle w:val="Heading2"/>
      </w:pPr>
      <w:r>
        <w:t xml:space="preserve">Appendix </w:t>
      </w:r>
      <w:r w:rsidR="00B1607C">
        <w:t>C: In-app screenshot</w:t>
      </w:r>
    </w:p>
    <w:p w14:paraId="1090367C" w14:textId="23405DD4" w:rsidR="00E16689" w:rsidRDefault="00E16689" w:rsidP="00A66904">
      <w:pPr>
        <w:spacing w:line="480" w:lineRule="auto"/>
      </w:pPr>
      <w:r>
        <w:t>Figure 1.1</w:t>
      </w:r>
    </w:p>
    <w:p w14:paraId="6BA56E1D" w14:textId="6FF7B558" w:rsidR="00136402" w:rsidRDefault="00B1607C" w:rsidP="00A66904">
      <w:pPr>
        <w:spacing w:line="480" w:lineRule="auto"/>
      </w:pPr>
      <w:r>
        <w:rPr>
          <w:noProof/>
        </w:rPr>
        <w:drawing>
          <wp:inline distT="0" distB="0" distL="0" distR="0" wp14:anchorId="397A05AD" wp14:editId="4254C66C">
            <wp:extent cx="5367866" cy="3548183"/>
            <wp:effectExtent l="0" t="0" r="4445" b="0"/>
            <wp:docPr id="1716673983"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3786" name="Picture 37"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92468" cy="3564445"/>
                    </a:xfrm>
                    <a:prstGeom prst="rect">
                      <a:avLst/>
                    </a:prstGeom>
                  </pic:spPr>
                </pic:pic>
              </a:graphicData>
            </a:graphic>
          </wp:inline>
        </w:drawing>
      </w:r>
    </w:p>
    <w:p w14:paraId="506EF44B" w14:textId="63D26899" w:rsidR="00136402" w:rsidRDefault="00136402">
      <w:pPr>
        <w:ind w:firstLine="360"/>
      </w:pPr>
      <w:r>
        <w:br w:type="page"/>
      </w:r>
    </w:p>
    <w:p w14:paraId="296FFCE9" w14:textId="671B28BD" w:rsidR="00B1607C" w:rsidRDefault="00B1607C" w:rsidP="00A66904">
      <w:pPr>
        <w:spacing w:line="480" w:lineRule="auto"/>
      </w:pPr>
      <w:r>
        <w:lastRenderedPageBreak/>
        <w:t>Figure 1.2</w:t>
      </w:r>
    </w:p>
    <w:p w14:paraId="4B56E48E" w14:textId="77777777" w:rsidR="00B1607C" w:rsidRDefault="00B1607C" w:rsidP="00A66904">
      <w:pPr>
        <w:spacing w:line="480" w:lineRule="auto"/>
      </w:pPr>
    </w:p>
    <w:p w14:paraId="73BC2853" w14:textId="77777777" w:rsidR="00B1607C" w:rsidRDefault="00B1607C" w:rsidP="00A66904">
      <w:pPr>
        <w:spacing w:line="480" w:lineRule="auto"/>
      </w:pPr>
    </w:p>
    <w:p w14:paraId="571990D0" w14:textId="3F42D9D8" w:rsidR="00B1607C" w:rsidRDefault="00B1607C" w:rsidP="00A66904">
      <w:pPr>
        <w:spacing w:line="480" w:lineRule="auto"/>
      </w:pPr>
      <w:r>
        <w:rPr>
          <w:noProof/>
        </w:rPr>
        <w:drawing>
          <wp:inline distT="0" distB="0" distL="0" distR="0" wp14:anchorId="02AC122F" wp14:editId="1E42469B">
            <wp:extent cx="4910667" cy="3229183"/>
            <wp:effectExtent l="0" t="0" r="4445" b="0"/>
            <wp:docPr id="1682877303"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77303" name="Picture 38"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53913" cy="3257621"/>
                    </a:xfrm>
                    <a:prstGeom prst="rect">
                      <a:avLst/>
                    </a:prstGeom>
                  </pic:spPr>
                </pic:pic>
              </a:graphicData>
            </a:graphic>
          </wp:inline>
        </w:drawing>
      </w:r>
    </w:p>
    <w:p w14:paraId="34FDC4CF" w14:textId="77777777" w:rsidR="00B1607C" w:rsidRDefault="00B1607C" w:rsidP="00A66904">
      <w:pPr>
        <w:spacing w:line="480" w:lineRule="auto"/>
      </w:pPr>
    </w:p>
    <w:p w14:paraId="29B2CA5B" w14:textId="77777777" w:rsidR="00B1607C" w:rsidRDefault="00B1607C" w:rsidP="00A66904">
      <w:pPr>
        <w:spacing w:line="480" w:lineRule="auto"/>
      </w:pPr>
    </w:p>
    <w:p w14:paraId="52322C53" w14:textId="77777777" w:rsidR="00B1607C" w:rsidRDefault="00B1607C" w:rsidP="00A66904">
      <w:pPr>
        <w:spacing w:line="480" w:lineRule="auto"/>
      </w:pPr>
    </w:p>
    <w:p w14:paraId="17707C3C" w14:textId="77777777" w:rsidR="00B1607C" w:rsidRDefault="00B1607C" w:rsidP="00A66904">
      <w:pPr>
        <w:spacing w:line="480" w:lineRule="auto"/>
      </w:pPr>
    </w:p>
    <w:p w14:paraId="24F5EBBF" w14:textId="77777777" w:rsidR="00B1607C" w:rsidRDefault="00B1607C" w:rsidP="00A66904">
      <w:pPr>
        <w:spacing w:line="480" w:lineRule="auto"/>
      </w:pPr>
    </w:p>
    <w:p w14:paraId="04C31385" w14:textId="77777777" w:rsidR="00B1607C" w:rsidRDefault="00B1607C" w:rsidP="00A66904">
      <w:pPr>
        <w:spacing w:line="480" w:lineRule="auto"/>
      </w:pPr>
    </w:p>
    <w:p w14:paraId="3DF43BB8" w14:textId="77777777" w:rsidR="00B1607C" w:rsidRDefault="00B1607C" w:rsidP="00A66904">
      <w:pPr>
        <w:spacing w:line="480" w:lineRule="auto"/>
      </w:pPr>
    </w:p>
    <w:p w14:paraId="34878F74" w14:textId="77777777" w:rsidR="00B1607C" w:rsidRDefault="00B1607C" w:rsidP="00A66904">
      <w:pPr>
        <w:spacing w:line="480" w:lineRule="auto"/>
      </w:pPr>
    </w:p>
    <w:p w14:paraId="75488C7C" w14:textId="77777777" w:rsidR="00B1607C" w:rsidRDefault="00B1607C" w:rsidP="00A66904">
      <w:pPr>
        <w:spacing w:line="480" w:lineRule="auto"/>
      </w:pPr>
    </w:p>
    <w:p w14:paraId="3B1FC28A" w14:textId="77777777" w:rsidR="00B1607C" w:rsidRDefault="00B1607C" w:rsidP="00A66904">
      <w:pPr>
        <w:spacing w:line="480" w:lineRule="auto"/>
      </w:pPr>
    </w:p>
    <w:p w14:paraId="0CDE3BC5" w14:textId="77777777" w:rsidR="00B1607C" w:rsidRDefault="00B1607C" w:rsidP="00A66904">
      <w:pPr>
        <w:spacing w:line="480" w:lineRule="auto"/>
      </w:pPr>
    </w:p>
    <w:p w14:paraId="7005F2BC" w14:textId="77777777" w:rsidR="00B1607C" w:rsidRDefault="00B1607C" w:rsidP="00A66904">
      <w:pPr>
        <w:spacing w:line="480" w:lineRule="auto"/>
      </w:pPr>
    </w:p>
    <w:p w14:paraId="779C702A" w14:textId="74476713" w:rsidR="00B1607C" w:rsidRDefault="00B1607C" w:rsidP="00A66904">
      <w:pPr>
        <w:spacing w:line="480" w:lineRule="auto"/>
      </w:pPr>
      <w:r>
        <w:t>Figure 1.3</w:t>
      </w:r>
    </w:p>
    <w:p w14:paraId="1D01C879" w14:textId="0961B756" w:rsidR="00B1607C" w:rsidRDefault="00B1607C" w:rsidP="00A66904">
      <w:pPr>
        <w:spacing w:line="480" w:lineRule="auto"/>
      </w:pPr>
      <w:r>
        <w:rPr>
          <w:noProof/>
        </w:rPr>
        <w:drawing>
          <wp:inline distT="0" distB="0" distL="0" distR="0" wp14:anchorId="2E0823B8" wp14:editId="094F1F0A">
            <wp:extent cx="4097867" cy="3354348"/>
            <wp:effectExtent l="0" t="0" r="4445" b="0"/>
            <wp:docPr id="1953515486" name="Picture 42"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15486" name="Picture 42" descr="A screenshot of a web page&#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4097867" cy="3354348"/>
                    </a:xfrm>
                    <a:prstGeom prst="rect">
                      <a:avLst/>
                    </a:prstGeom>
                  </pic:spPr>
                </pic:pic>
              </a:graphicData>
            </a:graphic>
          </wp:inline>
        </w:drawing>
      </w:r>
    </w:p>
    <w:p w14:paraId="44D8DEA4" w14:textId="23469276" w:rsidR="00136402" w:rsidRDefault="00E16689" w:rsidP="00A66904">
      <w:pPr>
        <w:spacing w:line="480" w:lineRule="auto"/>
      </w:pPr>
      <w:r>
        <w:t>Figure 1.</w:t>
      </w:r>
      <w:r w:rsidR="00B1607C">
        <w:t>4</w:t>
      </w:r>
    </w:p>
    <w:p w14:paraId="67D31F0E" w14:textId="77777777" w:rsidR="00B1607C" w:rsidRDefault="00B1607C">
      <w:pPr>
        <w:ind w:firstLine="360"/>
      </w:pPr>
    </w:p>
    <w:p w14:paraId="2BB7B0B1" w14:textId="77777777" w:rsidR="00B1607C" w:rsidRDefault="00B1607C">
      <w:pPr>
        <w:ind w:firstLine="360"/>
      </w:pPr>
    </w:p>
    <w:p w14:paraId="10702AC3" w14:textId="77777777" w:rsidR="00B1607C" w:rsidRDefault="00B1607C">
      <w:pPr>
        <w:ind w:firstLine="360"/>
      </w:pPr>
    </w:p>
    <w:p w14:paraId="41433605" w14:textId="77777777" w:rsidR="00B1607C" w:rsidRDefault="00B1607C">
      <w:pPr>
        <w:ind w:firstLine="360"/>
      </w:pPr>
    </w:p>
    <w:p w14:paraId="46B89DA1" w14:textId="3A253A88" w:rsidR="00136402" w:rsidRDefault="00136402">
      <w:pPr>
        <w:ind w:firstLine="360"/>
      </w:pPr>
      <w:r>
        <w:rPr>
          <w:noProof/>
        </w:rPr>
        <w:drawing>
          <wp:inline distT="0" distB="0" distL="0" distR="0" wp14:anchorId="12696780" wp14:editId="6EC05026">
            <wp:extent cx="4334721" cy="2875921"/>
            <wp:effectExtent l="0" t="0" r="0" b="0"/>
            <wp:docPr id="435975498" name="Picture 45" descr="A screenshot of a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75498" name="Picture 45" descr="A screenshot of a dashboard&#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4342483" cy="2881071"/>
                    </a:xfrm>
                    <a:prstGeom prst="rect">
                      <a:avLst/>
                    </a:prstGeom>
                  </pic:spPr>
                </pic:pic>
              </a:graphicData>
            </a:graphic>
          </wp:inline>
        </w:drawing>
      </w:r>
      <w:r>
        <w:br w:type="page"/>
      </w:r>
    </w:p>
    <w:p w14:paraId="43222E4D" w14:textId="656D7B07" w:rsidR="00E16689" w:rsidRDefault="00E16689" w:rsidP="00E16689">
      <w:pPr>
        <w:spacing w:line="480" w:lineRule="auto"/>
      </w:pPr>
      <w:r>
        <w:rPr>
          <w:noProof/>
        </w:rPr>
        <w:lastRenderedPageBreak/>
        <w:drawing>
          <wp:anchor distT="0" distB="0" distL="114300" distR="114300" simplePos="0" relativeHeight="251667456" behindDoc="1" locked="0" layoutInCell="1" allowOverlap="1" wp14:anchorId="23F71AFB" wp14:editId="22F8F928">
            <wp:simplePos x="0" y="0"/>
            <wp:positionH relativeFrom="column">
              <wp:posOffset>-6985</wp:posOffset>
            </wp:positionH>
            <wp:positionV relativeFrom="paragraph">
              <wp:posOffset>8255</wp:posOffset>
            </wp:positionV>
            <wp:extent cx="4334721" cy="2844892"/>
            <wp:effectExtent l="0" t="0" r="0" b="0"/>
            <wp:wrapTight wrapText="bothSides">
              <wp:wrapPolygon edited="0">
                <wp:start x="0" y="0"/>
                <wp:lineTo x="0" y="21504"/>
                <wp:lineTo x="21518" y="21504"/>
                <wp:lineTo x="21518" y="0"/>
                <wp:lineTo x="0" y="0"/>
              </wp:wrapPolygon>
            </wp:wrapTight>
            <wp:docPr id="1908511763" name="Picture 44" descr="A screenshot of a security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40359" name="Picture 44" descr="A screenshot of a security accoun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4334721" cy="2844892"/>
                    </a:xfrm>
                    <a:prstGeom prst="rect">
                      <a:avLst/>
                    </a:prstGeom>
                  </pic:spPr>
                </pic:pic>
              </a:graphicData>
            </a:graphic>
            <wp14:sizeRelH relativeFrom="page">
              <wp14:pctWidth>0</wp14:pctWidth>
            </wp14:sizeRelH>
            <wp14:sizeRelV relativeFrom="page">
              <wp14:pctHeight>0</wp14:pctHeight>
            </wp14:sizeRelV>
          </wp:anchor>
        </w:drawing>
      </w:r>
      <w:r>
        <w:t>Figure 1.</w:t>
      </w:r>
      <w:r w:rsidR="00B1607C">
        <w:t>5</w:t>
      </w:r>
    </w:p>
    <w:p w14:paraId="00756F4E" w14:textId="490B5C6E" w:rsidR="00136402" w:rsidRDefault="00136402" w:rsidP="00A66904">
      <w:pPr>
        <w:spacing w:line="480" w:lineRule="auto"/>
      </w:pPr>
      <w:r>
        <w:rPr>
          <w:noProof/>
        </w:rPr>
        <w:drawing>
          <wp:anchor distT="0" distB="0" distL="114300" distR="114300" simplePos="0" relativeHeight="251666432" behindDoc="1" locked="0" layoutInCell="1" allowOverlap="1" wp14:anchorId="5DC7C5B4" wp14:editId="5FAFA6EF">
            <wp:simplePos x="0" y="0"/>
            <wp:positionH relativeFrom="column">
              <wp:posOffset>-108585</wp:posOffset>
            </wp:positionH>
            <wp:positionV relativeFrom="paragraph">
              <wp:posOffset>3543089</wp:posOffset>
            </wp:positionV>
            <wp:extent cx="6180666" cy="4120444"/>
            <wp:effectExtent l="0" t="0" r="4445" b="0"/>
            <wp:wrapTight wrapText="bothSides">
              <wp:wrapPolygon edited="0">
                <wp:start x="0" y="0"/>
                <wp:lineTo x="0" y="21507"/>
                <wp:lineTo x="21571" y="21507"/>
                <wp:lineTo x="21571" y="0"/>
                <wp:lineTo x="0" y="0"/>
              </wp:wrapPolygon>
            </wp:wrapTight>
            <wp:docPr id="1680431064" name="Picture 5" descr="A diagram of a work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56400" name="Picture 5" descr="A diagram of a work space&#10;&#10;AI-generated content may be incorrect."/>
                    <pic:cNvPicPr/>
                  </pic:nvPicPr>
                  <pic:blipFill>
                    <a:blip r:embed="rId21"/>
                    <a:stretch>
                      <a:fillRect/>
                    </a:stretch>
                  </pic:blipFill>
                  <pic:spPr>
                    <a:xfrm>
                      <a:off x="0" y="0"/>
                      <a:ext cx="6180666" cy="4120444"/>
                    </a:xfrm>
                    <a:prstGeom prst="rect">
                      <a:avLst/>
                    </a:prstGeom>
                  </pic:spPr>
                </pic:pic>
              </a:graphicData>
            </a:graphic>
            <wp14:sizeRelH relativeFrom="page">
              <wp14:pctWidth>0</wp14:pctWidth>
            </wp14:sizeRelH>
            <wp14:sizeRelV relativeFrom="page">
              <wp14:pctHeight>0</wp14:pctHeight>
            </wp14:sizeRelV>
          </wp:anchor>
        </w:drawing>
      </w:r>
    </w:p>
    <w:p w14:paraId="62ABE832" w14:textId="77777777" w:rsidR="00E16689" w:rsidRPr="00E16689" w:rsidRDefault="00E16689" w:rsidP="00E16689"/>
    <w:p w14:paraId="764B63C9" w14:textId="77777777" w:rsidR="00E16689" w:rsidRPr="00E16689" w:rsidRDefault="00E16689" w:rsidP="00E16689"/>
    <w:p w14:paraId="4445B59D" w14:textId="77777777" w:rsidR="00E16689" w:rsidRPr="00E16689" w:rsidRDefault="00E16689" w:rsidP="00E16689"/>
    <w:p w14:paraId="7871D205" w14:textId="77777777" w:rsidR="00E16689" w:rsidRPr="00E16689" w:rsidRDefault="00E16689" w:rsidP="00E16689"/>
    <w:p w14:paraId="407E58CA" w14:textId="77777777" w:rsidR="00E16689" w:rsidRPr="00E16689" w:rsidRDefault="00E16689" w:rsidP="00E16689"/>
    <w:p w14:paraId="74C67D62" w14:textId="77777777" w:rsidR="00E16689" w:rsidRPr="00E16689" w:rsidRDefault="00E16689" w:rsidP="00E16689"/>
    <w:p w14:paraId="09DD3079" w14:textId="77777777" w:rsidR="00E16689" w:rsidRPr="00E16689" w:rsidRDefault="00E16689" w:rsidP="00E16689"/>
    <w:p w14:paraId="6517B8D6" w14:textId="77777777" w:rsidR="00E16689" w:rsidRPr="00E16689" w:rsidRDefault="00E16689" w:rsidP="00E16689"/>
    <w:p w14:paraId="54ECC1D4" w14:textId="77777777" w:rsidR="00E16689" w:rsidRPr="00E16689" w:rsidRDefault="00E16689" w:rsidP="00E16689"/>
    <w:p w14:paraId="113D51FA" w14:textId="77777777" w:rsidR="00E16689" w:rsidRPr="00E16689" w:rsidRDefault="00E16689" w:rsidP="00E16689"/>
    <w:p w14:paraId="2A319F49" w14:textId="77777777" w:rsidR="00E16689" w:rsidRPr="00E16689" w:rsidRDefault="00E16689" w:rsidP="00E16689"/>
    <w:p w14:paraId="5BE93890" w14:textId="77777777" w:rsidR="00E16689" w:rsidRPr="00E16689" w:rsidRDefault="00E16689" w:rsidP="00E16689"/>
    <w:p w14:paraId="34FB8538" w14:textId="77777777" w:rsidR="00E16689" w:rsidRDefault="00E16689" w:rsidP="00E16689"/>
    <w:p w14:paraId="1BE8AF90" w14:textId="77777777" w:rsidR="00E16689" w:rsidRPr="00E16689" w:rsidRDefault="00E16689" w:rsidP="00E16689"/>
    <w:p w14:paraId="536EADA3" w14:textId="77777777" w:rsidR="00E16689" w:rsidRDefault="00E16689" w:rsidP="00E16689"/>
    <w:p w14:paraId="4BFEBC88" w14:textId="06938DD8" w:rsidR="00E16689" w:rsidRDefault="00E16689" w:rsidP="00E16689">
      <w:pPr>
        <w:tabs>
          <w:tab w:val="left" w:pos="7067"/>
        </w:tabs>
      </w:pPr>
      <w:r>
        <w:tab/>
      </w:r>
    </w:p>
    <w:p w14:paraId="75B8A6B7" w14:textId="2E9688D1" w:rsidR="00E16689" w:rsidRPr="00E16689" w:rsidRDefault="00E16689" w:rsidP="00E16689">
      <w:pPr>
        <w:tabs>
          <w:tab w:val="left" w:pos="7067"/>
        </w:tabs>
      </w:pPr>
      <w:r>
        <w:t>Figure 2.1</w:t>
      </w:r>
    </w:p>
    <w:p w14:paraId="7350E1AA" w14:textId="58A547F0" w:rsidR="00136402" w:rsidRDefault="00136402" w:rsidP="00A66904">
      <w:pPr>
        <w:spacing w:line="480" w:lineRule="auto"/>
        <w:rPr>
          <w:color w:val="000000"/>
        </w:rPr>
      </w:pPr>
    </w:p>
    <w:p w14:paraId="7260696C" w14:textId="77777777" w:rsidR="00136402" w:rsidRDefault="00136402" w:rsidP="00A66904">
      <w:pPr>
        <w:spacing w:line="480" w:lineRule="auto"/>
      </w:pPr>
    </w:p>
    <w:p w14:paraId="17629FEA" w14:textId="77777777" w:rsidR="00E16689" w:rsidRDefault="00E16689" w:rsidP="00136402">
      <w:pPr>
        <w:pStyle w:val="Heading3"/>
        <w:rPr>
          <w:rStyle w:val="Strong"/>
          <w:b w:val="0"/>
          <w:bCs w:val="0"/>
          <w:color w:val="000000"/>
        </w:rPr>
      </w:pPr>
    </w:p>
    <w:p w14:paraId="723EAE08" w14:textId="77777777" w:rsidR="00E16689" w:rsidRDefault="00E16689" w:rsidP="00136402">
      <w:pPr>
        <w:pStyle w:val="Heading3"/>
        <w:rPr>
          <w:rStyle w:val="Strong"/>
          <w:b w:val="0"/>
          <w:bCs w:val="0"/>
          <w:color w:val="000000"/>
        </w:rPr>
      </w:pPr>
      <w:r>
        <w:rPr>
          <w:rStyle w:val="Strong"/>
          <w:b w:val="0"/>
          <w:bCs w:val="0"/>
          <w:color w:val="000000"/>
        </w:rPr>
        <w:t>Figure 2</w:t>
      </w:r>
    </w:p>
    <w:p w14:paraId="629C6C9A" w14:textId="5E20D7F5" w:rsidR="00E16689" w:rsidRDefault="00E16689" w:rsidP="00136402">
      <w:pPr>
        <w:pStyle w:val="Heading3"/>
        <w:rPr>
          <w:rStyle w:val="Strong"/>
          <w:b w:val="0"/>
          <w:bCs w:val="0"/>
          <w:color w:val="000000"/>
        </w:rPr>
      </w:pPr>
      <w:r>
        <w:rPr>
          <w:rStyle w:val="Strong"/>
          <w:b w:val="0"/>
          <w:bCs w:val="0"/>
          <w:color w:val="000000"/>
        </w:rPr>
        <w:lastRenderedPageBreak/>
        <w:t>Figure 2.2</w:t>
      </w:r>
      <w:r>
        <w:rPr>
          <w:color w:val="000000"/>
        </w:rPr>
        <w:fldChar w:fldCharType="begin"/>
      </w:r>
      <w:r>
        <w:rPr>
          <w:color w:val="000000"/>
        </w:rPr>
        <w:instrText xml:space="preserve"> INCLUDEPICTURE "https://lh7-rt.googleusercontent.com/slidesz/AGV_vUcQKq8k6bR40VMuZFZZooz5LblfPS06QIVr8lA0S04UBg7tIRip-d_x0EOmZ4d4bzG02D62iGlH4lYP8kIchalujyYms4g9HmBAHKzO3MAE_ubtQLxhYrAKxZEuIA-OtE14Gdlv6w=s2048?key=9p2EmLywgH7KWLRJ_6pA50yY" \* MERGEFORMATINET </w:instrText>
      </w:r>
      <w:r>
        <w:rPr>
          <w:color w:val="000000"/>
        </w:rPr>
        <w:fldChar w:fldCharType="separate"/>
      </w:r>
      <w:r>
        <w:rPr>
          <w:noProof/>
          <w:color w:val="000000"/>
        </w:rPr>
        <w:drawing>
          <wp:inline distT="0" distB="0" distL="0" distR="0" wp14:anchorId="52C60CCD" wp14:editId="12E5F38F">
            <wp:extent cx="4910405" cy="3285749"/>
            <wp:effectExtent l="0" t="0" r="5080" b="3810"/>
            <wp:docPr id="2100786203" name="Picture 3" descr="A diagram of a cloud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80915" name="Picture 3" descr="A diagram of a cloud service&#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3713" cy="3301345"/>
                    </a:xfrm>
                    <a:prstGeom prst="rect">
                      <a:avLst/>
                    </a:prstGeom>
                    <a:noFill/>
                    <a:ln>
                      <a:noFill/>
                    </a:ln>
                  </pic:spPr>
                </pic:pic>
              </a:graphicData>
            </a:graphic>
          </wp:inline>
        </w:drawing>
      </w:r>
      <w:r>
        <w:rPr>
          <w:color w:val="000000"/>
        </w:rPr>
        <w:fldChar w:fldCharType="end"/>
      </w:r>
    </w:p>
    <w:p w14:paraId="49DBAB37" w14:textId="77777777" w:rsidR="00E16689" w:rsidRDefault="00E16689" w:rsidP="00136402">
      <w:pPr>
        <w:pStyle w:val="Heading3"/>
        <w:rPr>
          <w:rStyle w:val="Strong"/>
          <w:b w:val="0"/>
          <w:bCs w:val="0"/>
          <w:color w:val="000000"/>
        </w:rPr>
      </w:pPr>
    </w:p>
    <w:p w14:paraId="6A6DC878" w14:textId="21DCEB6F" w:rsidR="00E16689" w:rsidRPr="00E16689" w:rsidRDefault="00E16689" w:rsidP="00E16689">
      <w:r>
        <w:t>Figure 2.3</w:t>
      </w:r>
    </w:p>
    <w:p w14:paraId="549E74F3" w14:textId="5AF80E6E" w:rsidR="00E16689" w:rsidRDefault="00E16689" w:rsidP="00136402">
      <w:pPr>
        <w:pStyle w:val="Heading3"/>
        <w:rPr>
          <w:rStyle w:val="Strong"/>
          <w:b w:val="0"/>
          <w:bCs w:val="0"/>
          <w:color w:val="000000"/>
        </w:rPr>
      </w:pPr>
      <w:r>
        <w:rPr>
          <w:color w:val="000000"/>
        </w:rPr>
        <w:fldChar w:fldCharType="begin"/>
      </w:r>
      <w:r>
        <w:rPr>
          <w:color w:val="000000"/>
        </w:rPr>
        <w:instrText xml:space="preserve"> INCLUDEPICTURE "https://lh7-rt.googleusercontent.com/slidesz/AGV_vUdzgVfuopE3_UVsZjxoyk8NwZGCKgMehk3psH0GjWENRmilh5TVHpZk8jg9xL8saotM3UKkLez6os09hOmJJL7AVWU9lXst5BEWaQgNW04Egq99Lg7JajuBvOu71VTpBewYbl16ZA=s2048?key=9p2EmLywgH7KWLRJ_6pA50yY" \* MERGEFORMATINET </w:instrText>
      </w:r>
      <w:r>
        <w:rPr>
          <w:color w:val="000000"/>
        </w:rPr>
        <w:fldChar w:fldCharType="separate"/>
      </w:r>
      <w:r>
        <w:rPr>
          <w:noProof/>
          <w:color w:val="000000"/>
        </w:rPr>
        <w:drawing>
          <wp:inline distT="0" distB="0" distL="0" distR="0" wp14:anchorId="794E7DA1" wp14:editId="7805A347">
            <wp:extent cx="4792133" cy="3141419"/>
            <wp:effectExtent l="0" t="0" r="0" b="0"/>
            <wp:docPr id="89493123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20138" name="Picture 4"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1308" cy="3160544"/>
                    </a:xfrm>
                    <a:prstGeom prst="rect">
                      <a:avLst/>
                    </a:prstGeom>
                    <a:noFill/>
                    <a:ln>
                      <a:noFill/>
                    </a:ln>
                  </pic:spPr>
                </pic:pic>
              </a:graphicData>
            </a:graphic>
          </wp:inline>
        </w:drawing>
      </w:r>
      <w:r>
        <w:rPr>
          <w:color w:val="000000"/>
        </w:rPr>
        <w:fldChar w:fldCharType="end"/>
      </w:r>
    </w:p>
    <w:p w14:paraId="453E6B82" w14:textId="10104371" w:rsidR="00E16689" w:rsidRDefault="00E16689" w:rsidP="00136402">
      <w:pPr>
        <w:pStyle w:val="Heading3"/>
        <w:rPr>
          <w:rStyle w:val="Strong"/>
          <w:b w:val="0"/>
          <w:bCs w:val="0"/>
          <w:color w:val="000000"/>
        </w:rPr>
      </w:pPr>
    </w:p>
    <w:p w14:paraId="0B3958AB" w14:textId="77777777" w:rsidR="00E16689" w:rsidRDefault="00E16689" w:rsidP="00136402">
      <w:pPr>
        <w:pStyle w:val="Heading3"/>
        <w:rPr>
          <w:rStyle w:val="Strong"/>
          <w:b w:val="0"/>
          <w:bCs w:val="0"/>
          <w:color w:val="000000"/>
        </w:rPr>
      </w:pPr>
    </w:p>
    <w:p w14:paraId="7873C653" w14:textId="77777777" w:rsidR="00E16689" w:rsidRDefault="00E16689" w:rsidP="00136402">
      <w:pPr>
        <w:pStyle w:val="Heading3"/>
        <w:rPr>
          <w:rStyle w:val="Strong"/>
          <w:b w:val="0"/>
          <w:bCs w:val="0"/>
          <w:color w:val="000000"/>
        </w:rPr>
      </w:pPr>
    </w:p>
    <w:p w14:paraId="00B6331B" w14:textId="3BE99BC4" w:rsidR="00E16689" w:rsidRDefault="00E16689" w:rsidP="00B1607C">
      <w:pPr>
        <w:pStyle w:val="Heading2"/>
        <w:rPr>
          <w:rStyle w:val="Strong"/>
          <w:b/>
          <w:bCs w:val="0"/>
        </w:rPr>
      </w:pPr>
      <w:r w:rsidRPr="00B1607C">
        <w:rPr>
          <w:rStyle w:val="Strong"/>
          <w:b/>
          <w:bCs w:val="0"/>
        </w:rPr>
        <w:t xml:space="preserve">Appendix D: </w:t>
      </w:r>
      <w:r w:rsidR="00716559">
        <w:rPr>
          <w:rStyle w:val="Strong"/>
          <w:b/>
          <w:bCs w:val="0"/>
        </w:rPr>
        <w:t xml:space="preserve">references </w:t>
      </w:r>
    </w:p>
    <w:p w14:paraId="64BD7F47" w14:textId="77777777" w:rsidR="00716559" w:rsidRPr="00716559" w:rsidRDefault="00716559" w:rsidP="00716559"/>
    <w:p w14:paraId="66859D32" w14:textId="77777777" w:rsidR="00E16689" w:rsidRPr="00E16689" w:rsidRDefault="00E16689" w:rsidP="00E16689">
      <w:pPr>
        <w:numPr>
          <w:ilvl w:val="0"/>
          <w:numId w:val="91"/>
        </w:numPr>
        <w:spacing w:before="100" w:beforeAutospacing="1" w:after="100" w:afterAutospacing="1"/>
        <w:rPr>
          <w:color w:val="000000"/>
        </w:rPr>
      </w:pPr>
      <w:r w:rsidRPr="00E16689">
        <w:rPr>
          <w:color w:val="000000"/>
        </w:rPr>
        <w:lastRenderedPageBreak/>
        <w:t>Google Cloud. (n.d.). </w:t>
      </w:r>
      <w:r w:rsidRPr="00E16689">
        <w:rPr>
          <w:i/>
          <w:iCs/>
          <w:color w:val="000000"/>
        </w:rPr>
        <w:t>Security and compliance</w:t>
      </w:r>
      <w:r w:rsidRPr="00E16689">
        <w:rPr>
          <w:color w:val="000000"/>
        </w:rPr>
        <w:t>. </w:t>
      </w:r>
      <w:hyperlink r:id="rId64" w:history="1">
        <w:r w:rsidRPr="00E16689">
          <w:rPr>
            <w:color w:val="0000FF"/>
            <w:u w:val="single"/>
          </w:rPr>
          <w:t>https://cloud.google.com/security/compliance</w:t>
        </w:r>
      </w:hyperlink>
    </w:p>
    <w:p w14:paraId="2EEC771C" w14:textId="77777777" w:rsidR="00E16689" w:rsidRPr="00E16689" w:rsidRDefault="00E16689" w:rsidP="00E16689">
      <w:pPr>
        <w:numPr>
          <w:ilvl w:val="0"/>
          <w:numId w:val="91"/>
        </w:numPr>
        <w:spacing w:before="100" w:beforeAutospacing="1" w:after="100" w:afterAutospacing="1"/>
        <w:rPr>
          <w:color w:val="000000"/>
        </w:rPr>
      </w:pPr>
      <w:hyperlink r:id="rId65" w:history="1">
        <w:r w:rsidRPr="00E16689">
          <w:rPr>
            <w:color w:val="0000FF"/>
            <w:u w:val="single"/>
          </w:rPr>
          <w:t>GDPR.eu</w:t>
        </w:r>
      </w:hyperlink>
      <w:r w:rsidRPr="00E16689">
        <w:rPr>
          <w:color w:val="000000"/>
        </w:rPr>
        <w:t>. (n.d.). </w:t>
      </w:r>
      <w:r w:rsidRPr="00E16689">
        <w:rPr>
          <w:i/>
          <w:iCs/>
          <w:color w:val="000000"/>
        </w:rPr>
        <w:t>General Data Protection Regulation</w:t>
      </w:r>
      <w:r w:rsidRPr="00E16689">
        <w:rPr>
          <w:color w:val="000000"/>
        </w:rPr>
        <w:t>. </w:t>
      </w:r>
      <w:hyperlink r:id="rId66" w:history="1">
        <w:r w:rsidRPr="00E16689">
          <w:rPr>
            <w:color w:val="0000FF"/>
            <w:u w:val="single"/>
          </w:rPr>
          <w:t>https://gdpr.eu/</w:t>
        </w:r>
      </w:hyperlink>
    </w:p>
    <w:p w14:paraId="40A22EE2" w14:textId="77777777" w:rsidR="00E16689" w:rsidRPr="00E16689" w:rsidRDefault="00E16689" w:rsidP="00E16689">
      <w:pPr>
        <w:numPr>
          <w:ilvl w:val="0"/>
          <w:numId w:val="91"/>
        </w:numPr>
        <w:spacing w:before="100" w:beforeAutospacing="1" w:after="100" w:afterAutospacing="1"/>
        <w:rPr>
          <w:color w:val="000000"/>
        </w:rPr>
      </w:pPr>
      <w:r w:rsidRPr="00E16689">
        <w:rPr>
          <w:color w:val="000000"/>
        </w:rPr>
        <w:t>NIST. (2020). </w:t>
      </w:r>
      <w:r w:rsidRPr="00E16689">
        <w:rPr>
          <w:i/>
          <w:iCs/>
          <w:color w:val="000000"/>
        </w:rPr>
        <w:t>Zero Trust Architecture (SP 800-207)</w:t>
      </w:r>
      <w:r w:rsidRPr="00E16689">
        <w:rPr>
          <w:color w:val="000000"/>
        </w:rPr>
        <w:t>. </w:t>
      </w:r>
      <w:hyperlink r:id="rId67" w:history="1">
        <w:r w:rsidRPr="00E16689">
          <w:rPr>
            <w:color w:val="0000FF"/>
            <w:u w:val="single"/>
          </w:rPr>
          <w:t>https://csrc.nist.gov/publications/detail/sp/800-207/final</w:t>
        </w:r>
      </w:hyperlink>
    </w:p>
    <w:p w14:paraId="5A870969" w14:textId="5DB24681" w:rsidR="006A69A3" w:rsidRPr="006A69A3" w:rsidRDefault="00E16689" w:rsidP="006A69A3">
      <w:pPr>
        <w:spacing w:before="100" w:beforeAutospacing="1" w:after="100" w:afterAutospacing="1"/>
      </w:pPr>
      <w:r w:rsidRPr="00E16689">
        <w:rPr>
          <w:color w:val="000000"/>
        </w:rPr>
        <w:t>ISO. (n.d.). </w:t>
      </w:r>
      <w:r w:rsidRPr="00E16689">
        <w:rPr>
          <w:i/>
          <w:iCs/>
          <w:color w:val="000000"/>
        </w:rPr>
        <w:t>ISO/IEC 27001 Overview</w:t>
      </w:r>
      <w:r w:rsidRPr="00E16689">
        <w:rPr>
          <w:color w:val="000000"/>
        </w:rPr>
        <w:t>. </w:t>
      </w:r>
      <w:hyperlink r:id="rId68" w:history="1">
        <w:r w:rsidRPr="00E16689">
          <w:rPr>
            <w:color w:val="0000FF"/>
            <w:u w:val="single"/>
          </w:rPr>
          <w:t>https://www.iso.org/isoiec-27001-information-security.html</w:t>
        </w:r>
      </w:hyperlink>
      <w:r w:rsidR="006A69A3" w:rsidRPr="006A69A3">
        <w:rPr>
          <w:rFonts w:hAnsi="Symbol"/>
        </w:rPr>
        <w:t xml:space="preserve"> </w:t>
      </w:r>
      <w:r w:rsidR="00B1607C" w:rsidRPr="006A69A3">
        <w:rPr>
          <w:rFonts w:hAnsi="Symbol"/>
        </w:rPr>
        <w:t></w:t>
      </w:r>
      <w:r w:rsidR="00B1607C" w:rsidRPr="006A69A3">
        <w:t xml:space="preserve"> Google</w:t>
      </w:r>
      <w:r w:rsidR="006A69A3" w:rsidRPr="006A69A3">
        <w:t xml:space="preserve"> Cloud. (n.d.). </w:t>
      </w:r>
      <w:r w:rsidR="006A69A3" w:rsidRPr="006A69A3">
        <w:rPr>
          <w:i/>
          <w:iCs/>
        </w:rPr>
        <w:t>Google Cloud Pricing Calculator</w:t>
      </w:r>
      <w:r w:rsidR="006A69A3" w:rsidRPr="006A69A3">
        <w:t>. Google Cloud. Retrieved May 5, 2025, from </w:t>
      </w:r>
      <w:hyperlink r:id="rId69" w:tgtFrame="_new" w:history="1">
        <w:r w:rsidR="006A69A3" w:rsidRPr="006A69A3">
          <w:rPr>
            <w:color w:val="0000FF"/>
            <w:u w:val="single"/>
          </w:rPr>
          <w:t>https://cloud.google.com/products/calculator</w:t>
        </w:r>
      </w:hyperlink>
    </w:p>
    <w:p w14:paraId="0980F836" w14:textId="5E16EFA3" w:rsidR="006A69A3" w:rsidRPr="006A69A3" w:rsidRDefault="00B1607C" w:rsidP="006A69A3">
      <w:pPr>
        <w:spacing w:before="100" w:beforeAutospacing="1" w:after="100" w:afterAutospacing="1"/>
      </w:pPr>
      <w:r w:rsidRPr="006A69A3">
        <w:rPr>
          <w:rFonts w:hAnsi="Symbol"/>
        </w:rPr>
        <w:t></w:t>
      </w:r>
      <w:r w:rsidRPr="006A69A3">
        <w:t xml:space="preserve"> Google</w:t>
      </w:r>
      <w:r w:rsidR="006A69A3" w:rsidRPr="006A69A3">
        <w:t xml:space="preserve"> Cloud. (n.d.). </w:t>
      </w:r>
      <w:r w:rsidR="006A69A3" w:rsidRPr="006A69A3">
        <w:rPr>
          <w:i/>
          <w:iCs/>
        </w:rPr>
        <w:t>Cloud Pricing</w:t>
      </w:r>
      <w:r w:rsidR="006A69A3" w:rsidRPr="006A69A3">
        <w:t>. Google Cloud. from </w:t>
      </w:r>
      <w:hyperlink r:id="rId70" w:tgtFrame="_new" w:history="1">
        <w:r w:rsidR="006A69A3" w:rsidRPr="006A69A3">
          <w:rPr>
            <w:color w:val="0000FF"/>
            <w:u w:val="single"/>
          </w:rPr>
          <w:t>https://cloud.google.com/pricing</w:t>
        </w:r>
      </w:hyperlink>
    </w:p>
    <w:p w14:paraId="33BED4C8" w14:textId="58472DEF" w:rsidR="006A69A3" w:rsidRPr="006A69A3" w:rsidRDefault="00B1607C" w:rsidP="006A69A3">
      <w:pPr>
        <w:spacing w:before="100" w:beforeAutospacing="1" w:after="100" w:afterAutospacing="1"/>
      </w:pPr>
      <w:r w:rsidRPr="006A69A3">
        <w:rPr>
          <w:rFonts w:hAnsi="Symbol"/>
        </w:rPr>
        <w:t></w:t>
      </w:r>
      <w:r w:rsidRPr="006A69A3">
        <w:t xml:space="preserve"> Google</w:t>
      </w:r>
      <w:r w:rsidR="006A69A3" w:rsidRPr="006A69A3">
        <w:t xml:space="preserve"> Cloud. (2023, October 16). </w:t>
      </w:r>
      <w:r w:rsidR="006A69A3" w:rsidRPr="006A69A3">
        <w:rPr>
          <w:i/>
          <w:iCs/>
        </w:rPr>
        <w:t>Introducing Google Cloud financial management best practices</w:t>
      </w:r>
      <w:r w:rsidR="006A69A3" w:rsidRPr="006A69A3">
        <w:t>. Google Cloud Blog. Retrieved May 5, 2025, from </w:t>
      </w:r>
      <w:hyperlink r:id="rId71" w:tgtFrame="_new" w:history="1">
        <w:r w:rsidR="006A69A3" w:rsidRPr="006A69A3">
          <w:rPr>
            <w:color w:val="0000FF"/>
            <w:u w:val="single"/>
          </w:rPr>
          <w:t>https://cloud.google.com/blog/topics/inside-google-cloud/introducing-google-cloud-financial-management-best-practices</w:t>
        </w:r>
      </w:hyperlink>
    </w:p>
    <w:p w14:paraId="3AF5DA18" w14:textId="178138A0" w:rsidR="006A69A3" w:rsidRPr="006A69A3" w:rsidRDefault="00B1607C" w:rsidP="006A69A3">
      <w:pPr>
        <w:spacing w:before="100" w:beforeAutospacing="1" w:after="100" w:afterAutospacing="1"/>
      </w:pPr>
      <w:r w:rsidRPr="006A69A3">
        <w:rPr>
          <w:rFonts w:hAnsi="Symbol"/>
        </w:rPr>
        <w:t></w:t>
      </w:r>
      <w:r w:rsidRPr="006A69A3">
        <w:t xml:space="preserve"> Google</w:t>
      </w:r>
      <w:r w:rsidR="006A69A3" w:rsidRPr="006A69A3">
        <w:t xml:space="preserve"> Cloud. (n.d.). </w:t>
      </w:r>
      <w:r w:rsidR="006A69A3" w:rsidRPr="006A69A3">
        <w:rPr>
          <w:i/>
          <w:iCs/>
        </w:rPr>
        <w:t>Google Cloud Cost Management</w:t>
      </w:r>
      <w:r w:rsidR="006A69A3" w:rsidRPr="006A69A3">
        <w:t>. Google Cloud. from </w:t>
      </w:r>
      <w:hyperlink r:id="rId72" w:tgtFrame="_new" w:history="1">
        <w:r w:rsidR="006A69A3" w:rsidRPr="006A69A3">
          <w:rPr>
            <w:color w:val="0000FF"/>
            <w:u w:val="single"/>
          </w:rPr>
          <w:t>https://cloud.google.com/products/cost-management</w:t>
        </w:r>
      </w:hyperlink>
    </w:p>
    <w:p w14:paraId="04BC919B" w14:textId="09EC2E14" w:rsidR="006A69A3" w:rsidRPr="006A69A3" w:rsidRDefault="00B1607C" w:rsidP="006A69A3">
      <w:pPr>
        <w:spacing w:before="100" w:beforeAutospacing="1" w:after="100" w:afterAutospacing="1"/>
      </w:pPr>
      <w:r w:rsidRPr="006A69A3">
        <w:rPr>
          <w:rFonts w:hAnsi="Symbol"/>
        </w:rPr>
        <w:t></w:t>
      </w:r>
      <w:r w:rsidRPr="006A69A3">
        <w:t xml:space="preserve"> Hughes</w:t>
      </w:r>
      <w:r w:rsidR="006A69A3" w:rsidRPr="006A69A3">
        <w:t>, P. (2020, January 7). </w:t>
      </w:r>
      <w:r w:rsidR="006A69A3" w:rsidRPr="006A69A3">
        <w:rPr>
          <w:i/>
          <w:iCs/>
        </w:rPr>
        <w:t>10 tips for budgeting your AI projects</w:t>
      </w:r>
      <w:r w:rsidR="006A69A3" w:rsidRPr="006A69A3">
        <w:t>. Forbes. from </w:t>
      </w:r>
      <w:hyperlink r:id="rId73" w:tgtFrame="_new" w:history="1">
        <w:r w:rsidR="006A69A3" w:rsidRPr="006A69A3">
          <w:rPr>
            <w:color w:val="0000FF"/>
            <w:u w:val="single"/>
          </w:rPr>
          <w:t>https://www.forbes.com/sites/forbestechcouncil/2020/01/07/10-tips-for-budgeting-your-ai-projects/</w:t>
        </w:r>
      </w:hyperlink>
    </w:p>
    <w:p w14:paraId="512A9457" w14:textId="1EBDD969" w:rsidR="006A69A3" w:rsidRPr="006A69A3" w:rsidRDefault="00B1607C" w:rsidP="006A69A3">
      <w:pPr>
        <w:spacing w:before="100" w:beforeAutospacing="1" w:after="100" w:afterAutospacing="1"/>
      </w:pPr>
      <w:r w:rsidRPr="006A69A3">
        <w:rPr>
          <w:rFonts w:hAnsi="Symbol"/>
        </w:rPr>
        <w:t></w:t>
      </w:r>
      <w:r w:rsidRPr="006A69A3">
        <w:t xml:space="preserve"> Markoff</w:t>
      </w:r>
      <w:r w:rsidR="006A69A3" w:rsidRPr="006A69A3">
        <w:t>, J. (2020, January 7). </w:t>
      </w:r>
      <w:r w:rsidR="006A69A3" w:rsidRPr="006A69A3">
        <w:rPr>
          <w:i/>
          <w:iCs/>
        </w:rPr>
        <w:t>How to manage cloud costs and optimization</w:t>
      </w:r>
      <w:r w:rsidR="006A69A3" w:rsidRPr="006A69A3">
        <w:t>. CIO. from </w:t>
      </w:r>
      <w:hyperlink r:id="rId74" w:tgtFrame="_new" w:history="1">
        <w:r w:rsidR="006A69A3" w:rsidRPr="006A69A3">
          <w:rPr>
            <w:color w:val="0000FF"/>
            <w:u w:val="single"/>
          </w:rPr>
          <w:t>https://www.cio.com/article/358058/it-budget-how-to-manage-cloud-costs-optimization.html</w:t>
        </w:r>
      </w:hyperlink>
    </w:p>
    <w:p w14:paraId="223C7602" w14:textId="62083276" w:rsidR="006A69A3" w:rsidRPr="006A69A3" w:rsidRDefault="00B1607C" w:rsidP="006A69A3">
      <w:pPr>
        <w:spacing w:before="100" w:beforeAutospacing="1" w:after="100" w:afterAutospacing="1"/>
      </w:pPr>
      <w:r w:rsidRPr="006A69A3">
        <w:rPr>
          <w:rFonts w:hAnsi="Symbol"/>
        </w:rPr>
        <w:t></w:t>
      </w:r>
      <w:r w:rsidRPr="006A69A3">
        <w:t xml:space="preserve"> Google</w:t>
      </w:r>
      <w:r w:rsidR="006A69A3" w:rsidRPr="006A69A3">
        <w:t xml:space="preserve"> Cloud. (n.d.). </w:t>
      </w:r>
      <w:r w:rsidR="006A69A3" w:rsidRPr="006A69A3">
        <w:rPr>
          <w:i/>
          <w:iCs/>
        </w:rPr>
        <w:t>Google Compute Engine documentation</w:t>
      </w:r>
      <w:r w:rsidR="006A69A3" w:rsidRPr="006A69A3">
        <w:t>. https://cloud.google.com/compute/docs</w:t>
      </w:r>
    </w:p>
    <w:p w14:paraId="04880000" w14:textId="0D3011C7" w:rsidR="006A69A3" w:rsidRPr="006A69A3" w:rsidRDefault="00B1607C" w:rsidP="006A69A3">
      <w:pPr>
        <w:spacing w:before="100" w:beforeAutospacing="1" w:after="100" w:afterAutospacing="1"/>
      </w:pPr>
      <w:r w:rsidRPr="006A69A3">
        <w:rPr>
          <w:rFonts w:hAnsi="Symbol"/>
        </w:rPr>
        <w:t></w:t>
      </w:r>
      <w:r w:rsidRPr="006A69A3">
        <w:t xml:space="preserve"> Google</w:t>
      </w:r>
      <w:r w:rsidR="006A69A3" w:rsidRPr="006A69A3">
        <w:t xml:space="preserve"> Cloud. (n.d.). </w:t>
      </w:r>
      <w:r w:rsidR="006A69A3" w:rsidRPr="006A69A3">
        <w:rPr>
          <w:i/>
          <w:iCs/>
        </w:rPr>
        <w:t>Google Compute Engine Quickstart guide</w:t>
      </w:r>
      <w:r w:rsidR="006A69A3" w:rsidRPr="006A69A3">
        <w:t>. https://cloud.google.com/compute/docs/quickstart</w:t>
      </w:r>
    </w:p>
    <w:p w14:paraId="7074A83C" w14:textId="546B07DB" w:rsidR="006A69A3" w:rsidRPr="006A69A3" w:rsidRDefault="00B1607C" w:rsidP="006A69A3">
      <w:pPr>
        <w:spacing w:before="100" w:beforeAutospacing="1" w:after="100" w:afterAutospacing="1"/>
      </w:pPr>
      <w:r w:rsidRPr="006A69A3">
        <w:rPr>
          <w:rFonts w:hAnsi="Symbol"/>
        </w:rPr>
        <w:t></w:t>
      </w:r>
      <w:r w:rsidRPr="006A69A3">
        <w:t xml:space="preserve"> Google</w:t>
      </w:r>
      <w:r w:rsidR="006A69A3" w:rsidRPr="006A69A3">
        <w:t xml:space="preserve"> Cloud. (n.d.). </w:t>
      </w:r>
      <w:r w:rsidR="006A69A3" w:rsidRPr="006A69A3">
        <w:rPr>
          <w:i/>
          <w:iCs/>
        </w:rPr>
        <w:t>Google Cloud Storage documentation</w:t>
      </w:r>
      <w:r w:rsidR="006A69A3" w:rsidRPr="006A69A3">
        <w:t>. https://cloud.google.com/storage/docs</w:t>
      </w:r>
    </w:p>
    <w:p w14:paraId="4666F464" w14:textId="6ACE4668" w:rsidR="006A69A3" w:rsidRPr="006A69A3" w:rsidRDefault="00B1607C" w:rsidP="006A69A3">
      <w:pPr>
        <w:spacing w:before="100" w:beforeAutospacing="1" w:after="100" w:afterAutospacing="1"/>
      </w:pPr>
      <w:r w:rsidRPr="006A69A3">
        <w:rPr>
          <w:rFonts w:hAnsi="Symbol"/>
        </w:rPr>
        <w:t></w:t>
      </w:r>
      <w:r w:rsidRPr="006A69A3">
        <w:t xml:space="preserve"> Google</w:t>
      </w:r>
      <w:r w:rsidR="006A69A3" w:rsidRPr="006A69A3">
        <w:t xml:space="preserve"> Cloud. (n.d.). </w:t>
      </w:r>
      <w:r w:rsidR="006A69A3" w:rsidRPr="006A69A3">
        <w:rPr>
          <w:i/>
          <w:iCs/>
        </w:rPr>
        <w:t>Best practices for Google Cloud Storage (GCS)</w:t>
      </w:r>
      <w:r w:rsidR="006A69A3" w:rsidRPr="006A69A3">
        <w:t>. https://cloud.google.com/storage/docs/best-practices</w:t>
      </w:r>
    </w:p>
    <w:p w14:paraId="76BA7E0F" w14:textId="2B34CFDF" w:rsidR="006A69A3" w:rsidRPr="006A69A3" w:rsidRDefault="00B1607C" w:rsidP="006A69A3">
      <w:pPr>
        <w:spacing w:before="100" w:beforeAutospacing="1" w:after="100" w:afterAutospacing="1"/>
      </w:pPr>
      <w:r w:rsidRPr="006A69A3">
        <w:rPr>
          <w:rFonts w:hAnsi="Symbol"/>
        </w:rPr>
        <w:t></w:t>
      </w:r>
      <w:r w:rsidRPr="006A69A3">
        <w:t xml:space="preserve"> Google</w:t>
      </w:r>
      <w:r w:rsidR="006A69A3" w:rsidRPr="006A69A3">
        <w:t xml:space="preserve"> Cloud. (n.d.). </w:t>
      </w:r>
      <w:r w:rsidR="006A69A3" w:rsidRPr="006A69A3">
        <w:rPr>
          <w:i/>
          <w:iCs/>
        </w:rPr>
        <w:t>Key Management Service (KMS) documentation</w:t>
      </w:r>
      <w:r w:rsidR="006A69A3" w:rsidRPr="006A69A3">
        <w:t>. https://cloud.google.com/kms/docs</w:t>
      </w:r>
    </w:p>
    <w:p w14:paraId="6B830E91" w14:textId="62EDB2AF" w:rsidR="006A69A3" w:rsidRPr="006A69A3" w:rsidRDefault="00B1607C" w:rsidP="006A69A3">
      <w:pPr>
        <w:spacing w:before="100" w:beforeAutospacing="1" w:after="100" w:afterAutospacing="1"/>
      </w:pPr>
      <w:r w:rsidRPr="006A69A3">
        <w:rPr>
          <w:rFonts w:hAnsi="Symbol"/>
        </w:rPr>
        <w:t></w:t>
      </w:r>
      <w:r w:rsidRPr="006A69A3">
        <w:t xml:space="preserve"> Google</w:t>
      </w:r>
      <w:r w:rsidR="006A69A3" w:rsidRPr="006A69A3">
        <w:t xml:space="preserve"> Cloud. (n.d.). </w:t>
      </w:r>
      <w:r w:rsidR="006A69A3" w:rsidRPr="006A69A3">
        <w:rPr>
          <w:i/>
          <w:iCs/>
        </w:rPr>
        <w:t>Key Management Service (KMS) best practices</w:t>
      </w:r>
      <w:r w:rsidR="006A69A3" w:rsidRPr="006A69A3">
        <w:t>. https://cloud.google.com/kms/docs/best-practices</w:t>
      </w:r>
    </w:p>
    <w:p w14:paraId="28ED7968" w14:textId="0B012135" w:rsidR="00E16689" w:rsidRPr="00E16689" w:rsidRDefault="006A69A3" w:rsidP="006A69A3">
      <w:pPr>
        <w:spacing w:before="100" w:beforeAutospacing="1" w:after="100" w:afterAutospacing="1"/>
        <w:rPr>
          <w:color w:val="000000"/>
        </w:rPr>
      </w:pPr>
      <w:r w:rsidRPr="006A69A3">
        <w:rPr>
          <w:rFonts w:ascii="-webkit-standard" w:hAnsi="-webkit-standard"/>
          <w:color w:val="000000"/>
          <w:sz w:val="27"/>
          <w:szCs w:val="27"/>
        </w:rPr>
        <w:t>ITS Asap. (n.d.). </w:t>
      </w:r>
      <w:r w:rsidRPr="006A69A3">
        <w:rPr>
          <w:i/>
          <w:iCs/>
          <w:color w:val="000000"/>
        </w:rPr>
        <w:t>Server cost</w:t>
      </w:r>
      <w:r w:rsidRPr="006A69A3">
        <w:rPr>
          <w:rFonts w:ascii="-webkit-standard" w:hAnsi="-webkit-standard"/>
          <w:color w:val="000000"/>
          <w:sz w:val="27"/>
          <w:szCs w:val="27"/>
        </w:rPr>
        <w:t>. </w:t>
      </w:r>
      <w:hyperlink r:id="rId75" w:tgtFrame="_new" w:history="1">
        <w:r w:rsidRPr="006A69A3">
          <w:rPr>
            <w:color w:val="0000FF"/>
            <w:u w:val="single"/>
          </w:rPr>
          <w:t>https://www.itsasap.com/blog/server-cost?utm_source=chatgpt.com</w:t>
        </w:r>
      </w:hyperlink>
    </w:p>
    <w:p w14:paraId="0A39A758" w14:textId="77777777" w:rsidR="00E16689" w:rsidRDefault="00E16689" w:rsidP="00136402">
      <w:pPr>
        <w:pStyle w:val="Heading3"/>
        <w:rPr>
          <w:rStyle w:val="Strong"/>
          <w:b w:val="0"/>
          <w:bCs w:val="0"/>
          <w:color w:val="000000"/>
        </w:rPr>
      </w:pPr>
    </w:p>
    <w:p w14:paraId="7EBD5AF1" w14:textId="77777777" w:rsidR="00E16689" w:rsidRDefault="00E16689" w:rsidP="00136402">
      <w:pPr>
        <w:pStyle w:val="Heading3"/>
        <w:rPr>
          <w:rStyle w:val="Strong"/>
          <w:b w:val="0"/>
          <w:bCs w:val="0"/>
          <w:color w:val="000000"/>
        </w:rPr>
      </w:pPr>
    </w:p>
    <w:p w14:paraId="681A64BD" w14:textId="60D5A239" w:rsidR="00136402" w:rsidRDefault="00136402" w:rsidP="00B1607C">
      <w:pPr>
        <w:pStyle w:val="Heading2"/>
        <w:rPr>
          <w:sz w:val="27"/>
          <w:szCs w:val="27"/>
        </w:rPr>
      </w:pPr>
      <w:r>
        <w:rPr>
          <w:rStyle w:val="Strong"/>
          <w:bCs w:val="0"/>
        </w:rPr>
        <w:t>Appendix E: Glossary of Terms</w:t>
      </w:r>
    </w:p>
    <w:p w14:paraId="57979B3F" w14:textId="77777777" w:rsidR="00136402" w:rsidRDefault="00136402" w:rsidP="00136402">
      <w:pPr>
        <w:numPr>
          <w:ilvl w:val="0"/>
          <w:numId w:val="90"/>
        </w:numPr>
        <w:spacing w:before="100" w:beforeAutospacing="1" w:after="100" w:afterAutospacing="1"/>
        <w:rPr>
          <w:color w:val="000000"/>
        </w:rPr>
      </w:pPr>
      <w:r>
        <w:rPr>
          <w:rStyle w:val="Strong"/>
          <w:rFonts w:eastAsiaTheme="majorEastAsia"/>
          <w:color w:val="000000"/>
        </w:rPr>
        <w:lastRenderedPageBreak/>
        <w:t>API (Application Programming Interface)</w:t>
      </w:r>
      <w:r>
        <w:rPr>
          <w:color w:val="000000"/>
        </w:rPr>
        <w:br/>
        <w:t>A set of protocols and tools that allow different software applications to communicate with each other.</w:t>
      </w:r>
    </w:p>
    <w:p w14:paraId="6E2BB200" w14:textId="77777777" w:rsidR="00136402" w:rsidRDefault="00136402" w:rsidP="00136402">
      <w:pPr>
        <w:numPr>
          <w:ilvl w:val="0"/>
          <w:numId w:val="90"/>
        </w:numPr>
        <w:spacing w:before="100" w:beforeAutospacing="1" w:after="100" w:afterAutospacing="1"/>
        <w:rPr>
          <w:color w:val="000000"/>
        </w:rPr>
      </w:pPr>
      <w:r>
        <w:rPr>
          <w:rStyle w:val="Strong"/>
          <w:rFonts w:eastAsiaTheme="majorEastAsia"/>
          <w:color w:val="000000"/>
        </w:rPr>
        <w:t>API Gateway</w:t>
      </w:r>
      <w:r>
        <w:rPr>
          <w:color w:val="000000"/>
        </w:rPr>
        <w:br/>
        <w:t>A server that acts as an entry point for all API requests, managing and routing traffic between clients and backend services.</w:t>
      </w:r>
    </w:p>
    <w:p w14:paraId="1D589C58" w14:textId="77777777" w:rsidR="00136402" w:rsidRDefault="00136402" w:rsidP="00136402">
      <w:pPr>
        <w:numPr>
          <w:ilvl w:val="0"/>
          <w:numId w:val="90"/>
        </w:numPr>
        <w:spacing w:before="100" w:beforeAutospacing="1" w:after="100" w:afterAutospacing="1"/>
        <w:rPr>
          <w:color w:val="000000"/>
        </w:rPr>
      </w:pPr>
      <w:r>
        <w:rPr>
          <w:rStyle w:val="Strong"/>
          <w:rFonts w:eastAsiaTheme="majorEastAsia"/>
          <w:color w:val="000000"/>
        </w:rPr>
        <w:t>AI (Artificial Intelligence)</w:t>
      </w:r>
      <w:r>
        <w:rPr>
          <w:color w:val="000000"/>
        </w:rPr>
        <w:br/>
        <w:t>The simulation of human intelligence processes by machines, especially computer systems, to automate tasks and analyze data.</w:t>
      </w:r>
    </w:p>
    <w:p w14:paraId="6B72967C" w14:textId="77777777" w:rsidR="00136402" w:rsidRDefault="00136402" w:rsidP="00136402">
      <w:pPr>
        <w:numPr>
          <w:ilvl w:val="0"/>
          <w:numId w:val="90"/>
        </w:numPr>
        <w:spacing w:before="100" w:beforeAutospacing="1" w:after="100" w:afterAutospacing="1"/>
        <w:rPr>
          <w:color w:val="000000"/>
        </w:rPr>
      </w:pPr>
      <w:r>
        <w:rPr>
          <w:rStyle w:val="Strong"/>
          <w:rFonts w:eastAsiaTheme="majorEastAsia"/>
          <w:color w:val="000000"/>
        </w:rPr>
        <w:t>Gemini AI</w:t>
      </w:r>
      <w:r>
        <w:rPr>
          <w:color w:val="000000"/>
        </w:rPr>
        <w:br/>
        <w:t>An AI-powered assistant used for automating IT support tasks, optimizing workflows, and enhancing decision-making within the project.</w:t>
      </w:r>
    </w:p>
    <w:p w14:paraId="26040DEE" w14:textId="77777777" w:rsidR="00136402" w:rsidRDefault="00136402" w:rsidP="00136402">
      <w:pPr>
        <w:numPr>
          <w:ilvl w:val="0"/>
          <w:numId w:val="90"/>
        </w:numPr>
        <w:spacing w:before="100" w:beforeAutospacing="1" w:after="100" w:afterAutospacing="1"/>
        <w:rPr>
          <w:color w:val="000000"/>
        </w:rPr>
      </w:pPr>
      <w:r>
        <w:rPr>
          <w:rStyle w:val="Strong"/>
          <w:rFonts w:eastAsiaTheme="majorEastAsia"/>
          <w:color w:val="000000"/>
        </w:rPr>
        <w:t>Automation</w:t>
      </w:r>
      <w:r>
        <w:rPr>
          <w:color w:val="000000"/>
        </w:rPr>
        <w:br/>
        <w:t>The use of technology to perform tasks without human intervention, such as automating IT support requests and incident management.</w:t>
      </w:r>
    </w:p>
    <w:p w14:paraId="0497391C" w14:textId="77777777" w:rsidR="00136402" w:rsidRDefault="00136402" w:rsidP="00136402">
      <w:pPr>
        <w:numPr>
          <w:ilvl w:val="0"/>
          <w:numId w:val="90"/>
        </w:numPr>
        <w:spacing w:before="100" w:beforeAutospacing="1" w:after="100" w:afterAutospacing="1"/>
        <w:rPr>
          <w:color w:val="000000"/>
        </w:rPr>
      </w:pPr>
      <w:r>
        <w:rPr>
          <w:rStyle w:val="Strong"/>
          <w:rFonts w:eastAsiaTheme="majorEastAsia"/>
          <w:color w:val="000000"/>
        </w:rPr>
        <w:t>AI Analytics</w:t>
      </w:r>
      <w:r>
        <w:rPr>
          <w:color w:val="000000"/>
        </w:rPr>
        <w:br/>
        <w:t>The use of AI techniques to analyze data, providing insights and recommendations to optimize IT operations, detect issues, and improve performance.</w:t>
      </w:r>
    </w:p>
    <w:p w14:paraId="38768BE3" w14:textId="77777777" w:rsidR="00136402" w:rsidRDefault="00136402" w:rsidP="00136402">
      <w:pPr>
        <w:numPr>
          <w:ilvl w:val="0"/>
          <w:numId w:val="90"/>
        </w:numPr>
        <w:spacing w:before="100" w:beforeAutospacing="1" w:after="100" w:afterAutospacing="1"/>
        <w:rPr>
          <w:color w:val="000000"/>
        </w:rPr>
      </w:pPr>
      <w:r>
        <w:rPr>
          <w:rStyle w:val="Strong"/>
          <w:rFonts w:eastAsiaTheme="majorEastAsia"/>
          <w:color w:val="000000"/>
        </w:rPr>
        <w:t>MEA Security (Multi-factor Authentication, Encryption, and Access Control)</w:t>
      </w:r>
      <w:r>
        <w:rPr>
          <w:color w:val="000000"/>
        </w:rPr>
        <w:br/>
        <w:t>A security framework that ensures data protection through multi-layered authentication, encryption, and controlled access to sensitive information.</w:t>
      </w:r>
    </w:p>
    <w:p w14:paraId="36E15D74" w14:textId="77777777" w:rsidR="00136402" w:rsidRDefault="00136402" w:rsidP="00136402">
      <w:pPr>
        <w:numPr>
          <w:ilvl w:val="0"/>
          <w:numId w:val="90"/>
        </w:numPr>
        <w:spacing w:before="100" w:beforeAutospacing="1" w:after="100" w:afterAutospacing="1"/>
        <w:rPr>
          <w:color w:val="000000"/>
        </w:rPr>
      </w:pPr>
      <w:r>
        <w:rPr>
          <w:rStyle w:val="Strong"/>
          <w:rFonts w:eastAsiaTheme="majorEastAsia"/>
          <w:color w:val="000000"/>
        </w:rPr>
        <w:t>AES-256 Encryption</w:t>
      </w:r>
      <w:r>
        <w:rPr>
          <w:color w:val="000000"/>
        </w:rPr>
        <w:br/>
        <w:t>A symmetric encryption algorithm that secures data by converting it into a format that is unreadable without the proper decryption key.</w:t>
      </w:r>
    </w:p>
    <w:p w14:paraId="7ECB0ABF" w14:textId="77777777" w:rsidR="00136402" w:rsidRDefault="00136402" w:rsidP="00136402">
      <w:pPr>
        <w:numPr>
          <w:ilvl w:val="0"/>
          <w:numId w:val="90"/>
        </w:numPr>
        <w:spacing w:before="100" w:beforeAutospacing="1" w:after="100" w:afterAutospacing="1"/>
        <w:rPr>
          <w:color w:val="000000"/>
        </w:rPr>
      </w:pPr>
      <w:r>
        <w:rPr>
          <w:rStyle w:val="Strong"/>
          <w:rFonts w:eastAsiaTheme="majorEastAsia"/>
          <w:color w:val="000000"/>
        </w:rPr>
        <w:t>SSO (Single Sign-On)</w:t>
      </w:r>
      <w:r>
        <w:rPr>
          <w:color w:val="000000"/>
        </w:rPr>
        <w:br/>
        <w:t>An authentication method that allows users to access multiple applications with a single set of credentials, simplifying login processes and improving security.</w:t>
      </w:r>
    </w:p>
    <w:p w14:paraId="4E6838E6" w14:textId="77777777" w:rsidR="00136402" w:rsidRDefault="00136402" w:rsidP="00136402">
      <w:pPr>
        <w:numPr>
          <w:ilvl w:val="0"/>
          <w:numId w:val="90"/>
        </w:numPr>
        <w:spacing w:before="100" w:beforeAutospacing="1" w:after="100" w:afterAutospacing="1"/>
        <w:rPr>
          <w:color w:val="000000"/>
        </w:rPr>
      </w:pPr>
      <w:r>
        <w:rPr>
          <w:rStyle w:val="Strong"/>
          <w:rFonts w:eastAsiaTheme="majorEastAsia"/>
          <w:color w:val="000000"/>
        </w:rPr>
        <w:t>SaaS (Software as a Service)</w:t>
      </w:r>
      <w:r>
        <w:rPr>
          <w:color w:val="000000"/>
        </w:rPr>
        <w:br/>
        <w:t>A cloud-based service where applications are hosted by a service provider and made available to users over the internet, such as Google Workspace.</w:t>
      </w:r>
    </w:p>
    <w:p w14:paraId="0F5B9E9B" w14:textId="77777777" w:rsidR="00136402" w:rsidRDefault="00136402" w:rsidP="00136402">
      <w:pPr>
        <w:numPr>
          <w:ilvl w:val="0"/>
          <w:numId w:val="90"/>
        </w:numPr>
        <w:spacing w:before="100" w:beforeAutospacing="1" w:after="100" w:afterAutospacing="1"/>
        <w:rPr>
          <w:color w:val="000000"/>
        </w:rPr>
      </w:pPr>
      <w:r>
        <w:rPr>
          <w:rStyle w:val="Strong"/>
          <w:rFonts w:eastAsiaTheme="majorEastAsia"/>
          <w:color w:val="000000"/>
        </w:rPr>
        <w:t>Cloud Storage</w:t>
      </w:r>
      <w:r>
        <w:rPr>
          <w:color w:val="000000"/>
        </w:rPr>
        <w:br/>
        <w:t>A service that allows data to be stored online, making it accessible from any device and ensuring that it is safe and scalable.</w:t>
      </w:r>
    </w:p>
    <w:p w14:paraId="48E06BFC" w14:textId="77777777" w:rsidR="00136402" w:rsidRDefault="00136402" w:rsidP="00136402">
      <w:pPr>
        <w:numPr>
          <w:ilvl w:val="0"/>
          <w:numId w:val="90"/>
        </w:numPr>
        <w:spacing w:before="100" w:beforeAutospacing="1" w:after="100" w:afterAutospacing="1"/>
        <w:rPr>
          <w:color w:val="000000"/>
        </w:rPr>
      </w:pPr>
      <w:r>
        <w:rPr>
          <w:rStyle w:val="Strong"/>
          <w:rFonts w:eastAsiaTheme="majorEastAsia"/>
          <w:color w:val="000000"/>
        </w:rPr>
        <w:t>Incident Management</w:t>
      </w:r>
      <w:r>
        <w:rPr>
          <w:color w:val="000000"/>
        </w:rPr>
        <w:br/>
        <w:t>The process of identifying, analyzing, and resolving IT incidents (e.g., system outages or support tickets) to minimize disruption to services.</w:t>
      </w:r>
    </w:p>
    <w:p w14:paraId="649B8DEB" w14:textId="77777777" w:rsidR="00136402" w:rsidRDefault="00136402" w:rsidP="00136402">
      <w:pPr>
        <w:numPr>
          <w:ilvl w:val="0"/>
          <w:numId w:val="90"/>
        </w:numPr>
        <w:spacing w:before="100" w:beforeAutospacing="1" w:after="100" w:afterAutospacing="1"/>
        <w:rPr>
          <w:color w:val="000000"/>
        </w:rPr>
      </w:pPr>
      <w:r>
        <w:rPr>
          <w:rStyle w:val="Strong"/>
          <w:rFonts w:eastAsiaTheme="majorEastAsia"/>
          <w:color w:val="000000"/>
        </w:rPr>
        <w:t>Compliance</w:t>
      </w:r>
      <w:r>
        <w:rPr>
          <w:color w:val="000000"/>
        </w:rPr>
        <w:br/>
        <w:t>Adhering to regulatory requirements and industry standards to protect sensitive data and ensure operational transparency and security.</w:t>
      </w:r>
    </w:p>
    <w:p w14:paraId="3EA05560" w14:textId="77777777" w:rsidR="00136402" w:rsidRDefault="00136402" w:rsidP="00136402">
      <w:pPr>
        <w:numPr>
          <w:ilvl w:val="0"/>
          <w:numId w:val="90"/>
        </w:numPr>
        <w:spacing w:before="100" w:beforeAutospacing="1" w:after="100" w:afterAutospacing="1"/>
        <w:rPr>
          <w:color w:val="000000"/>
        </w:rPr>
      </w:pPr>
      <w:r>
        <w:rPr>
          <w:rStyle w:val="Strong"/>
          <w:rFonts w:eastAsiaTheme="majorEastAsia"/>
          <w:color w:val="000000"/>
        </w:rPr>
        <w:t>Cybersecurity</w:t>
      </w:r>
      <w:r>
        <w:rPr>
          <w:color w:val="000000"/>
        </w:rPr>
        <w:br/>
        <w:t>The practice of protecting systems, networks, and data from digital attacks, including unauthorized access, cyber threats, and data breaches.</w:t>
      </w:r>
    </w:p>
    <w:p w14:paraId="27F81805" w14:textId="77777777" w:rsidR="00136402" w:rsidRDefault="00136402" w:rsidP="00136402">
      <w:pPr>
        <w:numPr>
          <w:ilvl w:val="0"/>
          <w:numId w:val="90"/>
        </w:numPr>
        <w:spacing w:before="100" w:beforeAutospacing="1" w:after="100" w:afterAutospacing="1"/>
        <w:rPr>
          <w:color w:val="000000"/>
        </w:rPr>
      </w:pPr>
      <w:r>
        <w:rPr>
          <w:rStyle w:val="Strong"/>
          <w:rFonts w:eastAsiaTheme="majorEastAsia"/>
          <w:color w:val="000000"/>
        </w:rPr>
        <w:t>Ticketing System</w:t>
      </w:r>
      <w:r>
        <w:rPr>
          <w:color w:val="000000"/>
        </w:rPr>
        <w:br/>
        <w:t>A system used to track, manage, and resolve IT issues and support requests, typically used by customer service and IT teams.</w:t>
      </w:r>
    </w:p>
    <w:p w14:paraId="73BE50FA" w14:textId="77777777" w:rsidR="00136402" w:rsidRDefault="00136402" w:rsidP="00136402">
      <w:pPr>
        <w:numPr>
          <w:ilvl w:val="0"/>
          <w:numId w:val="90"/>
        </w:numPr>
        <w:spacing w:before="100" w:beforeAutospacing="1" w:after="100" w:afterAutospacing="1"/>
        <w:rPr>
          <w:color w:val="000000"/>
        </w:rPr>
      </w:pPr>
      <w:r>
        <w:rPr>
          <w:rStyle w:val="Strong"/>
          <w:rFonts w:eastAsiaTheme="majorEastAsia"/>
          <w:color w:val="000000"/>
        </w:rPr>
        <w:lastRenderedPageBreak/>
        <w:t>Regulatory Compliance</w:t>
      </w:r>
      <w:r>
        <w:rPr>
          <w:color w:val="000000"/>
        </w:rPr>
        <w:br/>
        <w:t>Ensuring that the project and systems meet the legal, security, and industry standards that govern data protection and privacy.</w:t>
      </w:r>
    </w:p>
    <w:p w14:paraId="099C179A" w14:textId="77777777" w:rsidR="00136402" w:rsidRPr="00A66904" w:rsidRDefault="00136402" w:rsidP="00A66904">
      <w:pPr>
        <w:spacing w:line="480" w:lineRule="auto"/>
      </w:pPr>
    </w:p>
    <w:sectPr w:rsidR="00136402" w:rsidRPr="00A66904" w:rsidSect="00DE1D6B">
      <w:footerReference w:type="default" r:id="rId76"/>
      <w:pgSz w:w="12240" w:h="15840"/>
      <w:pgMar w:top="1080" w:right="864" w:bottom="1584" w:left="86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E893F8" w14:textId="77777777" w:rsidR="00284201" w:rsidRDefault="00284201">
      <w:r>
        <w:separator/>
      </w:r>
    </w:p>
  </w:endnote>
  <w:endnote w:type="continuationSeparator" w:id="0">
    <w:p w14:paraId="1D417A6D" w14:textId="77777777" w:rsidR="00284201" w:rsidRDefault="002842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03" w:usb1="288F0000" w:usb2="00000016" w:usb3="00000000" w:csb0="00040001" w:csb1="00000000"/>
  </w:font>
  <w:font w:name="-webkit-standard">
    <w:altName w:val="Cambria"/>
    <w:panose1 w:val="020B0604020202020204"/>
    <w:charset w:val="00"/>
    <w:family w:val="roman"/>
    <w:pitch w:val="default"/>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852419"/>
      <w:docPartObj>
        <w:docPartGallery w:val="Page Numbers (Bottom of Page)"/>
        <w:docPartUnique/>
      </w:docPartObj>
    </w:sdtPr>
    <w:sdtEndPr>
      <w:rPr>
        <w:noProof/>
      </w:rPr>
    </w:sdtEndPr>
    <w:sdtContent>
      <w:p w14:paraId="4124C56D" w14:textId="77777777" w:rsidR="00524388" w:rsidRDefault="000A66FD">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A5966A" w14:textId="77777777" w:rsidR="00284201" w:rsidRDefault="00284201">
      <w:r>
        <w:separator/>
      </w:r>
    </w:p>
  </w:footnote>
  <w:footnote w:type="continuationSeparator" w:id="0">
    <w:p w14:paraId="0E8EB357" w14:textId="77777777" w:rsidR="00284201" w:rsidRDefault="002842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6EE2A7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9A831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19E430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0C6C9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80F29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2A46C7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C25A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75E5B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2F819E8"/>
    <w:lvl w:ilvl="0">
      <w:start w:val="1"/>
      <w:numFmt w:val="decimal"/>
      <w:lvlText w:val="%1."/>
      <w:lvlJc w:val="left"/>
      <w:pPr>
        <w:ind w:left="1080" w:hanging="360"/>
      </w:pPr>
      <w:rPr>
        <w:rFonts w:hint="default"/>
      </w:rPr>
    </w:lvl>
  </w:abstractNum>
  <w:abstractNum w:abstractNumId="9" w15:restartNumberingAfterBreak="0">
    <w:nsid w:val="FFFFFF89"/>
    <w:multiLevelType w:val="singleLevel"/>
    <w:tmpl w:val="C97C33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672257"/>
    <w:multiLevelType w:val="hybridMultilevel"/>
    <w:tmpl w:val="368C13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13B5811"/>
    <w:multiLevelType w:val="multilevel"/>
    <w:tmpl w:val="A3A0E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4A1171"/>
    <w:multiLevelType w:val="hybridMultilevel"/>
    <w:tmpl w:val="E0A0D3C8"/>
    <w:lvl w:ilvl="0" w:tplc="C88A0D98">
      <w:numFmt w:val="bullet"/>
      <w:lvlText w:val=""/>
      <w:lvlJc w:val="left"/>
      <w:pPr>
        <w:ind w:left="1440" w:hanging="72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2C5784F"/>
    <w:multiLevelType w:val="multilevel"/>
    <w:tmpl w:val="615C8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35D4758"/>
    <w:multiLevelType w:val="multilevel"/>
    <w:tmpl w:val="58644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1A1DD8"/>
    <w:multiLevelType w:val="multilevel"/>
    <w:tmpl w:val="4F34F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CA33A9"/>
    <w:multiLevelType w:val="multilevel"/>
    <w:tmpl w:val="40D49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C5B3F6E"/>
    <w:multiLevelType w:val="multilevel"/>
    <w:tmpl w:val="1A9EA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E3526A8"/>
    <w:multiLevelType w:val="multilevel"/>
    <w:tmpl w:val="65C80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5807FC"/>
    <w:multiLevelType w:val="hybridMultilevel"/>
    <w:tmpl w:val="DA6ACBAE"/>
    <w:lvl w:ilvl="0" w:tplc="1CAC5FC6">
      <w:numFmt w:val="bullet"/>
      <w:lvlText w:val="•"/>
      <w:lvlJc w:val="left"/>
      <w:pPr>
        <w:ind w:left="1080" w:hanging="720"/>
      </w:pPr>
      <w:rPr>
        <w:rFonts w:ascii="Arial" w:eastAsiaTheme="maj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2481991"/>
    <w:multiLevelType w:val="multilevel"/>
    <w:tmpl w:val="0EF4E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9811F7"/>
    <w:multiLevelType w:val="hybridMultilevel"/>
    <w:tmpl w:val="96189ECC"/>
    <w:lvl w:ilvl="0" w:tplc="1CAC5FC6">
      <w:numFmt w:val="bullet"/>
      <w:lvlText w:val="•"/>
      <w:lvlJc w:val="left"/>
      <w:pPr>
        <w:ind w:left="1080" w:hanging="720"/>
      </w:pPr>
      <w:rPr>
        <w:rFonts w:ascii="Arial" w:eastAsiaTheme="majorEastAsia" w:hAnsi="Arial" w:cs="Arial" w:hint="default"/>
      </w:rPr>
    </w:lvl>
    <w:lvl w:ilvl="1" w:tplc="7FA8F26E">
      <w:numFmt w:val="bullet"/>
      <w:lvlText w:val=""/>
      <w:lvlJc w:val="left"/>
      <w:pPr>
        <w:ind w:left="1800" w:hanging="720"/>
      </w:pPr>
      <w:rPr>
        <w:rFonts w:ascii="Symbol" w:eastAsiaTheme="majorEastAsia" w:hAnsi="Symbol" w:cstheme="maj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2C36AD5"/>
    <w:multiLevelType w:val="multilevel"/>
    <w:tmpl w:val="6D3C0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085D1C"/>
    <w:multiLevelType w:val="multilevel"/>
    <w:tmpl w:val="697E7E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BE3D86"/>
    <w:multiLevelType w:val="multilevel"/>
    <w:tmpl w:val="B49E9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6AD32BA"/>
    <w:multiLevelType w:val="multilevel"/>
    <w:tmpl w:val="7F0EB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C37AE5"/>
    <w:multiLevelType w:val="multilevel"/>
    <w:tmpl w:val="F3BC3B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86917CA"/>
    <w:multiLevelType w:val="multilevel"/>
    <w:tmpl w:val="9F5E7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C535F78"/>
    <w:multiLevelType w:val="multilevel"/>
    <w:tmpl w:val="CF6E3182"/>
    <w:lvl w:ilvl="0">
      <w:start w:val="1"/>
      <w:numFmt w:val="decimal"/>
      <w:lvlText w:val="%1."/>
      <w:lvlJc w:val="left"/>
      <w:pPr>
        <w:tabs>
          <w:tab w:val="num" w:pos="720"/>
        </w:tabs>
        <w:ind w:left="720" w:hanging="360"/>
      </w:pPr>
      <w:rPr>
        <w:rFonts w:asciiTheme="minorHAnsi" w:eastAsiaTheme="minorEastAsia" w:hAnsiTheme="minorHAnsi" w:cstheme="minorBidi"/>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CD1411F"/>
    <w:multiLevelType w:val="multilevel"/>
    <w:tmpl w:val="F1FE2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6A7977"/>
    <w:multiLevelType w:val="multilevel"/>
    <w:tmpl w:val="2F36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92083C"/>
    <w:multiLevelType w:val="multilevel"/>
    <w:tmpl w:val="2F4E3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DF333C"/>
    <w:multiLevelType w:val="multilevel"/>
    <w:tmpl w:val="77C40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50F6CB2"/>
    <w:multiLevelType w:val="multilevel"/>
    <w:tmpl w:val="78CEF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73B2E6F"/>
    <w:multiLevelType w:val="multilevel"/>
    <w:tmpl w:val="15E68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D4381F"/>
    <w:multiLevelType w:val="multilevel"/>
    <w:tmpl w:val="8CE0FC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9AB4B53"/>
    <w:multiLevelType w:val="multilevel"/>
    <w:tmpl w:val="089C9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A413AC5"/>
    <w:multiLevelType w:val="multilevel"/>
    <w:tmpl w:val="9D507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B860140"/>
    <w:multiLevelType w:val="multilevel"/>
    <w:tmpl w:val="5874C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C190004"/>
    <w:multiLevelType w:val="hybridMultilevel"/>
    <w:tmpl w:val="84A4F6C8"/>
    <w:lvl w:ilvl="0" w:tplc="1C7E5174">
      <w:start w:val="1"/>
      <w:numFmt w:val="bullet"/>
      <w:lvlText w:val=""/>
      <w:lvlJc w:val="left"/>
      <w:pPr>
        <w:tabs>
          <w:tab w:val="num" w:pos="720"/>
        </w:tabs>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D140348"/>
    <w:multiLevelType w:val="multilevel"/>
    <w:tmpl w:val="1ADCC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DBC408F"/>
    <w:multiLevelType w:val="multilevel"/>
    <w:tmpl w:val="D8F6D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40140A9"/>
    <w:multiLevelType w:val="hybridMultilevel"/>
    <w:tmpl w:val="A66E7D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42E096D"/>
    <w:multiLevelType w:val="hybridMultilevel"/>
    <w:tmpl w:val="B4A82A26"/>
    <w:lvl w:ilvl="0" w:tplc="1CAC5FC6">
      <w:numFmt w:val="bullet"/>
      <w:lvlText w:val="•"/>
      <w:lvlJc w:val="left"/>
      <w:pPr>
        <w:ind w:left="2520" w:hanging="720"/>
      </w:pPr>
      <w:rPr>
        <w:rFonts w:ascii="Arial" w:eastAsiaTheme="majorEastAsia"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347D63E3"/>
    <w:multiLevelType w:val="multilevel"/>
    <w:tmpl w:val="69D6B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490337D"/>
    <w:multiLevelType w:val="multilevel"/>
    <w:tmpl w:val="1D5C9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49C139A"/>
    <w:multiLevelType w:val="multilevel"/>
    <w:tmpl w:val="506CA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51E71A7"/>
    <w:multiLevelType w:val="multilevel"/>
    <w:tmpl w:val="B49E9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5A24182"/>
    <w:multiLevelType w:val="multilevel"/>
    <w:tmpl w:val="A0429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5D610A7"/>
    <w:multiLevelType w:val="multilevel"/>
    <w:tmpl w:val="0F06D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6BC0F05"/>
    <w:multiLevelType w:val="multilevel"/>
    <w:tmpl w:val="AEAEF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7E03F55"/>
    <w:multiLevelType w:val="multilevel"/>
    <w:tmpl w:val="D7206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3331C0"/>
    <w:multiLevelType w:val="multilevel"/>
    <w:tmpl w:val="84F65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0000D6F"/>
    <w:multiLevelType w:val="multilevel"/>
    <w:tmpl w:val="1CBE1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2296A0F"/>
    <w:multiLevelType w:val="multilevel"/>
    <w:tmpl w:val="067AD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3E90CC9"/>
    <w:multiLevelType w:val="multilevel"/>
    <w:tmpl w:val="34B0A58C"/>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795740D"/>
    <w:multiLevelType w:val="multilevel"/>
    <w:tmpl w:val="DA022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87F65B4"/>
    <w:multiLevelType w:val="multilevel"/>
    <w:tmpl w:val="E2A09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957C85"/>
    <w:multiLevelType w:val="multilevel"/>
    <w:tmpl w:val="7E88AE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AC82035"/>
    <w:multiLevelType w:val="multilevel"/>
    <w:tmpl w:val="7CAA1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B095BC9"/>
    <w:multiLevelType w:val="multilevel"/>
    <w:tmpl w:val="F73AE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B610B88"/>
    <w:multiLevelType w:val="multilevel"/>
    <w:tmpl w:val="22B28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1C125C3"/>
    <w:multiLevelType w:val="multilevel"/>
    <w:tmpl w:val="D8B06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2E30B9A"/>
    <w:multiLevelType w:val="hybridMultilevel"/>
    <w:tmpl w:val="2494B8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F662987C">
      <w:numFmt w:val="bullet"/>
      <w:lvlText w:val=""/>
      <w:lvlJc w:val="left"/>
      <w:pPr>
        <w:ind w:left="2520" w:hanging="720"/>
      </w:pPr>
      <w:rPr>
        <w:rFonts w:ascii="Symbol" w:eastAsiaTheme="minorEastAsia" w:hAnsi="Symbol"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2E67A21"/>
    <w:multiLevelType w:val="multilevel"/>
    <w:tmpl w:val="4E2ED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3D72AE9"/>
    <w:multiLevelType w:val="multilevel"/>
    <w:tmpl w:val="E4540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4CD08AE"/>
    <w:multiLevelType w:val="multilevel"/>
    <w:tmpl w:val="3A5AE1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7077892"/>
    <w:multiLevelType w:val="multilevel"/>
    <w:tmpl w:val="AF469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AEC5F4A"/>
    <w:multiLevelType w:val="multilevel"/>
    <w:tmpl w:val="ACE69CD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9" w15:restartNumberingAfterBreak="0">
    <w:nsid w:val="5B37066E"/>
    <w:multiLevelType w:val="multilevel"/>
    <w:tmpl w:val="D110E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D363065"/>
    <w:multiLevelType w:val="multilevel"/>
    <w:tmpl w:val="78E69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E8B3526"/>
    <w:multiLevelType w:val="multilevel"/>
    <w:tmpl w:val="4984A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0811316"/>
    <w:multiLevelType w:val="multilevel"/>
    <w:tmpl w:val="D8164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13622EA"/>
    <w:multiLevelType w:val="multilevel"/>
    <w:tmpl w:val="3C3A0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0863B7"/>
    <w:multiLevelType w:val="multilevel"/>
    <w:tmpl w:val="47C22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84B5BC4"/>
    <w:multiLevelType w:val="multilevel"/>
    <w:tmpl w:val="71B2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CB059C3"/>
    <w:multiLevelType w:val="hybridMultilevel"/>
    <w:tmpl w:val="69681106"/>
    <w:lvl w:ilvl="0" w:tplc="8E221A6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E120153"/>
    <w:multiLevelType w:val="hybridMultilevel"/>
    <w:tmpl w:val="1638A4E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700F35BA"/>
    <w:multiLevelType w:val="multilevel"/>
    <w:tmpl w:val="DAE08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0385202"/>
    <w:multiLevelType w:val="hybridMultilevel"/>
    <w:tmpl w:val="C13A5756"/>
    <w:lvl w:ilvl="0" w:tplc="EFC0596C">
      <w:start w:val="1"/>
      <w:numFmt w:val="decimal"/>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3DF1002"/>
    <w:multiLevelType w:val="multilevel"/>
    <w:tmpl w:val="B99C0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52442DC"/>
    <w:multiLevelType w:val="multilevel"/>
    <w:tmpl w:val="4E765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9516AAA"/>
    <w:multiLevelType w:val="multilevel"/>
    <w:tmpl w:val="7BB69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9D52AC3"/>
    <w:multiLevelType w:val="multilevel"/>
    <w:tmpl w:val="B49E9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D6C7E50"/>
    <w:multiLevelType w:val="multilevel"/>
    <w:tmpl w:val="13D8B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E6841E7"/>
    <w:multiLevelType w:val="multilevel"/>
    <w:tmpl w:val="EBA49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F511734"/>
    <w:multiLevelType w:val="multilevel"/>
    <w:tmpl w:val="CBD082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0387493">
    <w:abstractNumId w:val="8"/>
  </w:num>
  <w:num w:numId="2" w16cid:durableId="287441651">
    <w:abstractNumId w:val="8"/>
  </w:num>
  <w:num w:numId="3" w16cid:durableId="1491942665">
    <w:abstractNumId w:val="9"/>
  </w:num>
  <w:num w:numId="4" w16cid:durableId="1053384074">
    <w:abstractNumId w:val="8"/>
    <w:lvlOverride w:ilvl="0">
      <w:lvl w:ilvl="0">
        <w:start w:val="1"/>
        <w:numFmt w:val="decimal"/>
        <w:lvlText w:val="%1."/>
        <w:lvlJc w:val="left"/>
        <w:pPr>
          <w:tabs>
            <w:tab w:val="num" w:pos="1080"/>
          </w:tabs>
          <w:ind w:left="1080" w:hanging="360"/>
        </w:pPr>
        <w:rPr>
          <w:rFonts w:hint="default"/>
        </w:rPr>
      </w:lvl>
    </w:lvlOverride>
  </w:num>
  <w:num w:numId="5" w16cid:durableId="1019510082">
    <w:abstractNumId w:val="39"/>
  </w:num>
  <w:num w:numId="6" w16cid:durableId="731199276">
    <w:abstractNumId w:val="7"/>
  </w:num>
  <w:num w:numId="7" w16cid:durableId="1945650963">
    <w:abstractNumId w:val="6"/>
  </w:num>
  <w:num w:numId="8" w16cid:durableId="1349453195">
    <w:abstractNumId w:val="5"/>
  </w:num>
  <w:num w:numId="9" w16cid:durableId="34308020">
    <w:abstractNumId w:val="4"/>
  </w:num>
  <w:num w:numId="10" w16cid:durableId="591814747">
    <w:abstractNumId w:val="3"/>
  </w:num>
  <w:num w:numId="11" w16cid:durableId="714739992">
    <w:abstractNumId w:val="2"/>
  </w:num>
  <w:num w:numId="12" w16cid:durableId="1215435168">
    <w:abstractNumId w:val="1"/>
  </w:num>
  <w:num w:numId="13" w16cid:durableId="1672366466">
    <w:abstractNumId w:val="0"/>
  </w:num>
  <w:num w:numId="14" w16cid:durableId="1408919972">
    <w:abstractNumId w:val="8"/>
    <w:lvlOverride w:ilvl="0">
      <w:startOverride w:val="1"/>
    </w:lvlOverride>
  </w:num>
  <w:num w:numId="15" w16cid:durableId="793140359">
    <w:abstractNumId w:val="8"/>
  </w:num>
  <w:num w:numId="16" w16cid:durableId="1562593520">
    <w:abstractNumId w:val="79"/>
  </w:num>
  <w:num w:numId="17" w16cid:durableId="1960649384">
    <w:abstractNumId w:val="78"/>
  </w:num>
  <w:num w:numId="18" w16cid:durableId="1948074078">
    <w:abstractNumId w:val="56"/>
  </w:num>
  <w:num w:numId="19" w16cid:durableId="1717192826">
    <w:abstractNumId w:val="42"/>
  </w:num>
  <w:num w:numId="20" w16cid:durableId="491918627">
    <w:abstractNumId w:val="21"/>
  </w:num>
  <w:num w:numId="21" w16cid:durableId="548804449">
    <w:abstractNumId w:val="19"/>
  </w:num>
  <w:num w:numId="22" w16cid:durableId="1404256943">
    <w:abstractNumId w:val="48"/>
  </w:num>
  <w:num w:numId="23" w16cid:durableId="1392384380">
    <w:abstractNumId w:val="41"/>
  </w:num>
  <w:num w:numId="24" w16cid:durableId="1728450302">
    <w:abstractNumId w:val="73"/>
  </w:num>
  <w:num w:numId="25" w16cid:durableId="1503737403">
    <w:abstractNumId w:val="57"/>
  </w:num>
  <w:num w:numId="26" w16cid:durableId="189345929">
    <w:abstractNumId w:val="49"/>
  </w:num>
  <w:num w:numId="27" w16cid:durableId="1897204416">
    <w:abstractNumId w:val="14"/>
  </w:num>
  <w:num w:numId="28" w16cid:durableId="1918007684">
    <w:abstractNumId w:val="23"/>
  </w:num>
  <w:num w:numId="29" w16cid:durableId="823089671">
    <w:abstractNumId w:val="30"/>
  </w:num>
  <w:num w:numId="30" w16cid:durableId="1423143462">
    <w:abstractNumId w:val="85"/>
  </w:num>
  <w:num w:numId="31" w16cid:durableId="1624655358">
    <w:abstractNumId w:val="75"/>
  </w:num>
  <w:num w:numId="32" w16cid:durableId="1768964897">
    <w:abstractNumId w:val="71"/>
  </w:num>
  <w:num w:numId="33" w16cid:durableId="19009823">
    <w:abstractNumId w:val="20"/>
  </w:num>
  <w:num w:numId="34" w16cid:durableId="1919246795">
    <w:abstractNumId w:val="25"/>
  </w:num>
  <w:num w:numId="35" w16cid:durableId="166407021">
    <w:abstractNumId w:val="82"/>
  </w:num>
  <w:num w:numId="36" w16cid:durableId="1846435428">
    <w:abstractNumId w:val="31"/>
  </w:num>
  <w:num w:numId="37" w16cid:durableId="1179584441">
    <w:abstractNumId w:val="26"/>
  </w:num>
  <w:num w:numId="38" w16cid:durableId="1182740076">
    <w:abstractNumId w:val="55"/>
  </w:num>
  <w:num w:numId="39" w16cid:durableId="1577010638">
    <w:abstractNumId w:val="28"/>
  </w:num>
  <w:num w:numId="40" w16cid:durableId="68693137">
    <w:abstractNumId w:val="29"/>
  </w:num>
  <w:num w:numId="41" w16cid:durableId="31850697">
    <w:abstractNumId w:val="64"/>
  </w:num>
  <w:num w:numId="42" w16cid:durableId="15428581">
    <w:abstractNumId w:val="37"/>
  </w:num>
  <w:num w:numId="43" w16cid:durableId="1977835378">
    <w:abstractNumId w:val="32"/>
  </w:num>
  <w:num w:numId="44" w16cid:durableId="1037001761">
    <w:abstractNumId w:val="68"/>
  </w:num>
  <w:num w:numId="45" w16cid:durableId="1206916837">
    <w:abstractNumId w:val="67"/>
  </w:num>
  <w:num w:numId="46" w16cid:durableId="998339857">
    <w:abstractNumId w:val="38"/>
  </w:num>
  <w:num w:numId="47" w16cid:durableId="524101492">
    <w:abstractNumId w:val="40"/>
  </w:num>
  <w:num w:numId="48" w16cid:durableId="1607735806">
    <w:abstractNumId w:val="17"/>
  </w:num>
  <w:num w:numId="49" w16cid:durableId="76706689">
    <w:abstractNumId w:val="74"/>
  </w:num>
  <w:num w:numId="50" w16cid:durableId="26302111">
    <w:abstractNumId w:val="36"/>
  </w:num>
  <w:num w:numId="51" w16cid:durableId="1119642848">
    <w:abstractNumId w:val="43"/>
  </w:num>
  <w:num w:numId="52" w16cid:durableId="1836916133">
    <w:abstractNumId w:val="10"/>
  </w:num>
  <w:num w:numId="53" w16cid:durableId="773134586">
    <w:abstractNumId w:val="12"/>
  </w:num>
  <w:num w:numId="54" w16cid:durableId="606502525">
    <w:abstractNumId w:val="63"/>
  </w:num>
  <w:num w:numId="55" w16cid:durableId="1190532072">
    <w:abstractNumId w:val="77"/>
  </w:num>
  <w:num w:numId="56" w16cid:durableId="65612630">
    <w:abstractNumId w:val="76"/>
  </w:num>
  <w:num w:numId="57" w16cid:durableId="533542719">
    <w:abstractNumId w:val="86"/>
  </w:num>
  <w:num w:numId="58" w16cid:durableId="379328658">
    <w:abstractNumId w:val="51"/>
  </w:num>
  <w:num w:numId="59" w16cid:durableId="951017663">
    <w:abstractNumId w:val="69"/>
  </w:num>
  <w:num w:numId="60" w16cid:durableId="1710908891">
    <w:abstractNumId w:val="66"/>
  </w:num>
  <w:num w:numId="61" w16cid:durableId="1634019564">
    <w:abstractNumId w:val="60"/>
  </w:num>
  <w:num w:numId="62" w16cid:durableId="947733212">
    <w:abstractNumId w:val="18"/>
  </w:num>
  <w:num w:numId="63" w16cid:durableId="1626229764">
    <w:abstractNumId w:val="50"/>
  </w:num>
  <w:num w:numId="64" w16cid:durableId="723673950">
    <w:abstractNumId w:val="84"/>
  </w:num>
  <w:num w:numId="65" w16cid:durableId="664018614">
    <w:abstractNumId w:val="44"/>
  </w:num>
  <w:num w:numId="66" w16cid:durableId="305017560">
    <w:abstractNumId w:val="72"/>
  </w:num>
  <w:num w:numId="67" w16cid:durableId="910576051">
    <w:abstractNumId w:val="65"/>
  </w:num>
  <w:num w:numId="68" w16cid:durableId="1395199884">
    <w:abstractNumId w:val="22"/>
  </w:num>
  <w:num w:numId="69" w16cid:durableId="198008708">
    <w:abstractNumId w:val="34"/>
  </w:num>
  <w:num w:numId="70" w16cid:durableId="803349630">
    <w:abstractNumId w:val="33"/>
  </w:num>
  <w:num w:numId="71" w16cid:durableId="1263106399">
    <w:abstractNumId w:val="53"/>
  </w:num>
  <w:num w:numId="72" w16cid:durableId="183057806">
    <w:abstractNumId w:val="13"/>
  </w:num>
  <w:num w:numId="73" w16cid:durableId="1779761229">
    <w:abstractNumId w:val="35"/>
  </w:num>
  <w:num w:numId="74" w16cid:durableId="1255938107">
    <w:abstractNumId w:val="45"/>
  </w:num>
  <w:num w:numId="75" w16cid:durableId="1022441153">
    <w:abstractNumId w:val="61"/>
  </w:num>
  <w:num w:numId="76" w16cid:durableId="1034112448">
    <w:abstractNumId w:val="54"/>
  </w:num>
  <w:num w:numId="77" w16cid:durableId="567543522">
    <w:abstractNumId w:val="16"/>
  </w:num>
  <w:num w:numId="78" w16cid:durableId="162595137">
    <w:abstractNumId w:val="46"/>
  </w:num>
  <w:num w:numId="79" w16cid:durableId="1469399084">
    <w:abstractNumId w:val="59"/>
  </w:num>
  <w:num w:numId="80" w16cid:durableId="1441340727">
    <w:abstractNumId w:val="27"/>
  </w:num>
  <w:num w:numId="81" w16cid:durableId="133060800">
    <w:abstractNumId w:val="15"/>
  </w:num>
  <w:num w:numId="82" w16cid:durableId="1968898296">
    <w:abstractNumId w:val="81"/>
  </w:num>
  <w:num w:numId="83" w16cid:durableId="696927514">
    <w:abstractNumId w:val="70"/>
  </w:num>
  <w:num w:numId="84" w16cid:durableId="1036154291">
    <w:abstractNumId w:val="58"/>
  </w:num>
  <w:num w:numId="85" w16cid:durableId="967317596">
    <w:abstractNumId w:val="80"/>
  </w:num>
  <w:num w:numId="86" w16cid:durableId="721901928">
    <w:abstractNumId w:val="11"/>
  </w:num>
  <w:num w:numId="87" w16cid:durableId="1776754627">
    <w:abstractNumId w:val="47"/>
  </w:num>
  <w:num w:numId="88" w16cid:durableId="326983114">
    <w:abstractNumId w:val="52"/>
  </w:num>
  <w:num w:numId="89" w16cid:durableId="882133121">
    <w:abstractNumId w:val="83"/>
  </w:num>
  <w:num w:numId="90" w16cid:durableId="124277071">
    <w:abstractNumId w:val="24"/>
  </w:num>
  <w:num w:numId="91" w16cid:durableId="1339849416">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F4B"/>
    <w:rsid w:val="000A66FD"/>
    <w:rsid w:val="000B3724"/>
    <w:rsid w:val="00101C4C"/>
    <w:rsid w:val="00136402"/>
    <w:rsid w:val="0014732F"/>
    <w:rsid w:val="001D551F"/>
    <w:rsid w:val="00255F38"/>
    <w:rsid w:val="00284201"/>
    <w:rsid w:val="003C442E"/>
    <w:rsid w:val="003E4346"/>
    <w:rsid w:val="003F31CF"/>
    <w:rsid w:val="00430841"/>
    <w:rsid w:val="00446DD0"/>
    <w:rsid w:val="00524388"/>
    <w:rsid w:val="005A7B85"/>
    <w:rsid w:val="005C10D7"/>
    <w:rsid w:val="006A69A3"/>
    <w:rsid w:val="006C5AED"/>
    <w:rsid w:val="006E4521"/>
    <w:rsid w:val="00716559"/>
    <w:rsid w:val="00781D25"/>
    <w:rsid w:val="00797942"/>
    <w:rsid w:val="007C0E6C"/>
    <w:rsid w:val="007F4074"/>
    <w:rsid w:val="00831933"/>
    <w:rsid w:val="00966063"/>
    <w:rsid w:val="00990017"/>
    <w:rsid w:val="009D6DBE"/>
    <w:rsid w:val="00A02783"/>
    <w:rsid w:val="00A66904"/>
    <w:rsid w:val="00A71A27"/>
    <w:rsid w:val="00B1607C"/>
    <w:rsid w:val="00B20A29"/>
    <w:rsid w:val="00B27FE5"/>
    <w:rsid w:val="00B66F4B"/>
    <w:rsid w:val="00B6795B"/>
    <w:rsid w:val="00BA6AC0"/>
    <w:rsid w:val="00BB58E9"/>
    <w:rsid w:val="00C81C97"/>
    <w:rsid w:val="00DE1D6B"/>
    <w:rsid w:val="00E16689"/>
    <w:rsid w:val="00E51D16"/>
    <w:rsid w:val="00E73AC0"/>
    <w:rsid w:val="00EF08DB"/>
    <w:rsid w:val="00EF2A45"/>
    <w:rsid w:val="00F16958"/>
    <w:rsid w:val="00FE28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DF30D4"/>
  <w15:chartTrackingRefBased/>
  <w15:docId w15:val="{FF1E559C-4C50-C043-81B4-EF4883FE3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9A3"/>
    <w:pPr>
      <w:ind w:firstLine="0"/>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uiPriority w:val="9"/>
    <w:qFormat/>
    <w:rsid w:val="00B20A29"/>
    <w:pPr>
      <w:pBdr>
        <w:bottom w:val="single" w:sz="12" w:space="1" w:color="1481AB" w:themeColor="accent1" w:themeShade="BF"/>
      </w:pBdr>
      <w:spacing w:before="720" w:after="360"/>
      <w:outlineLvl w:val="0"/>
    </w:pPr>
    <w:rPr>
      <w:rFonts w:asciiTheme="majorHAnsi" w:eastAsiaTheme="majorEastAsia" w:hAnsiTheme="majorHAnsi" w:cstheme="majorBidi"/>
      <w:b/>
      <w:bCs/>
      <w:color w:val="76CDEE" w:themeColor="accent1" w:themeTint="99"/>
      <w:sz w:val="32"/>
    </w:rPr>
  </w:style>
  <w:style w:type="paragraph" w:styleId="Heading2">
    <w:name w:val="heading 2"/>
    <w:basedOn w:val="Normal"/>
    <w:next w:val="Normal"/>
    <w:link w:val="Heading2Char"/>
    <w:autoRedefine/>
    <w:uiPriority w:val="9"/>
    <w:unhideWhenUsed/>
    <w:qFormat/>
    <w:rsid w:val="00B1607C"/>
    <w:pPr>
      <w:pBdr>
        <w:bottom w:val="dotted" w:sz="4" w:space="1" w:color="A0C7C5" w:themeColor="accent6" w:themeTint="99"/>
      </w:pBdr>
      <w:spacing w:before="80" w:line="360" w:lineRule="auto"/>
      <w:jc w:val="center"/>
      <w:outlineLvl w:val="1"/>
    </w:pPr>
    <w:rPr>
      <w:rFonts w:eastAsiaTheme="majorEastAsia" w:cstheme="majorBidi"/>
      <w:b/>
      <w:color w:val="000000"/>
      <w:sz w:val="32"/>
    </w:rPr>
  </w:style>
  <w:style w:type="paragraph" w:styleId="Heading3">
    <w:name w:val="heading 3"/>
    <w:basedOn w:val="Normal"/>
    <w:next w:val="Normal"/>
    <w:link w:val="Heading3Char"/>
    <w:uiPriority w:val="9"/>
    <w:unhideWhenUsed/>
    <w:qFormat/>
    <w:rsid w:val="00B20A29"/>
    <w:pPr>
      <w:pBdr>
        <w:bottom w:val="single" w:sz="4" w:space="1" w:color="DFECEB" w:themeColor="accent6" w:themeTint="33"/>
      </w:pBdr>
      <w:spacing w:before="80"/>
      <w:outlineLvl w:val="2"/>
    </w:pPr>
    <w:rPr>
      <w:rFonts w:eastAsiaTheme="majorEastAsia" w:cstheme="majorBidi"/>
      <w:color w:val="A0C7C5" w:themeColor="accent6" w:themeTint="99"/>
    </w:rPr>
  </w:style>
  <w:style w:type="paragraph" w:styleId="Heading4">
    <w:name w:val="heading 4"/>
    <w:basedOn w:val="Normal"/>
    <w:next w:val="Normal"/>
    <w:link w:val="Heading4Char"/>
    <w:uiPriority w:val="9"/>
    <w:unhideWhenUsed/>
    <w:qFormat/>
    <w:rsid w:val="00B20A29"/>
    <w:pPr>
      <w:spacing w:before="200" w:after="80"/>
      <w:jc w:val="center"/>
      <w:outlineLvl w:val="3"/>
    </w:pPr>
    <w:rPr>
      <w:rFonts w:asciiTheme="majorHAnsi" w:eastAsiaTheme="majorEastAsia" w:hAnsiTheme="majorHAnsi" w:cstheme="majorBidi"/>
      <w:iCs/>
      <w:color w:val="305250" w:themeColor="accent6" w:themeShade="80"/>
    </w:rPr>
  </w:style>
  <w:style w:type="paragraph" w:styleId="Heading5">
    <w:name w:val="heading 5"/>
    <w:basedOn w:val="Normal"/>
    <w:next w:val="Normal"/>
    <w:link w:val="Heading5Char"/>
    <w:uiPriority w:val="9"/>
    <w:unhideWhenUsed/>
    <w:qFormat/>
    <w:rsid w:val="00EF2A45"/>
    <w:pPr>
      <w:spacing w:before="200" w:after="80"/>
      <w:outlineLvl w:val="4"/>
    </w:pPr>
    <w:rPr>
      <w:rFonts w:asciiTheme="majorHAnsi" w:eastAsiaTheme="majorEastAsia" w:hAnsiTheme="majorHAnsi" w:cstheme="majorBidi"/>
      <w:color w:val="1CADE4" w:themeColor="accent1"/>
    </w:rPr>
  </w:style>
  <w:style w:type="paragraph" w:styleId="Heading6">
    <w:name w:val="heading 6"/>
    <w:basedOn w:val="Normal"/>
    <w:next w:val="Normal"/>
    <w:link w:val="Heading6Char"/>
    <w:uiPriority w:val="9"/>
    <w:unhideWhenUsed/>
    <w:qFormat/>
    <w:rsid w:val="00EF2A45"/>
    <w:pPr>
      <w:spacing w:before="280" w:after="100"/>
      <w:outlineLvl w:val="5"/>
    </w:pPr>
    <w:rPr>
      <w:rFonts w:asciiTheme="majorHAnsi" w:eastAsiaTheme="majorEastAsia" w:hAnsiTheme="majorHAnsi" w:cstheme="majorBidi"/>
      <w:i/>
      <w:iCs/>
      <w:color w:val="1CADE4" w:themeColor="accent1"/>
    </w:rPr>
  </w:style>
  <w:style w:type="paragraph" w:styleId="Heading7">
    <w:name w:val="heading 7"/>
    <w:basedOn w:val="Normal"/>
    <w:next w:val="Normal"/>
    <w:link w:val="Heading7Char"/>
    <w:uiPriority w:val="9"/>
    <w:unhideWhenUsed/>
    <w:qFormat/>
    <w:rsid w:val="00EF2A45"/>
    <w:pPr>
      <w:spacing w:before="320" w:after="100"/>
      <w:outlineLvl w:val="6"/>
    </w:pPr>
    <w:rPr>
      <w:rFonts w:asciiTheme="majorHAnsi" w:eastAsiaTheme="majorEastAsia" w:hAnsiTheme="majorHAnsi" w:cstheme="majorBidi"/>
      <w:b/>
      <w:bCs/>
      <w:color w:val="27CED7" w:themeColor="accent3"/>
      <w:sz w:val="20"/>
      <w:szCs w:val="20"/>
    </w:rPr>
  </w:style>
  <w:style w:type="paragraph" w:styleId="Heading8">
    <w:name w:val="heading 8"/>
    <w:basedOn w:val="Normal"/>
    <w:next w:val="Normal"/>
    <w:link w:val="Heading8Char"/>
    <w:uiPriority w:val="9"/>
    <w:semiHidden/>
    <w:unhideWhenUsed/>
    <w:qFormat/>
    <w:rsid w:val="00EF2A45"/>
    <w:pPr>
      <w:spacing w:before="320" w:after="100"/>
      <w:outlineLvl w:val="7"/>
    </w:pPr>
    <w:rPr>
      <w:rFonts w:asciiTheme="majorHAnsi" w:eastAsiaTheme="majorEastAsia" w:hAnsiTheme="majorHAnsi" w:cstheme="majorBidi"/>
      <w:b/>
      <w:bCs/>
      <w:i/>
      <w:iCs/>
      <w:color w:val="27CED7" w:themeColor="accent3"/>
      <w:sz w:val="20"/>
      <w:szCs w:val="20"/>
    </w:rPr>
  </w:style>
  <w:style w:type="paragraph" w:styleId="Heading9">
    <w:name w:val="heading 9"/>
    <w:basedOn w:val="Normal"/>
    <w:next w:val="Normal"/>
    <w:link w:val="Heading9Char"/>
    <w:uiPriority w:val="9"/>
    <w:semiHidden/>
    <w:unhideWhenUsed/>
    <w:qFormat/>
    <w:rsid w:val="00EF2A45"/>
    <w:pPr>
      <w:spacing w:before="320" w:after="100"/>
      <w:outlineLvl w:val="8"/>
    </w:pPr>
    <w:rPr>
      <w:rFonts w:asciiTheme="majorHAnsi" w:eastAsiaTheme="majorEastAsia" w:hAnsiTheme="majorHAnsi" w:cstheme="majorBidi"/>
      <w:i/>
      <w:iCs/>
      <w:color w:val="27CED7"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20A29"/>
    <w:pPr>
      <w:pBdr>
        <w:top w:val="single" w:sz="8" w:space="10" w:color="305250" w:themeColor="accent6" w:themeShade="80"/>
        <w:bottom w:val="single" w:sz="8" w:space="15" w:color="305250" w:themeColor="accent6" w:themeShade="80"/>
      </w:pBdr>
      <w:spacing w:before="240" w:after="240"/>
      <w:jc w:val="center"/>
    </w:pPr>
    <w:rPr>
      <w:rFonts w:eastAsiaTheme="majorEastAsia" w:cstheme="majorBidi"/>
      <w:b/>
      <w:iCs/>
      <w:color w:val="0D0D0D" w:themeColor="text1" w:themeTint="F2"/>
      <w:sz w:val="52"/>
      <w:szCs w:val="60"/>
    </w:rPr>
  </w:style>
  <w:style w:type="character" w:customStyle="1" w:styleId="TitleChar">
    <w:name w:val="Title Char"/>
    <w:basedOn w:val="DefaultParagraphFont"/>
    <w:link w:val="Title"/>
    <w:uiPriority w:val="10"/>
    <w:rsid w:val="00B20A29"/>
    <w:rPr>
      <w:rFonts w:ascii="Times New Roman" w:eastAsiaTheme="majorEastAsia" w:hAnsi="Times New Roman" w:cstheme="majorBidi"/>
      <w:b/>
      <w:iCs/>
      <w:color w:val="0D0D0D" w:themeColor="text1" w:themeTint="F2"/>
      <w:sz w:val="52"/>
      <w:szCs w:val="60"/>
    </w:rPr>
  </w:style>
  <w:style w:type="character" w:customStyle="1" w:styleId="Heading1Char">
    <w:name w:val="Heading 1 Char"/>
    <w:basedOn w:val="DefaultParagraphFont"/>
    <w:link w:val="Heading1"/>
    <w:uiPriority w:val="9"/>
    <w:rsid w:val="00B20A29"/>
    <w:rPr>
      <w:rFonts w:asciiTheme="majorHAnsi" w:eastAsiaTheme="majorEastAsia" w:hAnsiTheme="majorHAnsi" w:cstheme="majorBidi"/>
      <w:b/>
      <w:bCs/>
      <w:color w:val="76CDEE" w:themeColor="accent1" w:themeTint="99"/>
      <w:sz w:val="32"/>
      <w:szCs w:val="24"/>
    </w:rPr>
  </w:style>
  <w:style w:type="character" w:customStyle="1" w:styleId="Heading5Char">
    <w:name w:val="Heading 5 Char"/>
    <w:basedOn w:val="DefaultParagraphFont"/>
    <w:link w:val="Heading5"/>
    <w:uiPriority w:val="9"/>
    <w:rsid w:val="00EF2A45"/>
    <w:rPr>
      <w:rFonts w:asciiTheme="majorHAnsi" w:eastAsiaTheme="majorEastAsia" w:hAnsiTheme="majorHAnsi" w:cstheme="majorBidi"/>
      <w:color w:val="1CADE4" w:themeColor="accent1"/>
    </w:rPr>
  </w:style>
  <w:style w:type="character" w:customStyle="1" w:styleId="Heading6Char">
    <w:name w:val="Heading 6 Char"/>
    <w:basedOn w:val="DefaultParagraphFont"/>
    <w:link w:val="Heading6"/>
    <w:uiPriority w:val="9"/>
    <w:rsid w:val="00EF2A45"/>
    <w:rPr>
      <w:rFonts w:asciiTheme="majorHAnsi" w:eastAsiaTheme="majorEastAsia" w:hAnsiTheme="majorHAnsi" w:cstheme="majorBidi"/>
      <w:i/>
      <w:iCs/>
      <w:color w:val="1CADE4" w:themeColor="accent1"/>
    </w:rPr>
  </w:style>
  <w:style w:type="character" w:customStyle="1" w:styleId="Heading7Char">
    <w:name w:val="Heading 7 Char"/>
    <w:basedOn w:val="DefaultParagraphFont"/>
    <w:link w:val="Heading7"/>
    <w:uiPriority w:val="9"/>
    <w:rsid w:val="00EF2A45"/>
    <w:rPr>
      <w:rFonts w:asciiTheme="majorHAnsi" w:eastAsiaTheme="majorEastAsia" w:hAnsiTheme="majorHAnsi" w:cstheme="majorBidi"/>
      <w:b/>
      <w:bCs/>
      <w:color w:val="27CED7" w:themeColor="accent3"/>
      <w:sz w:val="20"/>
      <w:szCs w:val="20"/>
    </w:rPr>
  </w:style>
  <w:style w:type="character" w:customStyle="1" w:styleId="Heading8Char">
    <w:name w:val="Heading 8 Char"/>
    <w:basedOn w:val="DefaultParagraphFont"/>
    <w:link w:val="Heading8"/>
    <w:uiPriority w:val="9"/>
    <w:semiHidden/>
    <w:rsid w:val="00EF2A45"/>
    <w:rPr>
      <w:rFonts w:asciiTheme="majorHAnsi" w:eastAsiaTheme="majorEastAsia" w:hAnsiTheme="majorHAnsi" w:cstheme="majorBidi"/>
      <w:b/>
      <w:bCs/>
      <w:i/>
      <w:iCs/>
      <w:color w:val="27CED7" w:themeColor="accent3"/>
      <w:sz w:val="20"/>
      <w:szCs w:val="20"/>
    </w:rPr>
  </w:style>
  <w:style w:type="character" w:customStyle="1" w:styleId="Heading9Char">
    <w:name w:val="Heading 9 Char"/>
    <w:basedOn w:val="DefaultParagraphFont"/>
    <w:link w:val="Heading9"/>
    <w:uiPriority w:val="9"/>
    <w:semiHidden/>
    <w:rsid w:val="00EF2A45"/>
    <w:rPr>
      <w:rFonts w:asciiTheme="majorHAnsi" w:eastAsiaTheme="majorEastAsia" w:hAnsiTheme="majorHAnsi" w:cstheme="majorBidi"/>
      <w:i/>
      <w:iCs/>
      <w:color w:val="27CED7" w:themeColor="accent3"/>
      <w:sz w:val="20"/>
      <w:szCs w:val="20"/>
    </w:rPr>
  </w:style>
  <w:style w:type="paragraph" w:styleId="Subtitle">
    <w:name w:val="Subtitle"/>
    <w:basedOn w:val="Normal"/>
    <w:next w:val="Normal"/>
    <w:link w:val="SubtitleChar"/>
    <w:uiPriority w:val="11"/>
    <w:qFormat/>
    <w:rsid w:val="00A66904"/>
    <w:pPr>
      <w:spacing w:before="120" w:after="300"/>
      <w:ind w:left="1440"/>
    </w:pPr>
    <w:rPr>
      <w:iCs/>
      <w:color w:val="0F637A" w:themeColor="text2" w:themeShade="BF"/>
      <w:sz w:val="32"/>
    </w:rPr>
  </w:style>
  <w:style w:type="character" w:customStyle="1" w:styleId="SubtitleChar">
    <w:name w:val="Subtitle Char"/>
    <w:basedOn w:val="DefaultParagraphFont"/>
    <w:link w:val="Subtitle"/>
    <w:uiPriority w:val="11"/>
    <w:rsid w:val="00A66904"/>
    <w:rPr>
      <w:rFonts w:ascii="Times New Roman" w:hAnsi="Times New Roman"/>
      <w:iCs/>
      <w:color w:val="0F637A" w:themeColor="text2" w:themeShade="BF"/>
      <w:sz w:val="32"/>
      <w:szCs w:val="24"/>
    </w:rPr>
  </w:style>
  <w:style w:type="character" w:styleId="SubtleEmphasis">
    <w:name w:val="Subtle Emphasis"/>
    <w:uiPriority w:val="19"/>
    <w:qFormat/>
    <w:rsid w:val="00EF2A45"/>
    <w:rPr>
      <w:i/>
      <w:iCs/>
      <w:color w:val="5A5A5A" w:themeColor="text1" w:themeTint="A5"/>
    </w:rPr>
  </w:style>
  <w:style w:type="character" w:styleId="IntenseEmphasis">
    <w:name w:val="Intense Emphasis"/>
    <w:uiPriority w:val="21"/>
    <w:qFormat/>
    <w:rsid w:val="00EF2A45"/>
    <w:rPr>
      <w:b/>
      <w:bCs/>
      <w:i/>
      <w:iCs/>
      <w:color w:val="1CADE4" w:themeColor="accent1"/>
      <w:sz w:val="22"/>
      <w:szCs w:val="22"/>
    </w:rPr>
  </w:style>
  <w:style w:type="character" w:styleId="Strong">
    <w:name w:val="Strong"/>
    <w:basedOn w:val="DefaultParagraphFont"/>
    <w:uiPriority w:val="22"/>
    <w:qFormat/>
    <w:rsid w:val="00EF2A45"/>
    <w:rPr>
      <w:b/>
      <w:bCs/>
      <w:spacing w:val="0"/>
    </w:rPr>
  </w:style>
  <w:style w:type="paragraph" w:styleId="Quote">
    <w:name w:val="Quote"/>
    <w:basedOn w:val="Normal"/>
    <w:next w:val="Normal"/>
    <w:link w:val="QuoteChar"/>
    <w:uiPriority w:val="29"/>
    <w:qFormat/>
    <w:rsid w:val="00EF2A45"/>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EF2A45"/>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EF2A45"/>
    <w:pPr>
      <w:pBdr>
        <w:top w:val="single" w:sz="12" w:space="10" w:color="A4DDF4" w:themeColor="accent1" w:themeTint="66"/>
        <w:left w:val="single" w:sz="36" w:space="4" w:color="1CADE4" w:themeColor="accent1"/>
        <w:bottom w:val="single" w:sz="24" w:space="10" w:color="27CED7" w:themeColor="accent3"/>
        <w:right w:val="single" w:sz="36" w:space="4" w:color="1CADE4" w:themeColor="accent1"/>
      </w:pBdr>
      <w:shd w:val="clear" w:color="auto" w:fill="1CADE4" w:themeFill="accent1"/>
      <w:spacing w:before="320" w:after="320" w:line="300" w:lineRule="auto"/>
      <w:ind w:left="1440" w:right="1440"/>
    </w:pPr>
    <w:rPr>
      <w:rFonts w:asciiTheme="majorHAnsi" w:eastAsiaTheme="majorEastAsia" w:hAnsiTheme="majorHAnsi" w:cstheme="majorBidi"/>
      <w:i/>
      <w:iCs/>
      <w:color w:val="FFFFFF" w:themeColor="background1"/>
    </w:rPr>
  </w:style>
  <w:style w:type="character" w:customStyle="1" w:styleId="IntenseQuoteChar">
    <w:name w:val="Intense Quote Char"/>
    <w:basedOn w:val="DefaultParagraphFont"/>
    <w:link w:val="IntenseQuote"/>
    <w:uiPriority w:val="30"/>
    <w:rsid w:val="00EF2A45"/>
    <w:rPr>
      <w:rFonts w:asciiTheme="majorHAnsi" w:eastAsiaTheme="majorEastAsia" w:hAnsiTheme="majorHAnsi" w:cstheme="majorBidi"/>
      <w:i/>
      <w:iCs/>
      <w:color w:val="FFFFFF" w:themeColor="background1"/>
      <w:sz w:val="24"/>
      <w:szCs w:val="24"/>
      <w:shd w:val="clear" w:color="auto" w:fill="1CADE4" w:themeFill="accent1"/>
    </w:rPr>
  </w:style>
  <w:style w:type="character" w:styleId="SubtleReference">
    <w:name w:val="Subtle Reference"/>
    <w:uiPriority w:val="31"/>
    <w:qFormat/>
    <w:rsid w:val="00EF2A45"/>
    <w:rPr>
      <w:color w:val="auto"/>
      <w:u w:val="single" w:color="27CED7" w:themeColor="accent3"/>
    </w:rPr>
  </w:style>
  <w:style w:type="character" w:styleId="IntenseReference">
    <w:name w:val="Intense Reference"/>
    <w:basedOn w:val="DefaultParagraphFont"/>
    <w:uiPriority w:val="32"/>
    <w:qFormat/>
    <w:rsid w:val="00EF2A45"/>
    <w:rPr>
      <w:b/>
      <w:bCs/>
      <w:color w:val="1D99A0" w:themeColor="accent3" w:themeShade="BF"/>
      <w:u w:val="single" w:color="27CED7" w:themeColor="accent3"/>
    </w:rPr>
  </w:style>
  <w:style w:type="paragraph" w:styleId="Caption">
    <w:name w:val="caption"/>
    <w:basedOn w:val="Normal"/>
    <w:next w:val="Normal"/>
    <w:uiPriority w:val="35"/>
    <w:semiHidden/>
    <w:unhideWhenUsed/>
    <w:qFormat/>
    <w:rsid w:val="00EF2A45"/>
    <w:rPr>
      <w:b/>
      <w:bCs/>
      <w:sz w:val="18"/>
      <w:szCs w:val="18"/>
    </w:rPr>
  </w:style>
  <w:style w:type="paragraph" w:styleId="TOCHeading">
    <w:name w:val="TOC Heading"/>
    <w:basedOn w:val="Heading1"/>
    <w:next w:val="Normal"/>
    <w:uiPriority w:val="39"/>
    <w:unhideWhenUsed/>
    <w:qFormat/>
    <w:rsid w:val="00B1607C"/>
    <w:pPr>
      <w:outlineLvl w:val="9"/>
    </w:pPr>
    <w:rPr>
      <w:rFonts w:ascii="Times New Roman" w:hAnsi="Times New Roman"/>
      <w:color w:val="487B77" w:themeColor="accent6" w:themeShade="BF"/>
    </w:rPr>
  </w:style>
  <w:style w:type="character" w:styleId="PlaceholderText">
    <w:name w:val="Placeholder Text"/>
    <w:basedOn w:val="DefaultParagraphFont"/>
    <w:uiPriority w:val="99"/>
    <w:semiHidden/>
    <w:rPr>
      <w:color w:val="808080"/>
    </w:rPr>
  </w:style>
  <w:style w:type="character" w:styleId="BookTitle">
    <w:name w:val="Book Title"/>
    <w:basedOn w:val="DefaultParagraphFont"/>
    <w:uiPriority w:val="33"/>
    <w:qFormat/>
    <w:rsid w:val="00EF2A45"/>
    <w:rPr>
      <w:rFonts w:asciiTheme="majorHAnsi" w:eastAsiaTheme="majorEastAsia" w:hAnsiTheme="majorHAnsi" w:cstheme="majorBidi"/>
      <w:b/>
      <w:bCs/>
      <w:i/>
      <w:iCs/>
      <w:color w:val="auto"/>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style>
  <w:style w:type="character" w:customStyle="1" w:styleId="FooterChar">
    <w:name w:val="Footer Char"/>
    <w:basedOn w:val="DefaultParagraphFont"/>
    <w:link w:val="Footer"/>
    <w:uiPriority w:val="99"/>
  </w:style>
  <w:style w:type="character" w:customStyle="1" w:styleId="Heading2Char">
    <w:name w:val="Heading 2 Char"/>
    <w:basedOn w:val="DefaultParagraphFont"/>
    <w:link w:val="Heading2"/>
    <w:uiPriority w:val="9"/>
    <w:rsid w:val="00B1607C"/>
    <w:rPr>
      <w:rFonts w:ascii="Times New Roman" w:eastAsiaTheme="majorEastAsia" w:hAnsi="Times New Roman" w:cstheme="majorBidi"/>
      <w:b/>
      <w:color w:val="000000"/>
      <w:sz w:val="32"/>
      <w:szCs w:val="24"/>
      <w:lang w:eastAsia="en-US"/>
    </w:rPr>
  </w:style>
  <w:style w:type="character" w:customStyle="1" w:styleId="Heading3Char">
    <w:name w:val="Heading 3 Char"/>
    <w:basedOn w:val="DefaultParagraphFont"/>
    <w:link w:val="Heading3"/>
    <w:uiPriority w:val="9"/>
    <w:rsid w:val="00B20A29"/>
    <w:rPr>
      <w:rFonts w:ascii="Times New Roman" w:eastAsiaTheme="majorEastAsia" w:hAnsi="Times New Roman" w:cstheme="majorBidi"/>
      <w:color w:val="A0C7C5" w:themeColor="accent6" w:themeTint="99"/>
      <w:sz w:val="24"/>
      <w:szCs w:val="24"/>
    </w:rPr>
  </w:style>
  <w:style w:type="character" w:customStyle="1" w:styleId="Heading4Char">
    <w:name w:val="Heading 4 Char"/>
    <w:basedOn w:val="DefaultParagraphFont"/>
    <w:link w:val="Heading4"/>
    <w:uiPriority w:val="9"/>
    <w:rsid w:val="00B20A29"/>
    <w:rPr>
      <w:rFonts w:asciiTheme="majorHAnsi" w:eastAsiaTheme="majorEastAsia" w:hAnsiTheme="majorHAnsi" w:cstheme="majorBidi"/>
      <w:iCs/>
      <w:color w:val="305250" w:themeColor="accent6" w:themeShade="80"/>
      <w:sz w:val="24"/>
      <w:szCs w:val="24"/>
    </w:rPr>
  </w:style>
  <w:style w:type="character" w:styleId="Emphasis">
    <w:name w:val="Emphasis"/>
    <w:uiPriority w:val="20"/>
    <w:qFormat/>
    <w:rsid w:val="00EF2A45"/>
    <w:rPr>
      <w:b/>
      <w:bCs/>
      <w:i/>
      <w:iCs/>
      <w:color w:val="5A5A5A" w:themeColor="text1" w:themeTint="A5"/>
    </w:rPr>
  </w:style>
  <w:style w:type="paragraph" w:styleId="NoSpacing">
    <w:name w:val="No Spacing"/>
    <w:basedOn w:val="Normal"/>
    <w:link w:val="NoSpacingChar"/>
    <w:uiPriority w:val="1"/>
    <w:qFormat/>
    <w:rsid w:val="00EF2A45"/>
  </w:style>
  <w:style w:type="paragraph" w:styleId="ListParagraph">
    <w:name w:val="List Paragraph"/>
    <w:basedOn w:val="Normal"/>
    <w:uiPriority w:val="34"/>
    <w:qFormat/>
    <w:rsid w:val="00EF2A45"/>
    <w:pPr>
      <w:ind w:left="720"/>
      <w:contextualSpacing/>
    </w:pPr>
  </w:style>
  <w:style w:type="character" w:customStyle="1" w:styleId="NoSpacingChar">
    <w:name w:val="No Spacing Char"/>
    <w:basedOn w:val="DefaultParagraphFont"/>
    <w:link w:val="NoSpacing"/>
    <w:uiPriority w:val="1"/>
    <w:rsid w:val="00EF2A45"/>
  </w:style>
  <w:style w:type="paragraph" w:styleId="TOC1">
    <w:name w:val="toc 1"/>
    <w:basedOn w:val="Normal"/>
    <w:next w:val="Normal"/>
    <w:autoRedefine/>
    <w:uiPriority w:val="39"/>
    <w:unhideWhenUsed/>
    <w:rsid w:val="00B66F4B"/>
    <w:pPr>
      <w:spacing w:before="120"/>
    </w:pPr>
    <w:rPr>
      <w:b/>
      <w:bCs/>
      <w:i/>
      <w:iCs/>
    </w:rPr>
  </w:style>
  <w:style w:type="paragraph" w:styleId="TOC2">
    <w:name w:val="toc 2"/>
    <w:basedOn w:val="Normal"/>
    <w:next w:val="Normal"/>
    <w:autoRedefine/>
    <w:uiPriority w:val="39"/>
    <w:unhideWhenUsed/>
    <w:rsid w:val="00B66F4B"/>
    <w:pPr>
      <w:spacing w:before="120"/>
      <w:ind w:left="220"/>
    </w:pPr>
    <w:rPr>
      <w:b/>
      <w:bCs/>
    </w:rPr>
  </w:style>
  <w:style w:type="paragraph" w:styleId="TOC3">
    <w:name w:val="toc 3"/>
    <w:basedOn w:val="Normal"/>
    <w:next w:val="Normal"/>
    <w:autoRedefine/>
    <w:uiPriority w:val="39"/>
    <w:unhideWhenUsed/>
    <w:rsid w:val="00B66F4B"/>
    <w:pPr>
      <w:ind w:left="440"/>
    </w:pPr>
    <w:rPr>
      <w:sz w:val="20"/>
      <w:szCs w:val="20"/>
    </w:rPr>
  </w:style>
  <w:style w:type="paragraph" w:styleId="TOC4">
    <w:name w:val="toc 4"/>
    <w:basedOn w:val="Normal"/>
    <w:next w:val="Normal"/>
    <w:autoRedefine/>
    <w:uiPriority w:val="39"/>
    <w:semiHidden/>
    <w:unhideWhenUsed/>
    <w:rsid w:val="00B66F4B"/>
    <w:pPr>
      <w:ind w:left="660"/>
    </w:pPr>
    <w:rPr>
      <w:sz w:val="20"/>
      <w:szCs w:val="20"/>
    </w:rPr>
  </w:style>
  <w:style w:type="paragraph" w:styleId="TOC5">
    <w:name w:val="toc 5"/>
    <w:basedOn w:val="Normal"/>
    <w:next w:val="Normal"/>
    <w:autoRedefine/>
    <w:uiPriority w:val="39"/>
    <w:semiHidden/>
    <w:unhideWhenUsed/>
    <w:rsid w:val="00B66F4B"/>
    <w:pPr>
      <w:ind w:left="880"/>
    </w:pPr>
    <w:rPr>
      <w:sz w:val="20"/>
      <w:szCs w:val="20"/>
    </w:rPr>
  </w:style>
  <w:style w:type="paragraph" w:styleId="TOC6">
    <w:name w:val="toc 6"/>
    <w:basedOn w:val="Normal"/>
    <w:next w:val="Normal"/>
    <w:autoRedefine/>
    <w:uiPriority w:val="39"/>
    <w:semiHidden/>
    <w:unhideWhenUsed/>
    <w:rsid w:val="00B66F4B"/>
    <w:pPr>
      <w:ind w:left="1100"/>
    </w:pPr>
    <w:rPr>
      <w:sz w:val="20"/>
      <w:szCs w:val="20"/>
    </w:rPr>
  </w:style>
  <w:style w:type="paragraph" w:styleId="TOC7">
    <w:name w:val="toc 7"/>
    <w:basedOn w:val="Normal"/>
    <w:next w:val="Normal"/>
    <w:autoRedefine/>
    <w:uiPriority w:val="39"/>
    <w:semiHidden/>
    <w:unhideWhenUsed/>
    <w:rsid w:val="00B66F4B"/>
    <w:pPr>
      <w:ind w:left="1320"/>
    </w:pPr>
    <w:rPr>
      <w:sz w:val="20"/>
      <w:szCs w:val="20"/>
    </w:rPr>
  </w:style>
  <w:style w:type="paragraph" w:styleId="TOC8">
    <w:name w:val="toc 8"/>
    <w:basedOn w:val="Normal"/>
    <w:next w:val="Normal"/>
    <w:autoRedefine/>
    <w:uiPriority w:val="39"/>
    <w:semiHidden/>
    <w:unhideWhenUsed/>
    <w:rsid w:val="00B66F4B"/>
    <w:pPr>
      <w:ind w:left="1540"/>
    </w:pPr>
    <w:rPr>
      <w:sz w:val="20"/>
      <w:szCs w:val="20"/>
    </w:rPr>
  </w:style>
  <w:style w:type="paragraph" w:styleId="TOC9">
    <w:name w:val="toc 9"/>
    <w:basedOn w:val="Normal"/>
    <w:next w:val="Normal"/>
    <w:autoRedefine/>
    <w:uiPriority w:val="39"/>
    <w:semiHidden/>
    <w:unhideWhenUsed/>
    <w:rsid w:val="00B66F4B"/>
    <w:pPr>
      <w:ind w:left="1760"/>
    </w:pPr>
    <w:rPr>
      <w:sz w:val="20"/>
      <w:szCs w:val="20"/>
    </w:rPr>
  </w:style>
  <w:style w:type="character" w:customStyle="1" w:styleId="apple-converted-space">
    <w:name w:val="apple-converted-space"/>
    <w:basedOn w:val="DefaultParagraphFont"/>
    <w:rsid w:val="00B66F4B"/>
  </w:style>
  <w:style w:type="paragraph" w:styleId="NormalWeb">
    <w:name w:val="Normal (Web)"/>
    <w:basedOn w:val="Normal"/>
    <w:uiPriority w:val="99"/>
    <w:semiHidden/>
    <w:unhideWhenUsed/>
    <w:rsid w:val="00B66F4B"/>
    <w:pPr>
      <w:spacing w:before="100" w:beforeAutospacing="1" w:after="100" w:afterAutospacing="1"/>
    </w:pPr>
  </w:style>
  <w:style w:type="paragraph" w:customStyle="1" w:styleId="PersonalName">
    <w:name w:val="Personal Name"/>
    <w:basedOn w:val="Title"/>
    <w:rsid w:val="000B3724"/>
    <w:rPr>
      <w:b w:val="0"/>
      <w:caps/>
      <w:color w:val="000000"/>
      <w:sz w:val="28"/>
      <w:szCs w:val="28"/>
    </w:rPr>
  </w:style>
  <w:style w:type="character" w:styleId="Hyperlink">
    <w:name w:val="Hyperlink"/>
    <w:basedOn w:val="DefaultParagraphFont"/>
    <w:uiPriority w:val="99"/>
    <w:unhideWhenUsed/>
    <w:rsid w:val="00F16958"/>
    <w:rPr>
      <w:color w:val="0000FF"/>
      <w:u w:val="single"/>
    </w:rPr>
  </w:style>
  <w:style w:type="paragraph" w:customStyle="1" w:styleId="TableContents">
    <w:name w:val="Table Contents"/>
    <w:basedOn w:val="Normal"/>
    <w:rsid w:val="00BA6AC0"/>
    <w:pPr>
      <w:widowControl w:val="0"/>
      <w:suppressLineNumbers/>
      <w:suppressAutoHyphens/>
      <w:autoSpaceDN w:val="0"/>
      <w:textAlignment w:val="baseline"/>
    </w:pPr>
    <w:rPr>
      <w:rFonts w:ascii="Liberation Serif" w:eastAsia="NSimSun" w:hAnsi="Liberation Serif" w:cs="Arial"/>
      <w:kern w:val="3"/>
      <w:lang w:eastAsia="zh-CN" w:bidi="hi-IN"/>
    </w:rPr>
  </w:style>
  <w:style w:type="paragraph" w:customStyle="1" w:styleId="Standard">
    <w:name w:val="Standard"/>
    <w:rsid w:val="00990017"/>
    <w:pPr>
      <w:suppressAutoHyphens/>
      <w:autoSpaceDN w:val="0"/>
      <w:textAlignment w:val="baseline"/>
    </w:pPr>
    <w:rPr>
      <w:rFonts w:ascii="Liberation Serif" w:eastAsia="NSimSun" w:hAnsi="Liberation Serif" w:cs="Arial"/>
      <w:kern w:val="3"/>
      <w:sz w:val="24"/>
      <w:szCs w:val="24"/>
      <w:lang w:eastAsia="zh-CN" w:bidi="hi-IN"/>
    </w:rPr>
  </w:style>
  <w:style w:type="paragraph" w:customStyle="1" w:styleId="Textbody">
    <w:name w:val="Text body"/>
    <w:basedOn w:val="Standard"/>
    <w:rsid w:val="00990017"/>
    <w:pPr>
      <w:spacing w:after="140" w:line="276" w:lineRule="auto"/>
    </w:pPr>
  </w:style>
  <w:style w:type="character" w:customStyle="1" w:styleId="StrongEmphasis">
    <w:name w:val="Strong Emphasis"/>
    <w:rsid w:val="00990017"/>
    <w:rPr>
      <w:b/>
      <w:bCs/>
    </w:rPr>
  </w:style>
  <w:style w:type="table" w:styleId="TableGrid">
    <w:name w:val="Table Grid"/>
    <w:basedOn w:val="TableNormal"/>
    <w:uiPriority w:val="39"/>
    <w:rsid w:val="00797942"/>
    <w:rPr>
      <w:rFonts w:asciiTheme="majorHAnsi" w:eastAsiaTheme="minorHAnsi" w:hAnsiTheme="majorHAnsi" w:cstheme="maj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79794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9794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79794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79794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797942"/>
    <w:tblPr>
      <w:tblStyleRowBandSize w:val="1"/>
      <w:tblStyleColBandSize w:val="1"/>
      <w:tblBorders>
        <w:top w:val="single" w:sz="4" w:space="0" w:color="A4DDF4" w:themeColor="accent1" w:themeTint="66"/>
        <w:left w:val="single" w:sz="4" w:space="0" w:color="A4DDF4" w:themeColor="accent1" w:themeTint="66"/>
        <w:bottom w:val="single" w:sz="4" w:space="0" w:color="A4DDF4" w:themeColor="accent1" w:themeTint="66"/>
        <w:right w:val="single" w:sz="4" w:space="0" w:color="A4DDF4" w:themeColor="accent1" w:themeTint="66"/>
        <w:insideH w:val="single" w:sz="4" w:space="0" w:color="A4DDF4" w:themeColor="accent1" w:themeTint="66"/>
        <w:insideV w:val="single" w:sz="4" w:space="0" w:color="A4DDF4" w:themeColor="accent1" w:themeTint="66"/>
      </w:tblBorders>
    </w:tblPr>
    <w:tblStylePr w:type="firstRow">
      <w:rPr>
        <w:b/>
        <w:bCs/>
      </w:rPr>
      <w:tblPr/>
      <w:tcPr>
        <w:tcBorders>
          <w:bottom w:val="single" w:sz="12" w:space="0" w:color="76CDEE" w:themeColor="accent1" w:themeTint="99"/>
        </w:tcBorders>
      </w:tcPr>
    </w:tblStylePr>
    <w:tblStylePr w:type="lastRow">
      <w:rPr>
        <w:b/>
        <w:bCs/>
      </w:rPr>
      <w:tblPr/>
      <w:tcPr>
        <w:tcBorders>
          <w:top w:val="double" w:sz="2" w:space="0" w:color="76CDEE" w:themeColor="accent1" w:themeTint="99"/>
        </w:tcBorders>
      </w:tcPr>
    </w:tblStylePr>
    <w:tblStylePr w:type="firstCol">
      <w:rPr>
        <w:b/>
        <w:bCs/>
      </w:rPr>
    </w:tblStylePr>
    <w:tblStylePr w:type="lastCol">
      <w:rPr>
        <w:b/>
        <w:bCs/>
      </w:rPr>
    </w:tblStylePr>
  </w:style>
  <w:style w:type="table" w:styleId="GridTable5Dark-Accent4">
    <w:name w:val="Grid Table 5 Dark Accent 4"/>
    <w:basedOn w:val="TableNormal"/>
    <w:uiPriority w:val="50"/>
    <w:rsid w:val="0079794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8F1E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2BA9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2BA9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2BA9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2BA97" w:themeFill="accent4"/>
      </w:tcPr>
    </w:tblStylePr>
    <w:tblStylePr w:type="band1Vert">
      <w:tblPr/>
      <w:tcPr>
        <w:shd w:val="clear" w:color="auto" w:fill="B2E4D5" w:themeFill="accent4" w:themeFillTint="66"/>
      </w:tcPr>
    </w:tblStylePr>
    <w:tblStylePr w:type="band1Horz">
      <w:tblPr/>
      <w:tcPr>
        <w:shd w:val="clear" w:color="auto" w:fill="B2E4D5" w:themeFill="accent4" w:themeFillTint="66"/>
      </w:tcPr>
    </w:tblStylePr>
  </w:style>
  <w:style w:type="table" w:styleId="ListTable4-Accent3">
    <w:name w:val="List Table 4 Accent 3"/>
    <w:basedOn w:val="TableNormal"/>
    <w:uiPriority w:val="49"/>
    <w:rsid w:val="00797942"/>
    <w:tblPr>
      <w:tblStyleRowBandSize w:val="1"/>
      <w:tblStyleColBandSize w:val="1"/>
      <w:tblBorders>
        <w:top w:val="single" w:sz="4" w:space="0" w:color="7CE1E7" w:themeColor="accent3" w:themeTint="99"/>
        <w:left w:val="single" w:sz="4" w:space="0" w:color="7CE1E7" w:themeColor="accent3" w:themeTint="99"/>
        <w:bottom w:val="single" w:sz="4" w:space="0" w:color="7CE1E7" w:themeColor="accent3" w:themeTint="99"/>
        <w:right w:val="single" w:sz="4" w:space="0" w:color="7CE1E7" w:themeColor="accent3" w:themeTint="99"/>
        <w:insideH w:val="single" w:sz="4" w:space="0" w:color="7CE1E7" w:themeColor="accent3" w:themeTint="99"/>
      </w:tblBorders>
    </w:tblPr>
    <w:tblStylePr w:type="firstRow">
      <w:rPr>
        <w:b/>
        <w:bCs/>
        <w:color w:val="FFFFFF" w:themeColor="background1"/>
      </w:rPr>
      <w:tblPr/>
      <w:tcPr>
        <w:tcBorders>
          <w:top w:val="single" w:sz="4" w:space="0" w:color="27CED7" w:themeColor="accent3"/>
          <w:left w:val="single" w:sz="4" w:space="0" w:color="27CED7" w:themeColor="accent3"/>
          <w:bottom w:val="single" w:sz="4" w:space="0" w:color="27CED7" w:themeColor="accent3"/>
          <w:right w:val="single" w:sz="4" w:space="0" w:color="27CED7" w:themeColor="accent3"/>
          <w:insideH w:val="nil"/>
        </w:tcBorders>
        <w:shd w:val="clear" w:color="auto" w:fill="27CED7" w:themeFill="accent3"/>
      </w:tcPr>
    </w:tblStylePr>
    <w:tblStylePr w:type="lastRow">
      <w:rPr>
        <w:b/>
        <w:bCs/>
      </w:rPr>
      <w:tblPr/>
      <w:tcPr>
        <w:tcBorders>
          <w:top w:val="double" w:sz="4" w:space="0" w:color="7CE1E7" w:themeColor="accent3" w:themeTint="99"/>
        </w:tcBorders>
      </w:tcPr>
    </w:tblStylePr>
    <w:tblStylePr w:type="firstCol">
      <w:rPr>
        <w:b/>
        <w:bCs/>
      </w:rPr>
    </w:tblStylePr>
    <w:tblStylePr w:type="lastCol">
      <w:rPr>
        <w:b/>
        <w:bCs/>
      </w:rPr>
    </w:tblStylePr>
    <w:tblStylePr w:type="band1Vert">
      <w:tblPr/>
      <w:tcPr>
        <w:shd w:val="clear" w:color="auto" w:fill="D3F5F7" w:themeFill="accent3" w:themeFillTint="33"/>
      </w:tcPr>
    </w:tblStylePr>
    <w:tblStylePr w:type="band1Horz">
      <w:tblPr/>
      <w:tcPr>
        <w:shd w:val="clear" w:color="auto" w:fill="D3F5F7" w:themeFill="accent3" w:themeFillTint="33"/>
      </w:tcPr>
    </w:tblStylePr>
  </w:style>
  <w:style w:type="paragraph" w:styleId="Revision">
    <w:name w:val="Revision"/>
    <w:hidden/>
    <w:uiPriority w:val="99"/>
    <w:semiHidden/>
    <w:rsid w:val="00966063"/>
    <w:pPr>
      <w:ind w:firstLine="0"/>
    </w:pPr>
  </w:style>
  <w:style w:type="table" w:styleId="ListTable5Dark">
    <w:name w:val="List Table 5 Dark"/>
    <w:basedOn w:val="TableNormal"/>
    <w:uiPriority w:val="50"/>
    <w:rsid w:val="00FE28D5"/>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5">
    <w:name w:val="List Table 4 Accent 5"/>
    <w:basedOn w:val="TableNormal"/>
    <w:uiPriority w:val="49"/>
    <w:rsid w:val="00FE28D5"/>
    <w:tblPr>
      <w:tblStyleRowBandSize w:val="1"/>
      <w:tblStyleColBandSize w:val="1"/>
      <w:tblBorders>
        <w:top w:val="single" w:sz="4" w:space="0" w:color="7EC492" w:themeColor="accent5" w:themeTint="99"/>
        <w:left w:val="single" w:sz="4" w:space="0" w:color="7EC492" w:themeColor="accent5" w:themeTint="99"/>
        <w:bottom w:val="single" w:sz="4" w:space="0" w:color="7EC492" w:themeColor="accent5" w:themeTint="99"/>
        <w:right w:val="single" w:sz="4" w:space="0" w:color="7EC492" w:themeColor="accent5" w:themeTint="99"/>
        <w:insideH w:val="single" w:sz="4" w:space="0" w:color="7EC492" w:themeColor="accent5" w:themeTint="99"/>
      </w:tblBorders>
    </w:tblPr>
    <w:tblStylePr w:type="firstRow">
      <w:rPr>
        <w:b/>
        <w:bCs/>
        <w:color w:val="FFFFFF" w:themeColor="background1"/>
      </w:rPr>
      <w:tblPr/>
      <w:tcPr>
        <w:tcBorders>
          <w:top w:val="single" w:sz="4" w:space="0" w:color="3E8853" w:themeColor="accent5"/>
          <w:left w:val="single" w:sz="4" w:space="0" w:color="3E8853" w:themeColor="accent5"/>
          <w:bottom w:val="single" w:sz="4" w:space="0" w:color="3E8853" w:themeColor="accent5"/>
          <w:right w:val="single" w:sz="4" w:space="0" w:color="3E8853" w:themeColor="accent5"/>
          <w:insideH w:val="nil"/>
        </w:tcBorders>
        <w:shd w:val="clear" w:color="auto" w:fill="3E8853" w:themeFill="accent5"/>
      </w:tcPr>
    </w:tblStylePr>
    <w:tblStylePr w:type="lastRow">
      <w:rPr>
        <w:b/>
        <w:bCs/>
      </w:rPr>
      <w:tblPr/>
      <w:tcPr>
        <w:tcBorders>
          <w:top w:val="double" w:sz="4" w:space="0" w:color="7EC492" w:themeColor="accent5" w:themeTint="99"/>
        </w:tcBorders>
      </w:tcPr>
    </w:tblStylePr>
    <w:tblStylePr w:type="firstCol">
      <w:rPr>
        <w:b/>
        <w:bCs/>
      </w:rPr>
    </w:tblStylePr>
    <w:tblStylePr w:type="lastCol">
      <w:rPr>
        <w:b/>
        <w:bCs/>
      </w:rPr>
    </w:tblStylePr>
    <w:tblStylePr w:type="band1Vert">
      <w:tblPr/>
      <w:tcPr>
        <w:shd w:val="clear" w:color="auto" w:fill="D3EBDA" w:themeFill="accent5" w:themeFillTint="33"/>
      </w:tcPr>
    </w:tblStylePr>
    <w:tblStylePr w:type="band1Horz">
      <w:tblPr/>
      <w:tcPr>
        <w:shd w:val="clear" w:color="auto" w:fill="D3EBDA" w:themeFill="accent5" w:themeFillTint="33"/>
      </w:tcPr>
    </w:tblStylePr>
  </w:style>
  <w:style w:type="table" w:styleId="ListTable6Colorful">
    <w:name w:val="List Table 6 Colorful"/>
    <w:basedOn w:val="TableNormal"/>
    <w:uiPriority w:val="51"/>
    <w:rsid w:val="00FE28D5"/>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6">
    <w:name w:val="List Table 5 Dark Accent 6"/>
    <w:basedOn w:val="TableNormal"/>
    <w:uiPriority w:val="50"/>
    <w:rsid w:val="00FE28D5"/>
    <w:rPr>
      <w:color w:val="FFFFFF" w:themeColor="background1"/>
    </w:rPr>
    <w:tblPr>
      <w:tblStyleRowBandSize w:val="1"/>
      <w:tblStyleColBandSize w:val="1"/>
      <w:tblBorders>
        <w:top w:val="single" w:sz="24" w:space="0" w:color="62A39F" w:themeColor="accent6"/>
        <w:left w:val="single" w:sz="24" w:space="0" w:color="62A39F" w:themeColor="accent6"/>
        <w:bottom w:val="single" w:sz="24" w:space="0" w:color="62A39F" w:themeColor="accent6"/>
        <w:right w:val="single" w:sz="24" w:space="0" w:color="62A39F" w:themeColor="accent6"/>
      </w:tblBorders>
    </w:tblPr>
    <w:tcPr>
      <w:shd w:val="clear" w:color="auto" w:fill="62A39F"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rful-Accent6">
    <w:name w:val="List Table 7 Colorful Accent 6"/>
    <w:basedOn w:val="TableNormal"/>
    <w:uiPriority w:val="52"/>
    <w:rsid w:val="00FE28D5"/>
    <w:rPr>
      <w:color w:val="487B77"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62A39F"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2A39F"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2A39F"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2A39F" w:themeColor="accent6"/>
        </w:tcBorders>
        <w:shd w:val="clear" w:color="auto" w:fill="FFFFFF" w:themeFill="background1"/>
      </w:tcPr>
    </w:tblStylePr>
    <w:tblStylePr w:type="band1Vert">
      <w:tblPr/>
      <w:tcPr>
        <w:shd w:val="clear" w:color="auto" w:fill="DFECEB" w:themeFill="accent6" w:themeFillTint="33"/>
      </w:tcPr>
    </w:tblStylePr>
    <w:tblStylePr w:type="band1Horz">
      <w:tblPr/>
      <w:tcPr>
        <w:shd w:val="clear" w:color="auto" w:fill="DFECEB"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6">
    <w:name w:val="Grid Table 5 Dark Accent 6"/>
    <w:basedOn w:val="TableNormal"/>
    <w:uiPriority w:val="50"/>
    <w:rsid w:val="00FE28D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ECEB"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2A39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2A39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2A39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2A39F" w:themeFill="accent6"/>
      </w:tcPr>
    </w:tblStylePr>
    <w:tblStylePr w:type="band1Vert">
      <w:tblPr/>
      <w:tcPr>
        <w:shd w:val="clear" w:color="auto" w:fill="C0DAD8" w:themeFill="accent6" w:themeFillTint="66"/>
      </w:tcPr>
    </w:tblStylePr>
    <w:tblStylePr w:type="band1Horz">
      <w:tblPr/>
      <w:tcPr>
        <w:shd w:val="clear" w:color="auto" w:fill="C0DAD8" w:themeFill="accent6" w:themeFillTint="66"/>
      </w:tcPr>
    </w:tblStylePr>
  </w:style>
  <w:style w:type="table" w:styleId="ListTable4-Accent6">
    <w:name w:val="List Table 4 Accent 6"/>
    <w:basedOn w:val="TableNormal"/>
    <w:uiPriority w:val="49"/>
    <w:rsid w:val="00B6795B"/>
    <w:tblPr>
      <w:tblStyleRowBandSize w:val="1"/>
      <w:tblStyleColBandSize w:val="1"/>
      <w:tblBorders>
        <w:top w:val="single" w:sz="4" w:space="0" w:color="A0C7C5" w:themeColor="accent6" w:themeTint="99"/>
        <w:left w:val="single" w:sz="4" w:space="0" w:color="A0C7C5" w:themeColor="accent6" w:themeTint="99"/>
        <w:bottom w:val="single" w:sz="4" w:space="0" w:color="A0C7C5" w:themeColor="accent6" w:themeTint="99"/>
        <w:right w:val="single" w:sz="4" w:space="0" w:color="A0C7C5" w:themeColor="accent6" w:themeTint="99"/>
        <w:insideH w:val="single" w:sz="4" w:space="0" w:color="A0C7C5" w:themeColor="accent6" w:themeTint="99"/>
      </w:tblBorders>
    </w:tblPr>
    <w:tblStylePr w:type="firstRow">
      <w:rPr>
        <w:b/>
        <w:bCs/>
        <w:color w:val="FFFFFF" w:themeColor="background1"/>
      </w:rPr>
      <w:tblPr/>
      <w:tcPr>
        <w:tcBorders>
          <w:top w:val="single" w:sz="4" w:space="0" w:color="62A39F" w:themeColor="accent6"/>
          <w:left w:val="single" w:sz="4" w:space="0" w:color="62A39F" w:themeColor="accent6"/>
          <w:bottom w:val="single" w:sz="4" w:space="0" w:color="62A39F" w:themeColor="accent6"/>
          <w:right w:val="single" w:sz="4" w:space="0" w:color="62A39F" w:themeColor="accent6"/>
          <w:insideH w:val="nil"/>
        </w:tcBorders>
        <w:shd w:val="clear" w:color="auto" w:fill="62A39F" w:themeFill="accent6"/>
      </w:tcPr>
    </w:tblStylePr>
    <w:tblStylePr w:type="lastRow">
      <w:rPr>
        <w:b/>
        <w:bCs/>
      </w:rPr>
      <w:tblPr/>
      <w:tcPr>
        <w:tcBorders>
          <w:top w:val="double" w:sz="4" w:space="0" w:color="A0C7C5" w:themeColor="accent6" w:themeTint="99"/>
        </w:tcBorders>
      </w:tcPr>
    </w:tblStylePr>
    <w:tblStylePr w:type="firstCol">
      <w:rPr>
        <w:b/>
        <w:bCs/>
      </w:rPr>
    </w:tblStylePr>
    <w:tblStylePr w:type="lastCol">
      <w:rPr>
        <w:b/>
        <w:bCs/>
      </w:rPr>
    </w:tblStylePr>
    <w:tblStylePr w:type="band1Vert">
      <w:tblPr/>
      <w:tcPr>
        <w:shd w:val="clear" w:color="auto" w:fill="DFECEB" w:themeFill="accent6" w:themeFillTint="33"/>
      </w:tcPr>
    </w:tblStylePr>
    <w:tblStylePr w:type="band1Horz">
      <w:tblPr/>
      <w:tcPr>
        <w:shd w:val="clear" w:color="auto" w:fill="DFECEB" w:themeFill="accent6" w:themeFillTint="33"/>
      </w:tcPr>
    </w:tblStylePr>
  </w:style>
  <w:style w:type="table" w:styleId="ListTable5Dark-Accent1">
    <w:name w:val="List Table 5 Dark Accent 1"/>
    <w:basedOn w:val="TableNormal"/>
    <w:uiPriority w:val="50"/>
    <w:rsid w:val="00831933"/>
    <w:rPr>
      <w:color w:val="FFFFFF" w:themeColor="background1"/>
    </w:rPr>
    <w:tblPr>
      <w:tblStyleRowBandSize w:val="1"/>
      <w:tblStyleColBandSize w:val="1"/>
      <w:tblBorders>
        <w:top w:val="single" w:sz="24" w:space="0" w:color="1CADE4" w:themeColor="accent1"/>
        <w:left w:val="single" w:sz="24" w:space="0" w:color="1CADE4" w:themeColor="accent1"/>
        <w:bottom w:val="single" w:sz="24" w:space="0" w:color="1CADE4" w:themeColor="accent1"/>
        <w:right w:val="single" w:sz="24" w:space="0" w:color="1CADE4" w:themeColor="accent1"/>
      </w:tblBorders>
    </w:tblPr>
    <w:tcPr>
      <w:shd w:val="clear" w:color="auto" w:fill="1CADE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831933"/>
    <w:rPr>
      <w:color w:val="FFFFFF" w:themeColor="background1"/>
    </w:rPr>
    <w:tblPr>
      <w:tblStyleRowBandSize w:val="1"/>
      <w:tblStyleColBandSize w:val="1"/>
      <w:tblBorders>
        <w:top w:val="single" w:sz="24" w:space="0" w:color="42BA97" w:themeColor="accent4"/>
        <w:left w:val="single" w:sz="24" w:space="0" w:color="42BA97" w:themeColor="accent4"/>
        <w:bottom w:val="single" w:sz="24" w:space="0" w:color="42BA97" w:themeColor="accent4"/>
        <w:right w:val="single" w:sz="24" w:space="0" w:color="42BA97" w:themeColor="accent4"/>
      </w:tblBorders>
    </w:tblPr>
    <w:tcPr>
      <w:shd w:val="clear" w:color="auto" w:fill="42BA97"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3-Accent6">
    <w:name w:val="List Table 3 Accent 6"/>
    <w:basedOn w:val="TableNormal"/>
    <w:uiPriority w:val="48"/>
    <w:rsid w:val="00831933"/>
    <w:tblPr>
      <w:tblStyleRowBandSize w:val="1"/>
      <w:tblStyleColBandSize w:val="1"/>
      <w:tblBorders>
        <w:top w:val="single" w:sz="4" w:space="0" w:color="62A39F" w:themeColor="accent6"/>
        <w:left w:val="single" w:sz="4" w:space="0" w:color="62A39F" w:themeColor="accent6"/>
        <w:bottom w:val="single" w:sz="4" w:space="0" w:color="62A39F" w:themeColor="accent6"/>
        <w:right w:val="single" w:sz="4" w:space="0" w:color="62A39F" w:themeColor="accent6"/>
      </w:tblBorders>
    </w:tblPr>
    <w:tblStylePr w:type="firstRow">
      <w:rPr>
        <w:b/>
        <w:bCs/>
        <w:color w:val="FFFFFF" w:themeColor="background1"/>
      </w:rPr>
      <w:tblPr/>
      <w:tcPr>
        <w:shd w:val="clear" w:color="auto" w:fill="62A39F" w:themeFill="accent6"/>
      </w:tcPr>
    </w:tblStylePr>
    <w:tblStylePr w:type="lastRow">
      <w:rPr>
        <w:b/>
        <w:bCs/>
      </w:rPr>
      <w:tblPr/>
      <w:tcPr>
        <w:tcBorders>
          <w:top w:val="double" w:sz="4" w:space="0" w:color="62A39F"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2A39F" w:themeColor="accent6"/>
          <w:right w:val="single" w:sz="4" w:space="0" w:color="62A39F" w:themeColor="accent6"/>
        </w:tcBorders>
      </w:tcPr>
    </w:tblStylePr>
    <w:tblStylePr w:type="band1Horz">
      <w:tblPr/>
      <w:tcPr>
        <w:tcBorders>
          <w:top w:val="single" w:sz="4" w:space="0" w:color="62A39F" w:themeColor="accent6"/>
          <w:bottom w:val="single" w:sz="4" w:space="0" w:color="62A39F"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2A39F" w:themeColor="accent6"/>
          <w:left w:val="nil"/>
        </w:tcBorders>
      </w:tcPr>
    </w:tblStylePr>
    <w:tblStylePr w:type="swCell">
      <w:tblPr/>
      <w:tcPr>
        <w:tcBorders>
          <w:top w:val="double" w:sz="4" w:space="0" w:color="62A39F" w:themeColor="accent6"/>
          <w:right w:val="nil"/>
        </w:tcBorders>
      </w:tcPr>
    </w:tblStylePr>
  </w:style>
  <w:style w:type="character" w:customStyle="1" w:styleId="link-annotation-unknown-block-id--1664294550">
    <w:name w:val="link-annotation-unknown-block-id--1664294550"/>
    <w:basedOn w:val="DefaultParagraphFont"/>
    <w:rsid w:val="006A69A3"/>
  </w:style>
  <w:style w:type="character" w:styleId="FollowedHyperlink">
    <w:name w:val="FollowedHyperlink"/>
    <w:basedOn w:val="DefaultParagraphFont"/>
    <w:uiPriority w:val="99"/>
    <w:semiHidden/>
    <w:unhideWhenUsed/>
    <w:rsid w:val="006A69A3"/>
    <w:rPr>
      <w:color w:val="739D9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144758">
      <w:bodyDiv w:val="1"/>
      <w:marLeft w:val="0"/>
      <w:marRight w:val="0"/>
      <w:marTop w:val="0"/>
      <w:marBottom w:val="0"/>
      <w:divBdr>
        <w:top w:val="none" w:sz="0" w:space="0" w:color="auto"/>
        <w:left w:val="none" w:sz="0" w:space="0" w:color="auto"/>
        <w:bottom w:val="none" w:sz="0" w:space="0" w:color="auto"/>
        <w:right w:val="none" w:sz="0" w:space="0" w:color="auto"/>
      </w:divBdr>
    </w:div>
    <w:div w:id="232745238">
      <w:bodyDiv w:val="1"/>
      <w:marLeft w:val="0"/>
      <w:marRight w:val="0"/>
      <w:marTop w:val="0"/>
      <w:marBottom w:val="0"/>
      <w:divBdr>
        <w:top w:val="none" w:sz="0" w:space="0" w:color="auto"/>
        <w:left w:val="none" w:sz="0" w:space="0" w:color="auto"/>
        <w:bottom w:val="none" w:sz="0" w:space="0" w:color="auto"/>
        <w:right w:val="none" w:sz="0" w:space="0" w:color="auto"/>
      </w:divBdr>
    </w:div>
    <w:div w:id="236983317">
      <w:bodyDiv w:val="1"/>
      <w:marLeft w:val="0"/>
      <w:marRight w:val="0"/>
      <w:marTop w:val="0"/>
      <w:marBottom w:val="0"/>
      <w:divBdr>
        <w:top w:val="none" w:sz="0" w:space="0" w:color="auto"/>
        <w:left w:val="none" w:sz="0" w:space="0" w:color="auto"/>
        <w:bottom w:val="none" w:sz="0" w:space="0" w:color="auto"/>
        <w:right w:val="none" w:sz="0" w:space="0" w:color="auto"/>
      </w:divBdr>
    </w:div>
    <w:div w:id="269708847">
      <w:bodyDiv w:val="1"/>
      <w:marLeft w:val="0"/>
      <w:marRight w:val="0"/>
      <w:marTop w:val="0"/>
      <w:marBottom w:val="0"/>
      <w:divBdr>
        <w:top w:val="none" w:sz="0" w:space="0" w:color="auto"/>
        <w:left w:val="none" w:sz="0" w:space="0" w:color="auto"/>
        <w:bottom w:val="none" w:sz="0" w:space="0" w:color="auto"/>
        <w:right w:val="none" w:sz="0" w:space="0" w:color="auto"/>
      </w:divBdr>
    </w:div>
    <w:div w:id="295647190">
      <w:bodyDiv w:val="1"/>
      <w:marLeft w:val="0"/>
      <w:marRight w:val="0"/>
      <w:marTop w:val="0"/>
      <w:marBottom w:val="0"/>
      <w:divBdr>
        <w:top w:val="none" w:sz="0" w:space="0" w:color="auto"/>
        <w:left w:val="none" w:sz="0" w:space="0" w:color="auto"/>
        <w:bottom w:val="none" w:sz="0" w:space="0" w:color="auto"/>
        <w:right w:val="none" w:sz="0" w:space="0" w:color="auto"/>
      </w:divBdr>
    </w:div>
    <w:div w:id="318923803">
      <w:bodyDiv w:val="1"/>
      <w:marLeft w:val="0"/>
      <w:marRight w:val="0"/>
      <w:marTop w:val="0"/>
      <w:marBottom w:val="0"/>
      <w:divBdr>
        <w:top w:val="none" w:sz="0" w:space="0" w:color="auto"/>
        <w:left w:val="none" w:sz="0" w:space="0" w:color="auto"/>
        <w:bottom w:val="none" w:sz="0" w:space="0" w:color="auto"/>
        <w:right w:val="none" w:sz="0" w:space="0" w:color="auto"/>
      </w:divBdr>
    </w:div>
    <w:div w:id="493112038">
      <w:bodyDiv w:val="1"/>
      <w:marLeft w:val="0"/>
      <w:marRight w:val="0"/>
      <w:marTop w:val="0"/>
      <w:marBottom w:val="0"/>
      <w:divBdr>
        <w:top w:val="none" w:sz="0" w:space="0" w:color="auto"/>
        <w:left w:val="none" w:sz="0" w:space="0" w:color="auto"/>
        <w:bottom w:val="none" w:sz="0" w:space="0" w:color="auto"/>
        <w:right w:val="none" w:sz="0" w:space="0" w:color="auto"/>
      </w:divBdr>
    </w:div>
    <w:div w:id="497621612">
      <w:bodyDiv w:val="1"/>
      <w:marLeft w:val="0"/>
      <w:marRight w:val="0"/>
      <w:marTop w:val="0"/>
      <w:marBottom w:val="0"/>
      <w:divBdr>
        <w:top w:val="none" w:sz="0" w:space="0" w:color="auto"/>
        <w:left w:val="none" w:sz="0" w:space="0" w:color="auto"/>
        <w:bottom w:val="none" w:sz="0" w:space="0" w:color="auto"/>
        <w:right w:val="none" w:sz="0" w:space="0" w:color="auto"/>
      </w:divBdr>
    </w:div>
    <w:div w:id="540747093">
      <w:bodyDiv w:val="1"/>
      <w:marLeft w:val="0"/>
      <w:marRight w:val="0"/>
      <w:marTop w:val="0"/>
      <w:marBottom w:val="0"/>
      <w:divBdr>
        <w:top w:val="none" w:sz="0" w:space="0" w:color="auto"/>
        <w:left w:val="none" w:sz="0" w:space="0" w:color="auto"/>
        <w:bottom w:val="none" w:sz="0" w:space="0" w:color="auto"/>
        <w:right w:val="none" w:sz="0" w:space="0" w:color="auto"/>
      </w:divBdr>
    </w:div>
    <w:div w:id="584847246">
      <w:bodyDiv w:val="1"/>
      <w:marLeft w:val="0"/>
      <w:marRight w:val="0"/>
      <w:marTop w:val="0"/>
      <w:marBottom w:val="0"/>
      <w:divBdr>
        <w:top w:val="none" w:sz="0" w:space="0" w:color="auto"/>
        <w:left w:val="none" w:sz="0" w:space="0" w:color="auto"/>
        <w:bottom w:val="none" w:sz="0" w:space="0" w:color="auto"/>
        <w:right w:val="none" w:sz="0" w:space="0" w:color="auto"/>
      </w:divBdr>
    </w:div>
    <w:div w:id="591476874">
      <w:bodyDiv w:val="1"/>
      <w:marLeft w:val="0"/>
      <w:marRight w:val="0"/>
      <w:marTop w:val="0"/>
      <w:marBottom w:val="0"/>
      <w:divBdr>
        <w:top w:val="none" w:sz="0" w:space="0" w:color="auto"/>
        <w:left w:val="none" w:sz="0" w:space="0" w:color="auto"/>
        <w:bottom w:val="none" w:sz="0" w:space="0" w:color="auto"/>
        <w:right w:val="none" w:sz="0" w:space="0" w:color="auto"/>
      </w:divBdr>
    </w:div>
    <w:div w:id="614563560">
      <w:bodyDiv w:val="1"/>
      <w:marLeft w:val="0"/>
      <w:marRight w:val="0"/>
      <w:marTop w:val="0"/>
      <w:marBottom w:val="0"/>
      <w:divBdr>
        <w:top w:val="none" w:sz="0" w:space="0" w:color="auto"/>
        <w:left w:val="none" w:sz="0" w:space="0" w:color="auto"/>
        <w:bottom w:val="none" w:sz="0" w:space="0" w:color="auto"/>
        <w:right w:val="none" w:sz="0" w:space="0" w:color="auto"/>
      </w:divBdr>
    </w:div>
    <w:div w:id="689528031">
      <w:bodyDiv w:val="1"/>
      <w:marLeft w:val="0"/>
      <w:marRight w:val="0"/>
      <w:marTop w:val="0"/>
      <w:marBottom w:val="0"/>
      <w:divBdr>
        <w:top w:val="none" w:sz="0" w:space="0" w:color="auto"/>
        <w:left w:val="none" w:sz="0" w:space="0" w:color="auto"/>
        <w:bottom w:val="none" w:sz="0" w:space="0" w:color="auto"/>
        <w:right w:val="none" w:sz="0" w:space="0" w:color="auto"/>
      </w:divBdr>
    </w:div>
    <w:div w:id="735399241">
      <w:bodyDiv w:val="1"/>
      <w:marLeft w:val="0"/>
      <w:marRight w:val="0"/>
      <w:marTop w:val="0"/>
      <w:marBottom w:val="0"/>
      <w:divBdr>
        <w:top w:val="none" w:sz="0" w:space="0" w:color="auto"/>
        <w:left w:val="none" w:sz="0" w:space="0" w:color="auto"/>
        <w:bottom w:val="none" w:sz="0" w:space="0" w:color="auto"/>
        <w:right w:val="none" w:sz="0" w:space="0" w:color="auto"/>
      </w:divBdr>
    </w:div>
    <w:div w:id="923801038">
      <w:bodyDiv w:val="1"/>
      <w:marLeft w:val="0"/>
      <w:marRight w:val="0"/>
      <w:marTop w:val="0"/>
      <w:marBottom w:val="0"/>
      <w:divBdr>
        <w:top w:val="none" w:sz="0" w:space="0" w:color="auto"/>
        <w:left w:val="none" w:sz="0" w:space="0" w:color="auto"/>
        <w:bottom w:val="none" w:sz="0" w:space="0" w:color="auto"/>
        <w:right w:val="none" w:sz="0" w:space="0" w:color="auto"/>
      </w:divBdr>
    </w:div>
    <w:div w:id="925846530">
      <w:bodyDiv w:val="1"/>
      <w:marLeft w:val="0"/>
      <w:marRight w:val="0"/>
      <w:marTop w:val="0"/>
      <w:marBottom w:val="0"/>
      <w:divBdr>
        <w:top w:val="none" w:sz="0" w:space="0" w:color="auto"/>
        <w:left w:val="none" w:sz="0" w:space="0" w:color="auto"/>
        <w:bottom w:val="none" w:sz="0" w:space="0" w:color="auto"/>
        <w:right w:val="none" w:sz="0" w:space="0" w:color="auto"/>
      </w:divBdr>
    </w:div>
    <w:div w:id="985400359">
      <w:bodyDiv w:val="1"/>
      <w:marLeft w:val="0"/>
      <w:marRight w:val="0"/>
      <w:marTop w:val="0"/>
      <w:marBottom w:val="0"/>
      <w:divBdr>
        <w:top w:val="none" w:sz="0" w:space="0" w:color="auto"/>
        <w:left w:val="none" w:sz="0" w:space="0" w:color="auto"/>
        <w:bottom w:val="none" w:sz="0" w:space="0" w:color="auto"/>
        <w:right w:val="none" w:sz="0" w:space="0" w:color="auto"/>
      </w:divBdr>
    </w:div>
    <w:div w:id="1014647726">
      <w:bodyDiv w:val="1"/>
      <w:marLeft w:val="0"/>
      <w:marRight w:val="0"/>
      <w:marTop w:val="0"/>
      <w:marBottom w:val="0"/>
      <w:divBdr>
        <w:top w:val="none" w:sz="0" w:space="0" w:color="auto"/>
        <w:left w:val="none" w:sz="0" w:space="0" w:color="auto"/>
        <w:bottom w:val="none" w:sz="0" w:space="0" w:color="auto"/>
        <w:right w:val="none" w:sz="0" w:space="0" w:color="auto"/>
      </w:divBdr>
    </w:div>
    <w:div w:id="1109818784">
      <w:bodyDiv w:val="1"/>
      <w:marLeft w:val="0"/>
      <w:marRight w:val="0"/>
      <w:marTop w:val="0"/>
      <w:marBottom w:val="0"/>
      <w:divBdr>
        <w:top w:val="none" w:sz="0" w:space="0" w:color="auto"/>
        <w:left w:val="none" w:sz="0" w:space="0" w:color="auto"/>
        <w:bottom w:val="none" w:sz="0" w:space="0" w:color="auto"/>
        <w:right w:val="none" w:sz="0" w:space="0" w:color="auto"/>
      </w:divBdr>
    </w:div>
    <w:div w:id="1215966009">
      <w:bodyDiv w:val="1"/>
      <w:marLeft w:val="0"/>
      <w:marRight w:val="0"/>
      <w:marTop w:val="0"/>
      <w:marBottom w:val="0"/>
      <w:divBdr>
        <w:top w:val="none" w:sz="0" w:space="0" w:color="auto"/>
        <w:left w:val="none" w:sz="0" w:space="0" w:color="auto"/>
        <w:bottom w:val="none" w:sz="0" w:space="0" w:color="auto"/>
        <w:right w:val="none" w:sz="0" w:space="0" w:color="auto"/>
      </w:divBdr>
    </w:div>
    <w:div w:id="1231187076">
      <w:bodyDiv w:val="1"/>
      <w:marLeft w:val="0"/>
      <w:marRight w:val="0"/>
      <w:marTop w:val="0"/>
      <w:marBottom w:val="0"/>
      <w:divBdr>
        <w:top w:val="none" w:sz="0" w:space="0" w:color="auto"/>
        <w:left w:val="none" w:sz="0" w:space="0" w:color="auto"/>
        <w:bottom w:val="none" w:sz="0" w:space="0" w:color="auto"/>
        <w:right w:val="none" w:sz="0" w:space="0" w:color="auto"/>
      </w:divBdr>
      <w:divsChild>
        <w:div w:id="1327712760">
          <w:marLeft w:val="0"/>
          <w:marRight w:val="0"/>
          <w:marTop w:val="0"/>
          <w:marBottom w:val="0"/>
          <w:divBdr>
            <w:top w:val="none" w:sz="0" w:space="0" w:color="auto"/>
            <w:left w:val="none" w:sz="0" w:space="0" w:color="auto"/>
            <w:bottom w:val="none" w:sz="0" w:space="0" w:color="auto"/>
            <w:right w:val="none" w:sz="0" w:space="0" w:color="auto"/>
          </w:divBdr>
          <w:divsChild>
            <w:div w:id="56363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27074">
      <w:bodyDiv w:val="1"/>
      <w:marLeft w:val="0"/>
      <w:marRight w:val="0"/>
      <w:marTop w:val="0"/>
      <w:marBottom w:val="0"/>
      <w:divBdr>
        <w:top w:val="none" w:sz="0" w:space="0" w:color="auto"/>
        <w:left w:val="none" w:sz="0" w:space="0" w:color="auto"/>
        <w:bottom w:val="none" w:sz="0" w:space="0" w:color="auto"/>
        <w:right w:val="none" w:sz="0" w:space="0" w:color="auto"/>
      </w:divBdr>
      <w:divsChild>
        <w:div w:id="754086165">
          <w:marLeft w:val="0"/>
          <w:marRight w:val="0"/>
          <w:marTop w:val="0"/>
          <w:marBottom w:val="0"/>
          <w:divBdr>
            <w:top w:val="none" w:sz="0" w:space="0" w:color="auto"/>
            <w:left w:val="none" w:sz="0" w:space="0" w:color="auto"/>
            <w:bottom w:val="none" w:sz="0" w:space="0" w:color="auto"/>
            <w:right w:val="none" w:sz="0" w:space="0" w:color="auto"/>
          </w:divBdr>
          <w:divsChild>
            <w:div w:id="77483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30051">
      <w:bodyDiv w:val="1"/>
      <w:marLeft w:val="0"/>
      <w:marRight w:val="0"/>
      <w:marTop w:val="0"/>
      <w:marBottom w:val="0"/>
      <w:divBdr>
        <w:top w:val="none" w:sz="0" w:space="0" w:color="auto"/>
        <w:left w:val="none" w:sz="0" w:space="0" w:color="auto"/>
        <w:bottom w:val="none" w:sz="0" w:space="0" w:color="auto"/>
        <w:right w:val="none" w:sz="0" w:space="0" w:color="auto"/>
      </w:divBdr>
    </w:div>
    <w:div w:id="1297759490">
      <w:bodyDiv w:val="1"/>
      <w:marLeft w:val="0"/>
      <w:marRight w:val="0"/>
      <w:marTop w:val="0"/>
      <w:marBottom w:val="0"/>
      <w:divBdr>
        <w:top w:val="none" w:sz="0" w:space="0" w:color="auto"/>
        <w:left w:val="none" w:sz="0" w:space="0" w:color="auto"/>
        <w:bottom w:val="none" w:sz="0" w:space="0" w:color="auto"/>
        <w:right w:val="none" w:sz="0" w:space="0" w:color="auto"/>
      </w:divBdr>
    </w:div>
    <w:div w:id="1322344206">
      <w:bodyDiv w:val="1"/>
      <w:marLeft w:val="0"/>
      <w:marRight w:val="0"/>
      <w:marTop w:val="0"/>
      <w:marBottom w:val="0"/>
      <w:divBdr>
        <w:top w:val="none" w:sz="0" w:space="0" w:color="auto"/>
        <w:left w:val="none" w:sz="0" w:space="0" w:color="auto"/>
        <w:bottom w:val="none" w:sz="0" w:space="0" w:color="auto"/>
        <w:right w:val="none" w:sz="0" w:space="0" w:color="auto"/>
      </w:divBdr>
    </w:div>
    <w:div w:id="1332952815">
      <w:bodyDiv w:val="1"/>
      <w:marLeft w:val="0"/>
      <w:marRight w:val="0"/>
      <w:marTop w:val="0"/>
      <w:marBottom w:val="0"/>
      <w:divBdr>
        <w:top w:val="none" w:sz="0" w:space="0" w:color="auto"/>
        <w:left w:val="none" w:sz="0" w:space="0" w:color="auto"/>
        <w:bottom w:val="none" w:sz="0" w:space="0" w:color="auto"/>
        <w:right w:val="none" w:sz="0" w:space="0" w:color="auto"/>
      </w:divBdr>
    </w:div>
    <w:div w:id="1335572230">
      <w:bodyDiv w:val="1"/>
      <w:marLeft w:val="0"/>
      <w:marRight w:val="0"/>
      <w:marTop w:val="0"/>
      <w:marBottom w:val="0"/>
      <w:divBdr>
        <w:top w:val="none" w:sz="0" w:space="0" w:color="auto"/>
        <w:left w:val="none" w:sz="0" w:space="0" w:color="auto"/>
        <w:bottom w:val="none" w:sz="0" w:space="0" w:color="auto"/>
        <w:right w:val="none" w:sz="0" w:space="0" w:color="auto"/>
      </w:divBdr>
    </w:div>
    <w:div w:id="1347899356">
      <w:bodyDiv w:val="1"/>
      <w:marLeft w:val="0"/>
      <w:marRight w:val="0"/>
      <w:marTop w:val="0"/>
      <w:marBottom w:val="0"/>
      <w:divBdr>
        <w:top w:val="none" w:sz="0" w:space="0" w:color="auto"/>
        <w:left w:val="none" w:sz="0" w:space="0" w:color="auto"/>
        <w:bottom w:val="none" w:sz="0" w:space="0" w:color="auto"/>
        <w:right w:val="none" w:sz="0" w:space="0" w:color="auto"/>
      </w:divBdr>
    </w:div>
    <w:div w:id="1436049859">
      <w:bodyDiv w:val="1"/>
      <w:marLeft w:val="0"/>
      <w:marRight w:val="0"/>
      <w:marTop w:val="0"/>
      <w:marBottom w:val="0"/>
      <w:divBdr>
        <w:top w:val="none" w:sz="0" w:space="0" w:color="auto"/>
        <w:left w:val="none" w:sz="0" w:space="0" w:color="auto"/>
        <w:bottom w:val="none" w:sz="0" w:space="0" w:color="auto"/>
        <w:right w:val="none" w:sz="0" w:space="0" w:color="auto"/>
      </w:divBdr>
    </w:div>
    <w:div w:id="1488551027">
      <w:bodyDiv w:val="1"/>
      <w:marLeft w:val="0"/>
      <w:marRight w:val="0"/>
      <w:marTop w:val="0"/>
      <w:marBottom w:val="0"/>
      <w:divBdr>
        <w:top w:val="none" w:sz="0" w:space="0" w:color="auto"/>
        <w:left w:val="none" w:sz="0" w:space="0" w:color="auto"/>
        <w:bottom w:val="none" w:sz="0" w:space="0" w:color="auto"/>
        <w:right w:val="none" w:sz="0" w:space="0" w:color="auto"/>
      </w:divBdr>
    </w:div>
    <w:div w:id="1628002458">
      <w:bodyDiv w:val="1"/>
      <w:marLeft w:val="0"/>
      <w:marRight w:val="0"/>
      <w:marTop w:val="0"/>
      <w:marBottom w:val="0"/>
      <w:divBdr>
        <w:top w:val="none" w:sz="0" w:space="0" w:color="auto"/>
        <w:left w:val="none" w:sz="0" w:space="0" w:color="auto"/>
        <w:bottom w:val="none" w:sz="0" w:space="0" w:color="auto"/>
        <w:right w:val="none" w:sz="0" w:space="0" w:color="auto"/>
      </w:divBdr>
    </w:div>
    <w:div w:id="1706321359">
      <w:bodyDiv w:val="1"/>
      <w:marLeft w:val="0"/>
      <w:marRight w:val="0"/>
      <w:marTop w:val="0"/>
      <w:marBottom w:val="0"/>
      <w:divBdr>
        <w:top w:val="none" w:sz="0" w:space="0" w:color="auto"/>
        <w:left w:val="none" w:sz="0" w:space="0" w:color="auto"/>
        <w:bottom w:val="none" w:sz="0" w:space="0" w:color="auto"/>
        <w:right w:val="none" w:sz="0" w:space="0" w:color="auto"/>
      </w:divBdr>
    </w:div>
    <w:div w:id="1729299012">
      <w:bodyDiv w:val="1"/>
      <w:marLeft w:val="0"/>
      <w:marRight w:val="0"/>
      <w:marTop w:val="0"/>
      <w:marBottom w:val="0"/>
      <w:divBdr>
        <w:top w:val="none" w:sz="0" w:space="0" w:color="auto"/>
        <w:left w:val="none" w:sz="0" w:space="0" w:color="auto"/>
        <w:bottom w:val="none" w:sz="0" w:space="0" w:color="auto"/>
        <w:right w:val="none" w:sz="0" w:space="0" w:color="auto"/>
      </w:divBdr>
    </w:div>
    <w:div w:id="1801268196">
      <w:bodyDiv w:val="1"/>
      <w:marLeft w:val="0"/>
      <w:marRight w:val="0"/>
      <w:marTop w:val="0"/>
      <w:marBottom w:val="0"/>
      <w:divBdr>
        <w:top w:val="none" w:sz="0" w:space="0" w:color="auto"/>
        <w:left w:val="none" w:sz="0" w:space="0" w:color="auto"/>
        <w:bottom w:val="none" w:sz="0" w:space="0" w:color="auto"/>
        <w:right w:val="none" w:sz="0" w:space="0" w:color="auto"/>
      </w:divBdr>
    </w:div>
    <w:div w:id="1851597608">
      <w:bodyDiv w:val="1"/>
      <w:marLeft w:val="0"/>
      <w:marRight w:val="0"/>
      <w:marTop w:val="0"/>
      <w:marBottom w:val="0"/>
      <w:divBdr>
        <w:top w:val="none" w:sz="0" w:space="0" w:color="auto"/>
        <w:left w:val="none" w:sz="0" w:space="0" w:color="auto"/>
        <w:bottom w:val="none" w:sz="0" w:space="0" w:color="auto"/>
        <w:right w:val="none" w:sz="0" w:space="0" w:color="auto"/>
      </w:divBdr>
    </w:div>
    <w:div w:id="1905215497">
      <w:bodyDiv w:val="1"/>
      <w:marLeft w:val="0"/>
      <w:marRight w:val="0"/>
      <w:marTop w:val="0"/>
      <w:marBottom w:val="0"/>
      <w:divBdr>
        <w:top w:val="none" w:sz="0" w:space="0" w:color="auto"/>
        <w:left w:val="none" w:sz="0" w:space="0" w:color="auto"/>
        <w:bottom w:val="none" w:sz="0" w:space="0" w:color="auto"/>
        <w:right w:val="none" w:sz="0" w:space="0" w:color="auto"/>
      </w:divBdr>
    </w:div>
    <w:div w:id="1918392504">
      <w:bodyDiv w:val="1"/>
      <w:marLeft w:val="0"/>
      <w:marRight w:val="0"/>
      <w:marTop w:val="0"/>
      <w:marBottom w:val="0"/>
      <w:divBdr>
        <w:top w:val="none" w:sz="0" w:space="0" w:color="auto"/>
        <w:left w:val="none" w:sz="0" w:space="0" w:color="auto"/>
        <w:bottom w:val="none" w:sz="0" w:space="0" w:color="auto"/>
        <w:right w:val="none" w:sz="0" w:space="0" w:color="auto"/>
      </w:divBdr>
    </w:div>
    <w:div w:id="1976451275">
      <w:bodyDiv w:val="1"/>
      <w:marLeft w:val="0"/>
      <w:marRight w:val="0"/>
      <w:marTop w:val="0"/>
      <w:marBottom w:val="0"/>
      <w:divBdr>
        <w:top w:val="none" w:sz="0" w:space="0" w:color="auto"/>
        <w:left w:val="none" w:sz="0" w:space="0" w:color="auto"/>
        <w:bottom w:val="none" w:sz="0" w:space="0" w:color="auto"/>
        <w:right w:val="none" w:sz="0" w:space="0" w:color="auto"/>
      </w:divBdr>
    </w:div>
    <w:div w:id="1996833699">
      <w:bodyDiv w:val="1"/>
      <w:marLeft w:val="0"/>
      <w:marRight w:val="0"/>
      <w:marTop w:val="0"/>
      <w:marBottom w:val="0"/>
      <w:divBdr>
        <w:top w:val="none" w:sz="0" w:space="0" w:color="auto"/>
        <w:left w:val="none" w:sz="0" w:space="0" w:color="auto"/>
        <w:bottom w:val="none" w:sz="0" w:space="0" w:color="auto"/>
        <w:right w:val="none" w:sz="0" w:space="0" w:color="auto"/>
      </w:divBdr>
      <w:divsChild>
        <w:div w:id="644286010">
          <w:marLeft w:val="0"/>
          <w:marRight w:val="0"/>
          <w:marTop w:val="0"/>
          <w:marBottom w:val="0"/>
          <w:divBdr>
            <w:top w:val="none" w:sz="0" w:space="0" w:color="auto"/>
            <w:left w:val="none" w:sz="0" w:space="0" w:color="auto"/>
            <w:bottom w:val="none" w:sz="0" w:space="0" w:color="auto"/>
            <w:right w:val="none" w:sz="0" w:space="0" w:color="auto"/>
          </w:divBdr>
          <w:divsChild>
            <w:div w:id="20834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78858">
      <w:bodyDiv w:val="1"/>
      <w:marLeft w:val="0"/>
      <w:marRight w:val="0"/>
      <w:marTop w:val="0"/>
      <w:marBottom w:val="0"/>
      <w:divBdr>
        <w:top w:val="none" w:sz="0" w:space="0" w:color="auto"/>
        <w:left w:val="none" w:sz="0" w:space="0" w:color="auto"/>
        <w:bottom w:val="none" w:sz="0" w:space="0" w:color="auto"/>
        <w:right w:val="none" w:sz="0" w:space="0" w:color="auto"/>
      </w:divBdr>
      <w:divsChild>
        <w:div w:id="163013358">
          <w:marLeft w:val="0"/>
          <w:marRight w:val="0"/>
          <w:marTop w:val="0"/>
          <w:marBottom w:val="0"/>
          <w:divBdr>
            <w:top w:val="none" w:sz="0" w:space="0" w:color="auto"/>
            <w:left w:val="none" w:sz="0" w:space="0" w:color="auto"/>
            <w:bottom w:val="none" w:sz="0" w:space="0" w:color="auto"/>
            <w:right w:val="none" w:sz="0" w:space="0" w:color="auto"/>
          </w:divBdr>
          <w:divsChild>
            <w:div w:id="44219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03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dmin.google.com/ac/security/2sv" TargetMode="External"/><Relationship Id="rId21" Type="http://schemas.openxmlformats.org/officeDocument/2006/relationships/image" Target="media/image12.png"/><Relationship Id="rId42" Type="http://schemas.openxmlformats.org/officeDocument/2006/relationships/hyperlink" Target="https://support.google.com/a/answer/1219251" TargetMode="External"/><Relationship Id="rId47" Type="http://schemas.openxmlformats.org/officeDocument/2006/relationships/hyperlink" Target="https://support.google.com/a/answer/2405986" TargetMode="External"/><Relationship Id="rId63" Type="http://schemas.openxmlformats.org/officeDocument/2006/relationships/image" Target="media/image15.png"/><Relationship Id="rId68" Type="http://schemas.openxmlformats.org/officeDocument/2006/relationships/hyperlink" Target="https://www.iso.org/isoiec-27001-information-security.html" TargetMode="External"/><Relationship Id="rId16" Type="http://schemas.openxmlformats.org/officeDocument/2006/relationships/image" Target="media/image7.PNG"/><Relationship Id="rId11" Type="http://schemas.openxmlformats.org/officeDocument/2006/relationships/hyperlink" Target="http://gdpr.eu/" TargetMode="External"/><Relationship Id="rId24" Type="http://schemas.openxmlformats.org/officeDocument/2006/relationships/hyperlink" Target="https://support.google.com/a/answer/2405986" TargetMode="External"/><Relationship Id="rId32" Type="http://schemas.openxmlformats.org/officeDocument/2006/relationships/hyperlink" Target="https://support.google.com/accounts/answer/185839" TargetMode="External"/><Relationship Id="rId37" Type="http://schemas.openxmlformats.org/officeDocument/2006/relationships/hyperlink" Target="https://support.google.com/a/answer/1219251/" TargetMode="External"/><Relationship Id="rId40" Type="http://schemas.openxmlformats.org/officeDocument/2006/relationships/hyperlink" Target="https://admin.google.com/" TargetMode="External"/><Relationship Id="rId45" Type="http://schemas.openxmlformats.org/officeDocument/2006/relationships/hyperlink" Target="https://support.google.com/a/answer/6166309" TargetMode="External"/><Relationship Id="rId53" Type="http://schemas.openxmlformats.org/officeDocument/2006/relationships/hyperlink" Target="https://support.google.com/a/answer/2537800" TargetMode="External"/><Relationship Id="rId58" Type="http://schemas.openxmlformats.org/officeDocument/2006/relationships/hyperlink" Target="https://support.google.com/a/answer/2655363" TargetMode="External"/><Relationship Id="rId66" Type="http://schemas.openxmlformats.org/officeDocument/2006/relationships/hyperlink" Target="https://gdpr.eu/" TargetMode="External"/><Relationship Id="rId74" Type="http://schemas.openxmlformats.org/officeDocument/2006/relationships/hyperlink" Target="https://www.cio.com/article/358058/it-budget-how-to-manage-cloud-costs-optimization.html" TargetMode="External"/><Relationship Id="rId5" Type="http://schemas.openxmlformats.org/officeDocument/2006/relationships/webSettings" Target="webSettings.xml"/><Relationship Id="rId61" Type="http://schemas.openxmlformats.org/officeDocument/2006/relationships/image" Target="media/image13.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https://support.google.com/a/answer/9176599?hl=en&amp;ref_topic=2759193" TargetMode="External"/><Relationship Id="rId27" Type="http://schemas.openxmlformats.org/officeDocument/2006/relationships/hyperlink" Target="https://support.google.com/a/answer/13815697" TargetMode="External"/><Relationship Id="rId30" Type="http://schemas.openxmlformats.org/officeDocument/2006/relationships/hyperlink" Target="https://support.google.com/accounts/answer/185839" TargetMode="External"/><Relationship Id="rId35" Type="http://schemas.openxmlformats.org/officeDocument/2006/relationships/hyperlink" Target="https://admin.google.com/" TargetMode="External"/><Relationship Id="rId43" Type="http://schemas.openxmlformats.org/officeDocument/2006/relationships/hyperlink" Target="https://support.google.com/a/answer/1219251" TargetMode="External"/><Relationship Id="rId48" Type="http://schemas.openxmlformats.org/officeDocument/2006/relationships/hyperlink" Target="https://admin.google.com/" TargetMode="External"/><Relationship Id="rId56" Type="http://schemas.openxmlformats.org/officeDocument/2006/relationships/hyperlink" Target="http://g.co/sc" TargetMode="External"/><Relationship Id="rId64" Type="http://schemas.openxmlformats.org/officeDocument/2006/relationships/hyperlink" Target="https://cloud.google.com/security/compliance" TargetMode="External"/><Relationship Id="rId69" Type="http://schemas.openxmlformats.org/officeDocument/2006/relationships/hyperlink" Target="https://cloud.google.com/products/calculator"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support.google.com/a/answer/9224126" TargetMode="External"/><Relationship Id="rId72" Type="http://schemas.openxmlformats.org/officeDocument/2006/relationships/hyperlink" Target="https://cloud.google.com/products/cost-managemen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admin.google.com/" TargetMode="External"/><Relationship Id="rId33" Type="http://schemas.openxmlformats.org/officeDocument/2006/relationships/hyperlink" Target="https://support.google.com/accounts/answer/1066447" TargetMode="External"/><Relationship Id="rId38" Type="http://schemas.openxmlformats.org/officeDocument/2006/relationships/hyperlink" Target="https://support.google.com/a/answer/2537800" TargetMode="External"/><Relationship Id="rId46" Type="http://schemas.openxmlformats.org/officeDocument/2006/relationships/hyperlink" Target="https://support.google.com/a/answer/13815697" TargetMode="External"/><Relationship Id="rId59" Type="http://schemas.openxmlformats.org/officeDocument/2006/relationships/hyperlink" Target="https://support.google.com/a/answer/9176805" TargetMode="External"/><Relationship Id="rId67" Type="http://schemas.openxmlformats.org/officeDocument/2006/relationships/hyperlink" Target="https://csrc.nist.gov/publications/detail/sp/800-207/final" TargetMode="External"/><Relationship Id="rId20" Type="http://schemas.openxmlformats.org/officeDocument/2006/relationships/image" Target="media/image11.png"/><Relationship Id="rId41" Type="http://schemas.openxmlformats.org/officeDocument/2006/relationships/hyperlink" Target="https://admin.google.com/ac/sc/security-health" TargetMode="External"/><Relationship Id="rId54" Type="http://schemas.openxmlformats.org/officeDocument/2006/relationships/hyperlink" Target="https://support.google.com/accounts/answer/13548313" TargetMode="External"/><Relationship Id="rId62" Type="http://schemas.openxmlformats.org/officeDocument/2006/relationships/image" Target="media/image14.png"/><Relationship Id="rId70" Type="http://schemas.openxmlformats.org/officeDocument/2006/relationships/hyperlink" Target="https://cloud.google.com/pricing" TargetMode="External"/><Relationship Id="rId75" Type="http://schemas.openxmlformats.org/officeDocument/2006/relationships/hyperlink" Target="https://www.itsasap.com/blog/server-cost?utm_source=chatgp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support.google.com/a/answer/13815697" TargetMode="External"/><Relationship Id="rId28" Type="http://schemas.openxmlformats.org/officeDocument/2006/relationships/hyperlink" Target="https://support.google.com/a/answer/9224126" TargetMode="External"/><Relationship Id="rId36" Type="http://schemas.openxmlformats.org/officeDocument/2006/relationships/hyperlink" Target="https://admin.google.com/ac/reporting/report/user/security" TargetMode="External"/><Relationship Id="rId49" Type="http://schemas.openxmlformats.org/officeDocument/2006/relationships/hyperlink" Target="https://admin.google.com/ac/security/2sv" TargetMode="External"/><Relationship Id="rId57" Type="http://schemas.openxmlformats.org/officeDocument/2006/relationships/hyperlink" Target="http://g.co/sc" TargetMode="External"/><Relationship Id="rId10" Type="http://schemas.microsoft.com/office/2007/relationships/hdphoto" Target="media/hdphoto1.wdp"/><Relationship Id="rId31" Type="http://schemas.openxmlformats.org/officeDocument/2006/relationships/hyperlink" Target="https://support.google.com/accounts/answer/6103523" TargetMode="External"/><Relationship Id="rId44" Type="http://schemas.openxmlformats.org/officeDocument/2006/relationships/hyperlink" Target="https://support.google.com/a/answer/1219251" TargetMode="External"/><Relationship Id="rId52" Type="http://schemas.openxmlformats.org/officeDocument/2006/relationships/hyperlink" Target="https://support.google.com/accounts/answer/2544838" TargetMode="External"/><Relationship Id="rId60" Type="http://schemas.openxmlformats.org/officeDocument/2006/relationships/hyperlink" Target="Https://admin.google.com" TargetMode="External"/><Relationship Id="rId65" Type="http://schemas.openxmlformats.org/officeDocument/2006/relationships/hyperlink" Target="http://gdpr.eu/" TargetMode="External"/><Relationship Id="rId73" Type="http://schemas.openxmlformats.org/officeDocument/2006/relationships/hyperlink" Target="https://www.forbes.com/sites/forbestechcouncil/2020/01/07/10-tips-for-budgeting-your-ai-projects/"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admin.google.com/" TargetMode="External"/><Relationship Id="rId34" Type="http://schemas.openxmlformats.org/officeDocument/2006/relationships/hyperlink" Target="https://support.google.com/accounts/answer/1187538" TargetMode="External"/><Relationship Id="rId50" Type="http://schemas.openxmlformats.org/officeDocument/2006/relationships/hyperlink" Target="https://support.google.com/a/answer/13815697" TargetMode="External"/><Relationship Id="rId55" Type="http://schemas.openxmlformats.org/officeDocument/2006/relationships/hyperlink" Target="https://support.google.com/a/answer/2537800"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cloud.google.com/blog/topics/inside-google-cloud/introducing-google-cloud-financial-management-best-practices" TargetMode="External"/><Relationship Id="rId2" Type="http://schemas.openxmlformats.org/officeDocument/2006/relationships/numbering" Target="numbering.xml"/><Relationship Id="rId29" Type="http://schemas.openxmlformats.org/officeDocument/2006/relationships/hyperlink" Target="https://support.google.com/a/answer/2655363"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aylajohnson/Library/Containers/com.microsoft.Word/Data/Library/Application%20Support/Microsoft/Office/16.0/DTS/en-US%7b057C362D-27D9-4747-9A81-B846A2FA1A1D%7d/%7b7F8D9001-AFF5-2145-A539-AB89D3DA2CC9%7dtf10002069_mac.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Savon">
  <a:themeElements>
    <a:clrScheme name="Savon">
      <a:dk1>
        <a:sysClr val="windowText" lastClr="000000"/>
      </a:dk1>
      <a:lt1>
        <a:sysClr val="window" lastClr="FFFFFF"/>
      </a:lt1>
      <a:dk2>
        <a:srgbClr val="1485A4"/>
      </a:dk2>
      <a:lt2>
        <a:srgbClr val="E3DED1"/>
      </a:lt2>
      <a:accent1>
        <a:srgbClr val="1CADE4"/>
      </a:accent1>
      <a:accent2>
        <a:srgbClr val="2683C6"/>
      </a:accent2>
      <a:accent3>
        <a:srgbClr val="27CED7"/>
      </a:accent3>
      <a:accent4>
        <a:srgbClr val="42BA97"/>
      </a:accent4>
      <a:accent5>
        <a:srgbClr val="3E8853"/>
      </a:accent5>
      <a:accent6>
        <a:srgbClr val="62A39F"/>
      </a:accent6>
      <a:hlink>
        <a:srgbClr val="F49100"/>
      </a:hlink>
      <a:folHlink>
        <a:srgbClr val="739D9B"/>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5A2874-8F2B-D148-9777-FF4FFD98E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Write a Journal.dotx</Template>
  <TotalTime>1</TotalTime>
  <Pages>59</Pages>
  <Words>8881</Words>
  <Characters>54796</Characters>
  <Application>Microsoft Office Word</Application>
  <DocSecurity>0</DocSecurity>
  <Lines>2107</Lines>
  <Paragraphs>1480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By: Skyline IT</dc:subject>
  <dc:creator>SKYLINE IT</dc:creator>
  <cp:keywords/>
  <dc:description/>
  <cp:lastModifiedBy>Johnson, Jayla (Student)</cp:lastModifiedBy>
  <cp:revision>3</cp:revision>
  <dcterms:created xsi:type="dcterms:W3CDTF">2025-05-05T21:25:00Z</dcterms:created>
  <dcterms:modified xsi:type="dcterms:W3CDTF">2025-05-05T23:20:00Z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TF10002001</vt:lpwstr>
  </property>
</Properties>
</file>